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1A16" w:rsidRPr="00D82351" w:rsidRDefault="00656BBE" w:rsidP="00D81A80">
      <w:pPr>
        <w:pStyle w:val="ProductName"/>
        <w:spacing w:before="0"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FF5B328" wp14:editId="1FE6E66A">
                <wp:simplePos x="0" y="0"/>
                <wp:positionH relativeFrom="column">
                  <wp:posOffset>-19050</wp:posOffset>
                </wp:positionH>
                <wp:positionV relativeFrom="paragraph">
                  <wp:posOffset>1095375</wp:posOffset>
                </wp:positionV>
                <wp:extent cx="6400800" cy="635"/>
                <wp:effectExtent l="0" t="19050" r="38100" b="56515"/>
                <wp:wrapNone/>
                <wp:docPr id="13" name="Lin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00800" cy="63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3333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69DBB2" id="Line 42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5pt,86.25pt" to="502.5pt,8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" strokecolor="#330" strokeweight="4.5pt">
                <v:stroke linestyle="thickThin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C0630D4" wp14:editId="348BF801">
            <wp:extent cx="6417310" cy="89789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674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1876425</wp:posOffset>
                </wp:positionV>
                <wp:extent cx="6400800" cy="635"/>
                <wp:effectExtent l="28575" t="28575" r="28575" b="37465"/>
                <wp:wrapNone/>
                <wp:docPr id="31" name="Lin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00800" cy="63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3333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24A104" id="Line 42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47.75pt" to="7in,14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" strokecolor="#330" strokeweight="4.5pt">
                <v:stroke linestyle="thickThin"/>
              </v:line>
            </w:pict>
          </mc:Fallback>
        </mc:AlternateContent>
      </w:r>
      <w:r w:rsidR="00FE0791">
        <w:rPr>
          <w:rFonts w:hint="eastAsia"/>
        </w:rPr>
        <w:br/>
      </w:r>
      <w:r w:rsidR="008D5660">
        <w:t>SVM</w:t>
      </w:r>
    </w:p>
    <w:p w:rsidR="00481A16" w:rsidRDefault="009436F1" w:rsidP="00D81A80">
      <w:pPr>
        <w:pStyle w:val="ProductDescription"/>
        <w:spacing w:line="360" w:lineRule="auto"/>
      </w:pPr>
      <w:r>
        <w:t>3</w:t>
      </w:r>
      <w:r>
        <w:rPr>
          <w:rFonts w:hint="eastAsia"/>
        </w:rPr>
        <w:t>D</w:t>
      </w:r>
      <w:r>
        <w:t xml:space="preserve"> Surround-View Monitoring</w:t>
      </w:r>
      <w:r>
        <w:rPr>
          <w:rFonts w:hint="eastAsia"/>
        </w:rPr>
        <w:t xml:space="preserve"> </w:t>
      </w:r>
      <w:r w:rsidR="00447BD2">
        <w:t>Block</w:t>
      </w:r>
      <w:r w:rsidR="00481A16">
        <w:br/>
      </w:r>
    </w:p>
    <w:p w:rsidR="00FA0DC0" w:rsidRDefault="00FA0DC0" w:rsidP="00D81A80">
      <w:pPr>
        <w:pStyle w:val="ProductDescription"/>
        <w:spacing w:line="360" w:lineRule="auto"/>
      </w:pPr>
    </w:p>
    <w:p w:rsidR="00FA0DC0" w:rsidRDefault="00FA0DC0" w:rsidP="00D81A80">
      <w:pPr>
        <w:pStyle w:val="ProductDescription"/>
        <w:spacing w:line="360" w:lineRule="auto"/>
      </w:pPr>
    </w:p>
    <w:p w:rsidR="00FA0DC0" w:rsidRPr="00FA0DC0" w:rsidRDefault="00656BBE" w:rsidP="00FA0DC0">
      <w:pPr>
        <w:pStyle w:val="ProductDescription"/>
        <w:spacing w:line="360" w:lineRule="auto"/>
        <w:jc w:val="center"/>
        <w:rPr>
          <w:color w:val="FF0066"/>
          <w:sz w:val="96"/>
        </w:rPr>
      </w:pPr>
      <w:r w:rsidRPr="00FA0DC0">
        <w:rPr>
          <w:color w:val="FF0066"/>
          <w:sz w:val="96"/>
        </w:rPr>
        <w:t>PI5008K</w:t>
      </w:r>
    </w:p>
    <w:p w:rsidR="00481A16" w:rsidRPr="00FA0DC0" w:rsidRDefault="00553195" w:rsidP="00FA0DC0">
      <w:pPr>
        <w:pStyle w:val="RevisionNumber"/>
        <w:spacing w:before="0" w:after="0" w:line="360" w:lineRule="auto"/>
        <w:jc w:val="center"/>
        <w:rPr>
          <w:sz w:val="36"/>
        </w:rPr>
      </w:pPr>
      <w:r w:rsidRPr="00FA0DC0">
        <w:rPr>
          <w:rFonts w:hint="eastAsia"/>
          <w:sz w:val="36"/>
        </w:rPr>
        <w:t>Rev</w:t>
      </w:r>
      <w:r w:rsidR="00FA0DC0" w:rsidRPr="00FA0DC0">
        <w:rPr>
          <w:sz w:val="36"/>
        </w:rPr>
        <w:t>.</w:t>
      </w:r>
      <w:r w:rsidRPr="00FA0DC0">
        <w:rPr>
          <w:rFonts w:hint="eastAsia"/>
          <w:sz w:val="36"/>
        </w:rPr>
        <w:t xml:space="preserve"> </w:t>
      </w:r>
      <w:r w:rsidR="001411E9" w:rsidRPr="00FA0DC0">
        <w:rPr>
          <w:sz w:val="36"/>
        </w:rPr>
        <w:t>1.2</w:t>
      </w:r>
    </w:p>
    <w:p w:rsidR="00E0276F" w:rsidRPr="00FA0DC0" w:rsidRDefault="00FA0DC0" w:rsidP="00FA0DC0">
      <w:pPr>
        <w:pStyle w:val="RevisionDate"/>
        <w:spacing w:after="0" w:line="360" w:lineRule="auto"/>
        <w:jc w:val="center"/>
        <w:rPr>
          <w:sz w:val="36"/>
        </w:rPr>
      </w:pPr>
      <w:r w:rsidRPr="00FA0DC0">
        <w:rPr>
          <w:sz w:val="36"/>
        </w:rPr>
        <w:t xml:space="preserve">Last update : 17. </w:t>
      </w:r>
      <w:r w:rsidR="003E74FF" w:rsidRPr="00FA0DC0">
        <w:rPr>
          <w:rFonts w:hint="eastAsia"/>
          <w:sz w:val="36"/>
        </w:rPr>
        <w:t>Fe</w:t>
      </w:r>
      <w:r w:rsidR="003E74FF" w:rsidRPr="00FA0DC0">
        <w:rPr>
          <w:sz w:val="36"/>
        </w:rPr>
        <w:t>bruary</w:t>
      </w:r>
      <w:r w:rsidRPr="00FA0DC0">
        <w:rPr>
          <w:sz w:val="36"/>
        </w:rPr>
        <w:t>.</w:t>
      </w:r>
      <w:r w:rsidR="00243FF4" w:rsidRPr="00FA0DC0">
        <w:rPr>
          <w:sz w:val="36"/>
        </w:rPr>
        <w:t xml:space="preserve"> </w:t>
      </w:r>
      <w:r w:rsidR="00382A64" w:rsidRPr="00FA0DC0">
        <w:rPr>
          <w:rFonts w:hint="eastAsia"/>
          <w:sz w:val="36"/>
        </w:rPr>
        <w:t>201</w:t>
      </w:r>
      <w:r w:rsidR="00440457" w:rsidRPr="00FA0DC0">
        <w:rPr>
          <w:sz w:val="36"/>
        </w:rPr>
        <w:t>7</w:t>
      </w:r>
    </w:p>
    <w:p w:rsidR="0080654A" w:rsidRDefault="0080654A" w:rsidP="00D81A80">
      <w:pPr>
        <w:pStyle w:val="DocumentName"/>
        <w:spacing w:before="0" w:line="360" w:lineRule="auto"/>
      </w:pPr>
    </w:p>
    <w:p w:rsidR="00FA0DC0" w:rsidRDefault="00FA0DC0" w:rsidP="00FA0DC0">
      <w:pPr>
        <w:widowControl w:val="0"/>
        <w:suppressAutoHyphens w:val="0"/>
        <w:autoSpaceDE w:val="0"/>
        <w:autoSpaceDN w:val="0"/>
        <w:adjustRightInd w:val="0"/>
        <w:spacing w:after="0" w:line="240" w:lineRule="auto"/>
        <w:jc w:val="center"/>
        <w:rPr>
          <w:rFonts w:ascii="MalgunGothic" w:eastAsia="MalgunGothic" w:cs="MalgunGothic"/>
          <w:kern w:val="0"/>
          <w:lang w:eastAsia="ko-KR"/>
        </w:rPr>
      </w:pPr>
      <w:r>
        <w:rPr>
          <w:rFonts w:ascii="MalgunGothic" w:eastAsia="MalgunGothic" w:cs="MalgunGothic" w:hint="eastAsia"/>
          <w:kern w:val="0"/>
          <w:lang w:eastAsia="ko-KR"/>
        </w:rPr>
        <w:t>영통구</w:t>
      </w:r>
      <w:r>
        <w:rPr>
          <w:rFonts w:ascii="MalgunGothic" w:eastAsia="MalgunGothic" w:cs="MalgunGothic"/>
          <w:kern w:val="0"/>
          <w:lang w:eastAsia="ko-KR"/>
        </w:rPr>
        <w:t xml:space="preserve"> </w:t>
      </w:r>
      <w:r>
        <w:rPr>
          <w:rFonts w:ascii="MalgunGothic" w:eastAsia="MalgunGothic" w:cs="MalgunGothic" w:hint="eastAsia"/>
          <w:kern w:val="0"/>
          <w:lang w:eastAsia="ko-KR"/>
        </w:rPr>
        <w:t>이의동</w:t>
      </w:r>
      <w:r>
        <w:rPr>
          <w:rFonts w:ascii="MalgunGothic" w:eastAsia="MalgunGothic" w:cs="MalgunGothic"/>
          <w:kern w:val="0"/>
          <w:lang w:eastAsia="ko-KR"/>
        </w:rPr>
        <w:t xml:space="preserve"> </w:t>
      </w:r>
      <w:r>
        <w:rPr>
          <w:rFonts w:ascii="MalgunGothic" w:eastAsia="MalgunGothic" w:cs="MalgunGothic" w:hint="eastAsia"/>
          <w:kern w:val="0"/>
          <w:lang w:eastAsia="ko-KR"/>
        </w:rPr>
        <w:t>경기알앤디비센터</w:t>
      </w:r>
      <w:r>
        <w:rPr>
          <w:rFonts w:ascii="MalgunGothic" w:eastAsia="MalgunGothic" w:cs="MalgunGothic"/>
          <w:kern w:val="0"/>
          <w:lang w:eastAsia="ko-KR"/>
        </w:rPr>
        <w:t xml:space="preserve"> 6</w:t>
      </w:r>
      <w:r>
        <w:rPr>
          <w:rFonts w:ascii="MalgunGothic" w:eastAsia="MalgunGothic" w:cs="MalgunGothic" w:hint="eastAsia"/>
          <w:kern w:val="0"/>
          <w:lang w:eastAsia="ko-KR"/>
        </w:rPr>
        <w:t>층</w:t>
      </w:r>
    </w:p>
    <w:p w:rsidR="00FA0DC0" w:rsidRDefault="00FA0DC0" w:rsidP="00FA0DC0">
      <w:pPr>
        <w:widowControl w:val="0"/>
        <w:suppressAutoHyphens w:val="0"/>
        <w:autoSpaceDE w:val="0"/>
        <w:autoSpaceDN w:val="0"/>
        <w:adjustRightInd w:val="0"/>
        <w:spacing w:after="0" w:line="240" w:lineRule="auto"/>
        <w:jc w:val="center"/>
        <w:rPr>
          <w:rFonts w:ascii="MalgunGothic" w:eastAsia="MalgunGothic" w:cs="MalgunGothic"/>
          <w:kern w:val="0"/>
          <w:lang w:eastAsia="ko-KR"/>
        </w:rPr>
      </w:pPr>
      <w:r>
        <w:rPr>
          <w:rFonts w:ascii="MalgunGothic" w:eastAsia="MalgunGothic" w:cs="MalgunGothic"/>
          <w:kern w:val="0"/>
          <w:lang w:eastAsia="ko-KR"/>
        </w:rPr>
        <w:t xml:space="preserve">443-270 </w:t>
      </w:r>
      <w:r>
        <w:rPr>
          <w:rFonts w:ascii="MalgunGothic" w:eastAsia="MalgunGothic" w:cs="MalgunGothic" w:hint="eastAsia"/>
          <w:kern w:val="0"/>
          <w:lang w:eastAsia="ko-KR"/>
        </w:rPr>
        <w:t>경기도</w:t>
      </w:r>
      <w:r>
        <w:rPr>
          <w:rFonts w:ascii="MalgunGothic" w:eastAsia="MalgunGothic" w:cs="MalgunGothic"/>
          <w:kern w:val="0"/>
          <w:lang w:eastAsia="ko-KR"/>
        </w:rPr>
        <w:t xml:space="preserve"> </w:t>
      </w:r>
      <w:r>
        <w:rPr>
          <w:rFonts w:ascii="MalgunGothic" w:eastAsia="MalgunGothic" w:cs="MalgunGothic" w:hint="eastAsia"/>
          <w:kern w:val="0"/>
          <w:lang w:eastAsia="ko-KR"/>
        </w:rPr>
        <w:t>수원시</w:t>
      </w:r>
    </w:p>
    <w:p w:rsidR="00FA0DC0" w:rsidRDefault="00FA0DC0" w:rsidP="00FA0DC0">
      <w:pPr>
        <w:widowControl w:val="0"/>
        <w:suppressAutoHyphens w:val="0"/>
        <w:autoSpaceDE w:val="0"/>
        <w:autoSpaceDN w:val="0"/>
        <w:adjustRightInd w:val="0"/>
        <w:spacing w:after="0" w:line="240" w:lineRule="auto"/>
        <w:jc w:val="center"/>
        <w:rPr>
          <w:rFonts w:ascii="MalgunGothic" w:eastAsia="MalgunGothic" w:cs="MalgunGothic"/>
          <w:kern w:val="0"/>
          <w:lang w:eastAsia="ko-KR"/>
        </w:rPr>
      </w:pPr>
      <w:r>
        <w:rPr>
          <w:rFonts w:ascii="MalgunGothic" w:eastAsia="MalgunGothic" w:cs="MalgunGothic" w:hint="eastAsia"/>
          <w:kern w:val="0"/>
          <w:lang w:eastAsia="ko-KR"/>
        </w:rPr>
        <w:t>전화</w:t>
      </w:r>
      <w:r>
        <w:rPr>
          <w:rFonts w:ascii="MalgunGothic" w:eastAsia="MalgunGothic" w:cs="MalgunGothic"/>
          <w:kern w:val="0"/>
          <w:lang w:eastAsia="ko-KR"/>
        </w:rPr>
        <w:t xml:space="preserve"> : 82-31-888-5300, </w:t>
      </w:r>
      <w:r>
        <w:rPr>
          <w:rFonts w:ascii="MalgunGothic" w:eastAsia="MalgunGothic" w:cs="MalgunGothic" w:hint="eastAsia"/>
          <w:kern w:val="0"/>
          <w:lang w:eastAsia="ko-KR"/>
        </w:rPr>
        <w:t>팩스</w:t>
      </w:r>
      <w:r>
        <w:rPr>
          <w:rFonts w:ascii="MalgunGothic" w:eastAsia="MalgunGothic" w:cs="MalgunGothic"/>
          <w:kern w:val="0"/>
          <w:lang w:eastAsia="ko-KR"/>
        </w:rPr>
        <w:t xml:space="preserve"> : 82-31-888-5398</w:t>
      </w:r>
    </w:p>
    <w:p w:rsidR="00FA0DC0" w:rsidRDefault="00FA0DC0" w:rsidP="00FA0DC0">
      <w:pPr>
        <w:widowControl w:val="0"/>
        <w:suppressAutoHyphens w:val="0"/>
        <w:autoSpaceDE w:val="0"/>
        <w:autoSpaceDN w:val="0"/>
        <w:adjustRightInd w:val="0"/>
        <w:spacing w:after="0" w:line="240" w:lineRule="auto"/>
        <w:jc w:val="center"/>
        <w:rPr>
          <w:rFonts w:ascii="MalgunGothicBold" w:eastAsia="MalgunGothicBold" w:cs="MalgunGothicBold"/>
          <w:b/>
          <w:bCs/>
          <w:kern w:val="0"/>
          <w:lang w:eastAsia="ko-KR"/>
        </w:rPr>
      </w:pPr>
      <w:r>
        <w:rPr>
          <w:rFonts w:ascii="MalgunGothicBold" w:eastAsia="MalgunGothicBold" w:cs="MalgunGothicBold" w:hint="eastAsia"/>
          <w:b/>
          <w:bCs/>
          <w:kern w:val="0"/>
          <w:lang w:eastAsia="ko-KR"/>
        </w:rPr>
        <w:t>저작권</w:t>
      </w:r>
      <w:r>
        <w:rPr>
          <w:rFonts w:ascii="MalgunGothicBold" w:eastAsia="MalgunGothicBold" w:cs="MalgunGothicBold"/>
          <w:b/>
          <w:bCs/>
          <w:kern w:val="0"/>
          <w:lang w:eastAsia="ko-KR"/>
        </w:rPr>
        <w:t xml:space="preserve"> </w:t>
      </w:r>
      <w:r>
        <w:rPr>
          <w:rFonts w:ascii="MalgunGothicBold" w:eastAsia="MalgunGothicBold" w:cs="MalgunGothicBold" w:hint="eastAsia"/>
          <w:b/>
          <w:bCs/>
          <w:kern w:val="0"/>
          <w:lang w:eastAsia="ko-KR"/>
        </w:rPr>
        <w:t>©</w:t>
      </w:r>
      <w:r>
        <w:rPr>
          <w:rFonts w:ascii="MalgunGothicBold" w:eastAsia="MalgunGothicBold" w:cs="MalgunGothicBold"/>
          <w:b/>
          <w:bCs/>
          <w:kern w:val="0"/>
          <w:lang w:eastAsia="ko-KR"/>
        </w:rPr>
        <w:t xml:space="preserve"> 2017 (</w:t>
      </w:r>
      <w:r>
        <w:rPr>
          <w:rFonts w:ascii="MalgunGothicBold" w:eastAsia="MalgunGothicBold" w:cs="MalgunGothicBold" w:hint="eastAsia"/>
          <w:b/>
          <w:bCs/>
          <w:kern w:val="0"/>
          <w:lang w:eastAsia="ko-KR"/>
        </w:rPr>
        <w:t>주</w:t>
      </w:r>
      <w:r>
        <w:rPr>
          <w:rFonts w:ascii="MalgunGothicBold" w:eastAsia="MalgunGothicBold" w:cs="MalgunGothicBold"/>
          <w:b/>
          <w:bCs/>
          <w:kern w:val="0"/>
          <w:lang w:eastAsia="ko-KR"/>
        </w:rPr>
        <w:t>)</w:t>
      </w:r>
      <w:r>
        <w:rPr>
          <w:rFonts w:ascii="MalgunGothicBold" w:eastAsia="MalgunGothicBold" w:cs="MalgunGothicBold" w:hint="eastAsia"/>
          <w:b/>
          <w:bCs/>
          <w:kern w:val="0"/>
          <w:lang w:eastAsia="ko-KR"/>
        </w:rPr>
        <w:t>픽셀플러스</w:t>
      </w:r>
    </w:p>
    <w:p w:rsidR="00FA0DC0" w:rsidRPr="00FA0DC0" w:rsidRDefault="00FA0DC0" w:rsidP="00FA0DC0">
      <w:pPr>
        <w:pStyle w:val="BodyText10"/>
        <w:jc w:val="center"/>
        <w:sectPr w:rsidR="00FA0DC0" w:rsidRPr="00FA0DC0" w:rsidSect="00F1290C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code="9"/>
          <w:pgMar w:top="2040" w:right="780" w:bottom="1920" w:left="780" w:header="1200" w:footer="1200" w:gutter="240"/>
          <w:cols w:space="708"/>
          <w:titlePg/>
          <w:docGrid w:linePitch="360"/>
        </w:sectPr>
      </w:pPr>
      <w:r>
        <w:rPr>
          <w:rFonts w:ascii="MalgunGothicBold" w:eastAsia="MalgunGothicBold" w:cs="MalgunGothicBold"/>
          <w:b/>
          <w:bCs/>
        </w:rPr>
        <w:t>All RIGHTS RESERVED</w:t>
      </w:r>
    </w:p>
    <w:p w:rsidR="00B22980" w:rsidRPr="0094152C" w:rsidRDefault="00B22980" w:rsidP="00D81A80">
      <w:pPr>
        <w:spacing w:after="0" w:line="360" w:lineRule="auto"/>
        <w:sectPr w:rsidR="00B22980" w:rsidRPr="0094152C" w:rsidSect="00F1290C">
          <w:headerReference w:type="even" r:id="rId15"/>
          <w:headerReference w:type="default" r:id="rId16"/>
          <w:headerReference w:type="first" r:id="rId17"/>
          <w:footerReference w:type="first" r:id="rId18"/>
          <w:type w:val="continuous"/>
          <w:pgSz w:w="11906" w:h="16838" w:code="9"/>
          <w:pgMar w:top="2040" w:right="780" w:bottom="1920" w:left="780" w:header="1200" w:footer="1200" w:gutter="240"/>
          <w:cols w:space="708"/>
          <w:titlePg/>
          <w:docGrid w:linePitch="360"/>
        </w:sectPr>
      </w:pPr>
    </w:p>
    <w:p w:rsidR="0080654A" w:rsidRDefault="0080654A" w:rsidP="00D81A80">
      <w:pPr>
        <w:pStyle w:val="TOCHeading"/>
        <w:spacing w:after="0" w:line="360" w:lineRule="auto"/>
      </w:pPr>
      <w:bookmarkStart w:id="0" w:name="_Toc263962360"/>
      <w:bookmarkStart w:id="1" w:name="_Toc277411102"/>
      <w:bookmarkStart w:id="2" w:name="_Toc306353247"/>
      <w:bookmarkStart w:id="3" w:name="_Toc306356788"/>
      <w:bookmarkStart w:id="4" w:name="_Toc306359972"/>
      <w:bookmarkStart w:id="5" w:name="_Toc306360048"/>
      <w:bookmarkStart w:id="6" w:name="_Toc306368443"/>
      <w:bookmarkStart w:id="7" w:name="_Toc321412839"/>
      <w:bookmarkStart w:id="8" w:name="_Toc321412921"/>
      <w:bookmarkStart w:id="9" w:name="_Toc321414093"/>
      <w:bookmarkStart w:id="10" w:name="_Toc321414208"/>
      <w:bookmarkStart w:id="11" w:name="_Toc321414461"/>
      <w:bookmarkStart w:id="12" w:name="_Toc367208522"/>
      <w:bookmarkStart w:id="13" w:name="_Toc367212059"/>
      <w:bookmarkStart w:id="14" w:name="_Toc367709214"/>
      <w:bookmarkStart w:id="15" w:name="_Toc367709299"/>
      <w:bookmarkStart w:id="16" w:name="_Toc415675047"/>
      <w:bookmarkStart w:id="17" w:name="_Toc415677065"/>
      <w:bookmarkStart w:id="18" w:name="_Toc415746298"/>
      <w:bookmarkStart w:id="19" w:name="_Toc417645849"/>
      <w:bookmarkStart w:id="20" w:name="_Toc417665108"/>
      <w:bookmarkStart w:id="21" w:name="_Toc417763089"/>
      <w:bookmarkStart w:id="22" w:name="_Toc417907732"/>
      <w:bookmarkStart w:id="23" w:name="_Toc417918655"/>
      <w:bookmarkStart w:id="24" w:name="_Toc431934590"/>
      <w:bookmarkStart w:id="25" w:name="_Toc431935226"/>
      <w:bookmarkStart w:id="26" w:name="_Toc436856219"/>
      <w:bookmarkStart w:id="27" w:name="_Toc436856363"/>
      <w:bookmarkStart w:id="28" w:name="_Toc464395870"/>
      <w:bookmarkStart w:id="29" w:name="_Toc464412453"/>
      <w:bookmarkStart w:id="30" w:name="_Toc474783252"/>
      <w:bookmarkStart w:id="31" w:name="_Toc474783360"/>
      <w:bookmarkStart w:id="32" w:name="_Toc475388008"/>
      <w:bookmarkStart w:id="33" w:name="_Toc475440022"/>
      <w:bookmarkStart w:id="34" w:name="_Toc475518917"/>
      <w:bookmarkStart w:id="35" w:name="_Toc475519921"/>
      <w:r w:rsidRPr="00354C66">
        <w:lastRenderedPageBreak/>
        <w:t>Revision History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tbl>
      <w:tblPr>
        <w:tblW w:w="1007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43"/>
        <w:gridCol w:w="1663"/>
        <w:gridCol w:w="5855"/>
        <w:gridCol w:w="1116"/>
      </w:tblGrid>
      <w:tr w:rsidR="00BE14BA" w:rsidRPr="00EA274F" w:rsidTr="00F1290C">
        <w:trPr>
          <w:jc w:val="center"/>
        </w:trPr>
        <w:tc>
          <w:tcPr>
            <w:tcW w:w="1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:rsidR="00BE14BA" w:rsidRPr="00BE14BA" w:rsidRDefault="00BE14BA" w:rsidP="00D81A80">
            <w:pPr>
              <w:pStyle w:val="TableColumn"/>
              <w:spacing w:before="0" w:after="0" w:line="360" w:lineRule="auto"/>
            </w:pPr>
            <w:r w:rsidRPr="00A75053">
              <w:t xml:space="preserve">Revision </w:t>
            </w:r>
            <w:r w:rsidRPr="00BE14BA">
              <w:t>No.</w:t>
            </w:r>
          </w:p>
        </w:tc>
        <w:tc>
          <w:tcPr>
            <w:tcW w:w="1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:rsidR="00BE14BA" w:rsidRPr="00BE14BA" w:rsidRDefault="00BE14BA" w:rsidP="00D81A80">
            <w:pPr>
              <w:pStyle w:val="TableColumn"/>
              <w:spacing w:before="0" w:after="0" w:line="360" w:lineRule="auto"/>
            </w:pPr>
            <w:r w:rsidRPr="00A75053">
              <w:t>Date</w:t>
            </w:r>
          </w:p>
        </w:tc>
        <w:tc>
          <w:tcPr>
            <w:tcW w:w="5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:rsidR="00BE14BA" w:rsidRPr="00BE14BA" w:rsidRDefault="00BE14BA" w:rsidP="00D81A80">
            <w:pPr>
              <w:pStyle w:val="TableColumn"/>
              <w:spacing w:before="0" w:after="0" w:line="360" w:lineRule="auto"/>
            </w:pPr>
            <w:r w:rsidRPr="00A75053">
              <w:t>Description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:rsidR="00BE14BA" w:rsidRPr="00BE14BA" w:rsidRDefault="00BE14BA" w:rsidP="00D81A80">
            <w:pPr>
              <w:pStyle w:val="TableColumn"/>
              <w:spacing w:before="0" w:after="0" w:line="360" w:lineRule="auto"/>
            </w:pPr>
            <w:r w:rsidRPr="00A75053">
              <w:t>Author(s)</w:t>
            </w:r>
          </w:p>
        </w:tc>
      </w:tr>
      <w:tr w:rsidR="00BE14BA" w:rsidRPr="00EA274F" w:rsidTr="00F1290C">
        <w:trPr>
          <w:jc w:val="center"/>
        </w:trPr>
        <w:tc>
          <w:tcPr>
            <w:tcW w:w="1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14BA" w:rsidRPr="00BE14BA" w:rsidRDefault="00A67A67" w:rsidP="00D81A80">
            <w:pPr>
              <w:pStyle w:val="TableTextCenter"/>
              <w:spacing w:before="0" w:after="0" w:line="360" w:lineRule="auto"/>
            </w:pPr>
            <w:r>
              <w:t>1</w:t>
            </w:r>
            <w:r w:rsidR="00BE14BA">
              <w:t>.00</w:t>
            </w:r>
          </w:p>
        </w:tc>
        <w:tc>
          <w:tcPr>
            <w:tcW w:w="1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14BA" w:rsidRPr="00BE14BA" w:rsidRDefault="00440457" w:rsidP="0067720A">
            <w:pPr>
              <w:pStyle w:val="TableTextLeft"/>
              <w:spacing w:before="0" w:after="0" w:line="360" w:lineRule="auto"/>
            </w:pPr>
            <w:r>
              <w:t>Jan</w:t>
            </w:r>
            <w:r w:rsidR="00877574">
              <w:t>. 1</w:t>
            </w:r>
            <w:r w:rsidR="0067720A">
              <w:t>0</w:t>
            </w:r>
            <w:r w:rsidR="00BE14BA" w:rsidRPr="00D0778D">
              <w:t>, 20</w:t>
            </w:r>
            <w:r w:rsidR="000F1E66"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5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14BA" w:rsidRPr="00BE14BA" w:rsidRDefault="000F1E66" w:rsidP="00D81A80">
            <w:pPr>
              <w:pStyle w:val="TableList"/>
              <w:spacing w:before="0" w:after="0" w:line="360" w:lineRule="auto"/>
            </w:pPr>
            <w:r>
              <w:rPr>
                <w:rFonts w:hint="eastAsia"/>
              </w:rPr>
              <w:t>Prelimi</w:t>
            </w:r>
            <w:r w:rsidR="003E60C1">
              <w:rPr>
                <w:rFonts w:hint="eastAsia"/>
              </w:rPr>
              <w:t>n</w:t>
            </w:r>
            <w:r>
              <w:rPr>
                <w:rFonts w:hint="eastAsia"/>
              </w:rPr>
              <w:t xml:space="preserve">ary 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14BA" w:rsidRPr="00BE14BA" w:rsidRDefault="00D50A7F" w:rsidP="00D81A80">
            <w:pPr>
              <w:pStyle w:val="TableTextCenter"/>
              <w:spacing w:before="0" w:after="0" w:line="360" w:lineRule="auto"/>
            </w:pPr>
            <w:r>
              <w:rPr>
                <w:rFonts w:hint="eastAsia"/>
              </w:rPr>
              <w:t>최한준</w:t>
            </w:r>
          </w:p>
        </w:tc>
      </w:tr>
      <w:tr w:rsidR="00BE14BA" w:rsidRPr="00EA274F" w:rsidTr="00F1290C">
        <w:trPr>
          <w:jc w:val="center"/>
        </w:trPr>
        <w:tc>
          <w:tcPr>
            <w:tcW w:w="1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14BA" w:rsidRPr="00BE14BA" w:rsidRDefault="003E74FF" w:rsidP="00D81A80">
            <w:pPr>
              <w:pStyle w:val="TableTextCenter"/>
              <w:spacing w:before="0" w:after="0" w:line="360" w:lineRule="auto"/>
            </w:pPr>
            <w:r>
              <w:rPr>
                <w:rFonts w:hint="eastAsia"/>
              </w:rPr>
              <w:t>1.10</w:t>
            </w:r>
          </w:p>
        </w:tc>
        <w:tc>
          <w:tcPr>
            <w:tcW w:w="1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14BA" w:rsidRPr="00BE14BA" w:rsidRDefault="003E74FF" w:rsidP="00D81A80">
            <w:pPr>
              <w:pStyle w:val="TableTextLeft"/>
              <w:spacing w:before="0" w:after="0" w:line="360" w:lineRule="auto"/>
            </w:pPr>
            <w:r>
              <w:rPr>
                <w:rFonts w:hint="eastAsia"/>
              </w:rPr>
              <w:t>Feb. 13. 2017</w:t>
            </w:r>
          </w:p>
        </w:tc>
        <w:tc>
          <w:tcPr>
            <w:tcW w:w="5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14BA" w:rsidRPr="00BE14BA" w:rsidRDefault="003E74FF" w:rsidP="00D81A80">
            <w:pPr>
              <w:pStyle w:val="TableList"/>
              <w:numPr>
                <w:ilvl w:val="0"/>
                <w:numId w:val="0"/>
              </w:numPr>
              <w:spacing w:before="0" w:after="0" w:line="360" w:lineRule="auto"/>
              <w:ind w:left="240"/>
            </w:pPr>
            <w:r>
              <w:t xml:space="preserve">Morphing, </w:t>
            </w:r>
            <w:r>
              <w:rPr>
                <w:rFonts w:hint="eastAsia"/>
              </w:rPr>
              <w:t xml:space="preserve">Edge </w:t>
            </w:r>
            <w:r>
              <w:t>enhancement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14BA" w:rsidRPr="00BE14BA" w:rsidRDefault="003E74FF" w:rsidP="00D81A80">
            <w:pPr>
              <w:pStyle w:val="TableTextCenter"/>
              <w:spacing w:before="0" w:after="0" w:line="360" w:lineRule="auto"/>
            </w:pPr>
            <w:r>
              <w:rPr>
                <w:rFonts w:hint="eastAsia"/>
              </w:rPr>
              <w:t>최한준</w:t>
            </w:r>
          </w:p>
        </w:tc>
      </w:tr>
      <w:tr w:rsidR="00BE14BA" w:rsidRPr="00EA274F" w:rsidTr="00F1290C">
        <w:trPr>
          <w:jc w:val="center"/>
        </w:trPr>
        <w:tc>
          <w:tcPr>
            <w:tcW w:w="1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14BA" w:rsidRPr="00BE14BA" w:rsidRDefault="001411E9" w:rsidP="00D81A80">
            <w:pPr>
              <w:pStyle w:val="TableTextCenter"/>
              <w:spacing w:before="0" w:after="0" w:line="360" w:lineRule="auto"/>
            </w:pPr>
            <w:r>
              <w:rPr>
                <w:rFonts w:hint="eastAsia"/>
              </w:rPr>
              <w:t>1.20</w:t>
            </w:r>
          </w:p>
        </w:tc>
        <w:tc>
          <w:tcPr>
            <w:tcW w:w="1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14BA" w:rsidRPr="00BE14BA" w:rsidRDefault="001411E9" w:rsidP="00D81A80">
            <w:pPr>
              <w:pStyle w:val="TableTextLeft"/>
              <w:spacing w:before="0" w:after="0" w:line="360" w:lineRule="auto"/>
            </w:pPr>
            <w:r>
              <w:t>F</w:t>
            </w:r>
            <w:r>
              <w:rPr>
                <w:rFonts w:hint="eastAsia"/>
              </w:rPr>
              <w:t>eb.</w:t>
            </w:r>
            <w:r>
              <w:t xml:space="preserve"> 17. 2017</w:t>
            </w:r>
          </w:p>
        </w:tc>
        <w:tc>
          <w:tcPr>
            <w:tcW w:w="5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14BA" w:rsidRPr="00BE14BA" w:rsidRDefault="001411E9" w:rsidP="00D81A80">
            <w:pPr>
              <w:pStyle w:val="TableList"/>
              <w:numPr>
                <w:ilvl w:val="0"/>
                <w:numId w:val="0"/>
              </w:numPr>
              <w:spacing w:before="0" w:after="0" w:line="360" w:lineRule="auto"/>
              <w:ind w:left="240"/>
            </w:pPr>
            <w:r>
              <w:rPr>
                <w:rFonts w:hint="eastAsia"/>
              </w:rPr>
              <w:t xml:space="preserve">Dynamic blending </w:t>
            </w:r>
            <w:r>
              <w:rPr>
                <w:rFonts w:hint="eastAsia"/>
              </w:rPr>
              <w:t>추가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14BA" w:rsidRPr="00BE14BA" w:rsidRDefault="001411E9" w:rsidP="00D81A80">
            <w:pPr>
              <w:pStyle w:val="TableTextCenter"/>
              <w:spacing w:before="0" w:after="0" w:line="360" w:lineRule="auto"/>
            </w:pPr>
            <w:r>
              <w:rPr>
                <w:rFonts w:hint="eastAsia"/>
              </w:rPr>
              <w:t>최한준</w:t>
            </w:r>
          </w:p>
        </w:tc>
      </w:tr>
    </w:tbl>
    <w:p w:rsidR="001B1915" w:rsidRDefault="0080654A" w:rsidP="00D81A80">
      <w:pPr>
        <w:pStyle w:val="TOCHeading"/>
        <w:spacing w:after="0" w:line="360" w:lineRule="auto"/>
        <w:rPr>
          <w:noProof/>
        </w:rPr>
      </w:pPr>
      <w:bookmarkStart w:id="36" w:name="_Toc263962361"/>
      <w:bookmarkStart w:id="37" w:name="_Toc277411104"/>
      <w:bookmarkStart w:id="38" w:name="_Toc306356790"/>
      <w:bookmarkStart w:id="39" w:name="_Toc306359974"/>
      <w:bookmarkStart w:id="40" w:name="_Toc306360050"/>
      <w:bookmarkStart w:id="41" w:name="_Toc306368445"/>
      <w:bookmarkStart w:id="42" w:name="_Toc321412841"/>
      <w:bookmarkStart w:id="43" w:name="_Toc321412923"/>
      <w:bookmarkStart w:id="44" w:name="_Toc321414095"/>
      <w:bookmarkStart w:id="45" w:name="_Toc321414210"/>
      <w:bookmarkStart w:id="46" w:name="_Toc321414463"/>
      <w:bookmarkStart w:id="47" w:name="_Toc367208524"/>
      <w:bookmarkStart w:id="48" w:name="_Toc367212061"/>
      <w:bookmarkStart w:id="49" w:name="_Toc367709216"/>
      <w:bookmarkStart w:id="50" w:name="_Toc367709301"/>
      <w:bookmarkStart w:id="51" w:name="_Toc415675049"/>
      <w:bookmarkStart w:id="52" w:name="_Toc415677067"/>
      <w:bookmarkStart w:id="53" w:name="_Toc415746300"/>
      <w:bookmarkStart w:id="54" w:name="_Toc417645851"/>
      <w:bookmarkStart w:id="55" w:name="_Toc417665110"/>
      <w:bookmarkStart w:id="56" w:name="_Toc417763091"/>
      <w:bookmarkStart w:id="57" w:name="_Toc417907734"/>
      <w:bookmarkStart w:id="58" w:name="_Toc417918657"/>
      <w:bookmarkStart w:id="59" w:name="_Toc431934591"/>
      <w:bookmarkStart w:id="60" w:name="_Toc431935227"/>
      <w:bookmarkStart w:id="61" w:name="_Toc436856220"/>
      <w:bookmarkStart w:id="62" w:name="_Toc436856364"/>
      <w:bookmarkStart w:id="63" w:name="_Toc464395871"/>
      <w:bookmarkStart w:id="64" w:name="_Toc464412454"/>
      <w:bookmarkStart w:id="65" w:name="_Toc474783253"/>
      <w:bookmarkStart w:id="66" w:name="_Toc474783361"/>
      <w:bookmarkStart w:id="67" w:name="_Toc475388009"/>
      <w:bookmarkStart w:id="68" w:name="_Toc475440023"/>
      <w:bookmarkStart w:id="69" w:name="_Toc475518918"/>
      <w:bookmarkStart w:id="70" w:name="_Toc475519922"/>
      <w:bookmarkStart w:id="71" w:name="_Toc306353249"/>
      <w:r w:rsidRPr="00354C66">
        <w:lastRenderedPageBreak/>
        <w:t>Contents</w:t>
      </w:r>
      <w:bookmarkStart w:id="72" w:name="_Toc263962362"/>
      <w:bookmarkStart w:id="73" w:name="_Toc27741110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r w:rsidR="00225364">
        <w:fldChar w:fldCharType="begin"/>
      </w:r>
      <w:r w:rsidR="001D663E">
        <w:instrText xml:space="preserve"> TOC \o "1-3" \h \z \u </w:instrText>
      </w:r>
      <w:r w:rsidR="00225364">
        <w:fldChar w:fldCharType="separate"/>
      </w:r>
    </w:p>
    <w:p w:rsidR="001B1915" w:rsidRDefault="00447185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kern w:val="2"/>
          <w:sz w:val="20"/>
          <w:szCs w:val="22"/>
          <w:lang w:val="en-US"/>
        </w:rPr>
      </w:pPr>
      <w:hyperlink w:anchor="_Toc475519924" w:history="1">
        <w:r w:rsidR="001B1915" w:rsidRPr="001A05C2">
          <w:rPr>
            <w:rStyle w:val="af"/>
            <w:rFonts w:eastAsia="굴림"/>
            <w:noProof/>
          </w:rPr>
          <w:t>1</w:t>
        </w:r>
        <w:r w:rsidR="001B1915" w:rsidRPr="001A05C2">
          <w:rPr>
            <w:rStyle w:val="af"/>
            <w:noProof/>
          </w:rPr>
          <w:t xml:space="preserve"> Overview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_Toc475519924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5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21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25" w:history="1">
        <w:r w:rsidR="001B1915" w:rsidRPr="001A05C2">
          <w:rPr>
            <w:rStyle w:val="af"/>
            <w:rFonts w:eastAsia="굴림"/>
            <w:noProof/>
            <w:lang w:val="pt-BR"/>
          </w:rPr>
          <w:t>1.1</w:t>
        </w:r>
        <w:r w:rsidR="001B1915" w:rsidRPr="001A05C2">
          <w:rPr>
            <w:rStyle w:val="af"/>
            <w:noProof/>
            <w:lang w:val="pt-BR"/>
          </w:rPr>
          <w:t xml:space="preserve"> Operating timing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_Toc475519925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7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21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26" w:history="1">
        <w:r w:rsidR="001B1915" w:rsidRPr="001A05C2">
          <w:rPr>
            <w:rStyle w:val="af"/>
            <w:rFonts w:eastAsia="굴림"/>
            <w:noProof/>
            <w:lang w:val="pt-BR"/>
          </w:rPr>
          <w:t>1.2</w:t>
        </w:r>
        <w:r w:rsidR="001B1915" w:rsidRPr="001A05C2">
          <w:rPr>
            <w:rStyle w:val="af"/>
            <w:noProof/>
            <w:lang w:val="pt-BR"/>
          </w:rPr>
          <w:t xml:space="preserve"> Memory Bandwidth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_Toc475519926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7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27" w:history="1">
        <w:r w:rsidR="001B1915" w:rsidRPr="001A05C2">
          <w:rPr>
            <w:rStyle w:val="af"/>
            <w:rFonts w:eastAsia="굴림"/>
            <w:noProof/>
          </w:rPr>
          <w:t>1.2.1</w:t>
        </w:r>
        <w:r w:rsidR="001B1915" w:rsidRPr="001A05C2">
          <w:rPr>
            <w:rStyle w:val="af"/>
            <w:noProof/>
          </w:rPr>
          <w:t xml:space="preserve"> Compression </w:t>
        </w:r>
        <w:r w:rsidR="001B1915" w:rsidRPr="001A05C2">
          <w:rPr>
            <w:rStyle w:val="af"/>
            <w:noProof/>
          </w:rPr>
          <w:t>이용</w:t>
        </w:r>
        <w:r w:rsidR="001B1915" w:rsidRPr="001A05C2">
          <w:rPr>
            <w:rStyle w:val="af"/>
            <w:noProof/>
          </w:rPr>
          <w:t xml:space="preserve"> </w:t>
        </w:r>
        <w:r w:rsidR="001B1915" w:rsidRPr="001A05C2">
          <w:rPr>
            <w:rStyle w:val="af"/>
            <w:noProof/>
          </w:rPr>
          <w:t>방안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_Toc475519927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8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28" w:history="1">
        <w:r w:rsidR="001B1915" w:rsidRPr="001A05C2">
          <w:rPr>
            <w:rStyle w:val="af"/>
            <w:rFonts w:eastAsia="굴림"/>
            <w:noProof/>
          </w:rPr>
          <w:t>1.2.2</w:t>
        </w:r>
        <w:r w:rsidR="001B1915" w:rsidRPr="001A05C2">
          <w:rPr>
            <w:rStyle w:val="af"/>
            <w:noProof/>
          </w:rPr>
          <w:t xml:space="preserve"> </w:t>
        </w:r>
        <w:r w:rsidR="001B1915" w:rsidRPr="001A05C2">
          <w:rPr>
            <w:rStyle w:val="af"/>
            <w:noProof/>
          </w:rPr>
          <w:t>입력</w:t>
        </w:r>
        <w:r w:rsidR="001B1915" w:rsidRPr="001A05C2">
          <w:rPr>
            <w:rStyle w:val="af"/>
            <w:noProof/>
          </w:rPr>
          <w:t xml:space="preserve"> data</w:t>
        </w:r>
        <w:r w:rsidR="001B1915" w:rsidRPr="001A05C2">
          <w:rPr>
            <w:rStyle w:val="af"/>
            <w:noProof/>
          </w:rPr>
          <w:t>의</w:t>
        </w:r>
        <w:r w:rsidR="001B1915" w:rsidRPr="001A05C2">
          <w:rPr>
            <w:rStyle w:val="af"/>
            <w:noProof/>
          </w:rPr>
          <w:t xml:space="preserve"> </w:t>
        </w:r>
        <w:r w:rsidR="001B1915" w:rsidRPr="001A05C2">
          <w:rPr>
            <w:rStyle w:val="af"/>
            <w:noProof/>
          </w:rPr>
          <w:t>구간별</w:t>
        </w:r>
        <w:r w:rsidR="001B1915" w:rsidRPr="001A05C2">
          <w:rPr>
            <w:rStyle w:val="af"/>
            <w:noProof/>
          </w:rPr>
          <w:t xml:space="preserve"> down scaling factor </w:t>
        </w:r>
        <w:r w:rsidR="001B1915" w:rsidRPr="001A05C2">
          <w:rPr>
            <w:rStyle w:val="af"/>
            <w:noProof/>
          </w:rPr>
          <w:t>설정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_Toc475519928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8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29" w:history="1">
        <w:r w:rsidR="001B1915" w:rsidRPr="001A05C2">
          <w:rPr>
            <w:rStyle w:val="af"/>
            <w:rFonts w:eastAsia="굴림"/>
            <w:noProof/>
          </w:rPr>
          <w:t>1.2.3</w:t>
        </w:r>
        <w:r w:rsidR="001B1915" w:rsidRPr="001A05C2">
          <w:rPr>
            <w:rStyle w:val="af"/>
            <w:noProof/>
          </w:rPr>
          <w:t xml:space="preserve"> </w:t>
        </w:r>
        <w:r w:rsidR="001B1915" w:rsidRPr="001A05C2">
          <w:rPr>
            <w:rStyle w:val="af"/>
            <w:noProof/>
          </w:rPr>
          <w:t>카메라</w:t>
        </w:r>
        <w:r w:rsidR="001B1915" w:rsidRPr="001A05C2">
          <w:rPr>
            <w:rStyle w:val="af"/>
            <w:noProof/>
          </w:rPr>
          <w:t xml:space="preserve"> </w:t>
        </w:r>
        <w:r w:rsidR="001B1915" w:rsidRPr="001A05C2">
          <w:rPr>
            <w:rStyle w:val="af"/>
            <w:noProof/>
          </w:rPr>
          <w:t>입력</w:t>
        </w:r>
        <w:r w:rsidR="001B1915" w:rsidRPr="001A05C2">
          <w:rPr>
            <w:rStyle w:val="af"/>
            <w:noProof/>
          </w:rPr>
          <w:t xml:space="preserve"> crop </w:t>
        </w:r>
        <w:r w:rsidR="001B1915" w:rsidRPr="001A05C2">
          <w:rPr>
            <w:rStyle w:val="af"/>
            <w:noProof/>
          </w:rPr>
          <w:t>저장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_Toc475519929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9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30" w:history="1">
        <w:r w:rsidR="001B1915" w:rsidRPr="001A05C2">
          <w:rPr>
            <w:rStyle w:val="af"/>
            <w:rFonts w:eastAsia="굴림"/>
            <w:noProof/>
          </w:rPr>
          <w:t>1.2.4</w:t>
        </w:r>
        <w:r w:rsidR="001B1915" w:rsidRPr="001A05C2">
          <w:rPr>
            <w:rStyle w:val="af"/>
            <w:noProof/>
          </w:rPr>
          <w:t xml:space="preserve"> Write request generation timing control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_Toc475519930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9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31" w:history="1">
        <w:r w:rsidR="001B1915" w:rsidRPr="001A05C2">
          <w:rPr>
            <w:rStyle w:val="af"/>
            <w:rFonts w:eastAsia="굴림"/>
            <w:noProof/>
          </w:rPr>
          <w:t>1.2.5</w:t>
        </w:r>
        <w:r w:rsidR="001B1915" w:rsidRPr="001A05C2">
          <w:rPr>
            <w:rStyle w:val="af"/>
            <w:noProof/>
          </w:rPr>
          <w:t xml:space="preserve"> Invalid LUT </w:t>
        </w:r>
        <w:r w:rsidR="001B1915" w:rsidRPr="001A05C2">
          <w:rPr>
            <w:rStyle w:val="af"/>
            <w:noProof/>
          </w:rPr>
          <w:t>이용</w:t>
        </w:r>
        <w:r w:rsidR="001B1915" w:rsidRPr="001A05C2">
          <w:rPr>
            <w:rStyle w:val="af"/>
            <w:noProof/>
          </w:rPr>
          <w:t xml:space="preserve"> </w:t>
        </w:r>
        <w:r w:rsidR="001B1915" w:rsidRPr="001A05C2">
          <w:rPr>
            <w:rStyle w:val="af"/>
            <w:noProof/>
          </w:rPr>
          <w:t>방안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_Toc475519931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9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32" w:history="1">
        <w:r w:rsidR="001B1915" w:rsidRPr="001A05C2">
          <w:rPr>
            <w:rStyle w:val="af"/>
            <w:rFonts w:eastAsia="굴림"/>
            <w:noProof/>
            <w:lang w:val="pt-BR"/>
          </w:rPr>
          <w:t>1.2.6</w:t>
        </w:r>
        <w:r w:rsidR="001B1915" w:rsidRPr="001A05C2">
          <w:rPr>
            <w:rStyle w:val="af"/>
            <w:noProof/>
            <w:lang w:val="pt-BR"/>
          </w:rPr>
          <w:t xml:space="preserve"> Section </w:t>
        </w:r>
        <w:r w:rsidR="001B1915" w:rsidRPr="001A05C2">
          <w:rPr>
            <w:rStyle w:val="af"/>
            <w:noProof/>
            <w:lang w:val="pt-BR"/>
          </w:rPr>
          <w:t>영역</w:t>
        </w:r>
        <w:r w:rsidR="001B1915" w:rsidRPr="001A05C2">
          <w:rPr>
            <w:rStyle w:val="af"/>
            <w:noProof/>
            <w:lang w:val="pt-BR"/>
          </w:rPr>
          <w:t xml:space="preserve"> </w:t>
        </w:r>
        <w:r w:rsidR="001B1915" w:rsidRPr="001A05C2">
          <w:rPr>
            <w:rStyle w:val="af"/>
            <w:noProof/>
            <w:lang w:val="pt-BR"/>
          </w:rPr>
          <w:t>설정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_Toc475519932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9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kern w:val="2"/>
          <w:sz w:val="20"/>
          <w:szCs w:val="22"/>
          <w:lang w:val="en-US"/>
        </w:rPr>
      </w:pPr>
      <w:hyperlink w:anchor="_Toc475519933" w:history="1">
        <w:r w:rsidR="001B1915" w:rsidRPr="001A05C2">
          <w:rPr>
            <w:rStyle w:val="af"/>
            <w:rFonts w:eastAsia="굴림"/>
            <w:noProof/>
          </w:rPr>
          <w:t>2</w:t>
        </w:r>
        <w:r w:rsidR="001B1915" w:rsidRPr="001A05C2">
          <w:rPr>
            <w:rStyle w:val="af"/>
            <w:noProof/>
          </w:rPr>
          <w:t xml:space="preserve"> Control Signals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_Toc475519933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10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21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34" w:history="1">
        <w:r w:rsidR="001B1915" w:rsidRPr="001A05C2">
          <w:rPr>
            <w:rStyle w:val="af"/>
            <w:rFonts w:eastAsia="굴림"/>
            <w:noProof/>
          </w:rPr>
          <w:t>2.1</w:t>
        </w:r>
        <w:r w:rsidR="001B1915" w:rsidRPr="001A05C2">
          <w:rPr>
            <w:rStyle w:val="af"/>
            <w:noProof/>
          </w:rPr>
          <w:t xml:space="preserve"> Control Signals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_Toc475519934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10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21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35" w:history="1">
        <w:r w:rsidR="001B1915" w:rsidRPr="001A05C2">
          <w:rPr>
            <w:rStyle w:val="af"/>
            <w:rFonts w:eastAsia="굴림"/>
            <w:noProof/>
          </w:rPr>
          <w:t>2.2</w:t>
        </w:r>
        <w:r w:rsidR="001B1915" w:rsidRPr="001A05C2">
          <w:rPr>
            <w:rStyle w:val="af"/>
            <w:noProof/>
          </w:rPr>
          <w:t xml:space="preserve"> Detail description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_Toc475519935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17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36" w:history="1">
        <w:r w:rsidR="001B1915" w:rsidRPr="001A05C2">
          <w:rPr>
            <w:rStyle w:val="af"/>
            <w:rFonts w:eastAsia="굴림"/>
            <w:noProof/>
          </w:rPr>
          <w:t>2.2.1</w:t>
        </w:r>
        <w:r w:rsidR="001B1915" w:rsidRPr="001A05C2">
          <w:rPr>
            <w:rStyle w:val="af"/>
            <w:noProof/>
          </w:rPr>
          <w:t xml:space="preserve"> Timing generation mode control registers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_Toc475519936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17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37" w:history="1">
        <w:r w:rsidR="001B1915" w:rsidRPr="001A05C2">
          <w:rPr>
            <w:rStyle w:val="af"/>
            <w:rFonts w:eastAsia="굴림"/>
            <w:noProof/>
          </w:rPr>
          <w:t>2.2.2</w:t>
        </w:r>
        <w:r w:rsidR="001B1915" w:rsidRPr="001A05C2">
          <w:rPr>
            <w:rStyle w:val="af"/>
            <w:noProof/>
          </w:rPr>
          <w:t xml:space="preserve"> Timing generation resolution control registers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_Toc475519937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18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38" w:history="1">
        <w:r w:rsidR="001B1915" w:rsidRPr="001A05C2">
          <w:rPr>
            <w:rStyle w:val="af"/>
            <w:rFonts w:eastAsia="굴림"/>
            <w:noProof/>
          </w:rPr>
          <w:t>2.2.3</w:t>
        </w:r>
        <w:r w:rsidR="001B1915" w:rsidRPr="001A05C2">
          <w:rPr>
            <w:rStyle w:val="af"/>
            <w:noProof/>
          </w:rPr>
          <w:t xml:space="preserve"> Write control registers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_Toc475519938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19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39" w:history="1">
        <w:r w:rsidR="001B1915" w:rsidRPr="001A05C2">
          <w:rPr>
            <w:rStyle w:val="af"/>
            <w:rFonts w:eastAsia="굴림"/>
            <w:noProof/>
          </w:rPr>
          <w:t>2.2.4</w:t>
        </w:r>
        <w:r w:rsidR="001B1915" w:rsidRPr="001A05C2">
          <w:rPr>
            <w:rStyle w:val="af"/>
            <w:noProof/>
          </w:rPr>
          <w:t xml:space="preserve"> Read control registers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_Toc475519939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21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40" w:history="1">
        <w:r w:rsidR="001B1915" w:rsidRPr="001A05C2">
          <w:rPr>
            <w:rStyle w:val="af"/>
            <w:rFonts w:eastAsia="굴림"/>
            <w:noProof/>
          </w:rPr>
          <w:t>2.2.5</w:t>
        </w:r>
        <w:r w:rsidR="001B1915" w:rsidRPr="001A05C2">
          <w:rPr>
            <w:rStyle w:val="af"/>
            <w:noProof/>
          </w:rPr>
          <w:t xml:space="preserve"> Base address control registers and LUT base address control registers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_Toc475519940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22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41" w:history="1">
        <w:r w:rsidR="001B1915" w:rsidRPr="001A05C2">
          <w:rPr>
            <w:rStyle w:val="af"/>
            <w:rFonts w:eastAsia="굴림"/>
            <w:noProof/>
          </w:rPr>
          <w:t>2.2.6</w:t>
        </w:r>
        <w:r w:rsidR="001B1915" w:rsidRPr="001A05C2">
          <w:rPr>
            <w:rStyle w:val="af"/>
            <w:noProof/>
          </w:rPr>
          <w:t xml:space="preserve"> LUT base address control registers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_Toc475519941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22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42" w:history="1">
        <w:r w:rsidR="001B1915" w:rsidRPr="001A05C2">
          <w:rPr>
            <w:rStyle w:val="af"/>
            <w:rFonts w:eastAsia="굴림"/>
            <w:noProof/>
          </w:rPr>
          <w:t>2.2.7</w:t>
        </w:r>
        <w:r w:rsidR="001B1915" w:rsidRPr="001A05C2">
          <w:rPr>
            <w:rStyle w:val="af"/>
            <w:noProof/>
          </w:rPr>
          <w:t xml:space="preserve"> Bypass </w:t>
        </w:r>
        <w:r w:rsidR="001B1915" w:rsidRPr="001A05C2">
          <w:rPr>
            <w:rStyle w:val="af"/>
            <w:noProof/>
          </w:rPr>
          <w:t>및</w:t>
        </w:r>
        <w:r w:rsidR="001B1915" w:rsidRPr="001A05C2">
          <w:rPr>
            <w:rStyle w:val="af"/>
            <w:noProof/>
          </w:rPr>
          <w:t xml:space="preserve"> LUT mode, mirroring, LUT ratio control registers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_Toc475519942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23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43" w:history="1">
        <w:r w:rsidR="001B1915" w:rsidRPr="001A05C2">
          <w:rPr>
            <w:rStyle w:val="af"/>
            <w:rFonts w:eastAsia="굴림"/>
            <w:noProof/>
          </w:rPr>
          <w:t>2.2.8</w:t>
        </w:r>
        <w:r w:rsidR="001B1915" w:rsidRPr="001A05C2">
          <w:rPr>
            <w:rStyle w:val="af"/>
            <w:noProof/>
          </w:rPr>
          <w:t xml:space="preserve"> LUT information control registers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_Toc475519943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24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44" w:history="1">
        <w:r w:rsidR="001B1915" w:rsidRPr="001A05C2">
          <w:rPr>
            <w:rStyle w:val="af"/>
            <w:rFonts w:eastAsia="굴림"/>
            <w:noProof/>
          </w:rPr>
          <w:t>2.2.9</w:t>
        </w:r>
        <w:r w:rsidR="001B1915" w:rsidRPr="001A05C2">
          <w:rPr>
            <w:rStyle w:val="af"/>
            <w:noProof/>
          </w:rPr>
          <w:t xml:space="preserve"> Output resolution control registers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_Toc475519944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27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45" w:history="1">
        <w:r w:rsidR="001B1915" w:rsidRPr="001A05C2">
          <w:rPr>
            <w:rStyle w:val="af"/>
            <w:rFonts w:eastAsia="굴림"/>
            <w:noProof/>
          </w:rPr>
          <w:t>2.2.10</w:t>
        </w:r>
        <w:r w:rsidR="001B1915" w:rsidRPr="001A05C2">
          <w:rPr>
            <w:rStyle w:val="af"/>
            <w:noProof/>
          </w:rPr>
          <w:t xml:space="preserve"> Write request hold time control registers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_Toc475519945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27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46" w:history="1">
        <w:r w:rsidR="001B1915" w:rsidRPr="001A05C2">
          <w:rPr>
            <w:rStyle w:val="af"/>
            <w:rFonts w:eastAsia="굴림"/>
            <w:noProof/>
          </w:rPr>
          <w:t>2.2.11</w:t>
        </w:r>
        <w:r w:rsidR="001B1915" w:rsidRPr="001A05C2">
          <w:rPr>
            <w:rStyle w:val="af"/>
            <w:noProof/>
          </w:rPr>
          <w:t xml:space="preserve"> 3D Car model blend control registers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_Toc475519946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28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47" w:history="1">
        <w:r w:rsidR="001B1915" w:rsidRPr="001A05C2">
          <w:rPr>
            <w:rStyle w:val="af"/>
            <w:rFonts w:eastAsia="굴림"/>
            <w:noProof/>
          </w:rPr>
          <w:t>2.2.12</w:t>
        </w:r>
        <w:r w:rsidR="001B1915" w:rsidRPr="001A05C2">
          <w:rPr>
            <w:rStyle w:val="af"/>
            <w:noProof/>
          </w:rPr>
          <w:t xml:space="preserve"> Mask color control registers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_Toc475519947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29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48" w:history="1">
        <w:r w:rsidR="001B1915" w:rsidRPr="001A05C2">
          <w:rPr>
            <w:rStyle w:val="af"/>
            <w:rFonts w:eastAsia="굴림"/>
            <w:noProof/>
          </w:rPr>
          <w:t>2.2.13</w:t>
        </w:r>
        <w:r w:rsidR="001B1915" w:rsidRPr="001A05C2">
          <w:rPr>
            <w:rStyle w:val="af"/>
            <w:noProof/>
          </w:rPr>
          <w:t xml:space="preserve"> Section region setting registers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_Toc475519948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29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49" w:history="1">
        <w:r w:rsidR="001B1915" w:rsidRPr="001A05C2">
          <w:rPr>
            <w:rStyle w:val="af"/>
            <w:rFonts w:eastAsia="굴림"/>
            <w:noProof/>
          </w:rPr>
          <w:t>2.2.14</w:t>
        </w:r>
        <w:r w:rsidR="001B1915" w:rsidRPr="001A05C2">
          <w:rPr>
            <w:rStyle w:val="af"/>
            <w:noProof/>
          </w:rPr>
          <w:t xml:space="preserve"> Crop region setting registers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_Toc475519949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30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50" w:history="1">
        <w:r w:rsidR="001B1915" w:rsidRPr="001A05C2">
          <w:rPr>
            <w:rStyle w:val="af"/>
            <w:rFonts w:eastAsia="굴림"/>
            <w:noProof/>
          </w:rPr>
          <w:t>2.2.15</w:t>
        </w:r>
        <w:r w:rsidR="001B1915" w:rsidRPr="001A05C2">
          <w:rPr>
            <w:rStyle w:val="af"/>
            <w:noProof/>
          </w:rPr>
          <w:t xml:space="preserve"> 4 Range scale down control registers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_Toc475519950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32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51" w:history="1">
        <w:r w:rsidR="001B1915" w:rsidRPr="001A05C2">
          <w:rPr>
            <w:rStyle w:val="af"/>
            <w:rFonts w:eastAsia="굴림"/>
            <w:noProof/>
          </w:rPr>
          <w:t>2.2.16</w:t>
        </w:r>
        <w:r w:rsidR="001B1915" w:rsidRPr="001A05C2">
          <w:rPr>
            <w:rStyle w:val="af"/>
            <w:noProof/>
          </w:rPr>
          <w:t xml:space="preserve"> Out mode/Blending/Brightness Control/Edge enhancement setting registers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_Toc475519951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33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52" w:history="1">
        <w:r w:rsidR="001B1915" w:rsidRPr="001A05C2">
          <w:rPr>
            <w:rStyle w:val="af"/>
            <w:rFonts w:eastAsia="굴림"/>
            <w:noProof/>
          </w:rPr>
          <w:t>2.2.17</w:t>
        </w:r>
        <w:r w:rsidR="001B1915" w:rsidRPr="001A05C2">
          <w:rPr>
            <w:rStyle w:val="af"/>
            <w:noProof/>
          </w:rPr>
          <w:t xml:space="preserve"> Compression control registers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_Toc475519952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35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53" w:history="1">
        <w:r w:rsidR="001B1915" w:rsidRPr="001A05C2">
          <w:rPr>
            <w:rStyle w:val="af"/>
            <w:rFonts w:eastAsia="굴림"/>
            <w:noProof/>
          </w:rPr>
          <w:t>2.2.18</w:t>
        </w:r>
        <w:r w:rsidR="001B1915" w:rsidRPr="001A05C2">
          <w:rPr>
            <w:rStyle w:val="af"/>
            <w:noProof/>
          </w:rPr>
          <w:t xml:space="preserve"> Memory bandwidth debugging registers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_Toc475519953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36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54" w:history="1">
        <w:r w:rsidR="001B1915" w:rsidRPr="001A05C2">
          <w:rPr>
            <w:rStyle w:val="af"/>
            <w:rFonts w:eastAsia="굴림"/>
            <w:noProof/>
          </w:rPr>
          <w:t>2.2.19</w:t>
        </w:r>
        <w:r w:rsidR="001B1915" w:rsidRPr="001A05C2">
          <w:rPr>
            <w:rStyle w:val="af"/>
            <w:noProof/>
          </w:rPr>
          <w:t xml:space="preserve"> Brightness control statistics registers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_Toc475519954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36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55" w:history="1">
        <w:r w:rsidR="001B1915" w:rsidRPr="001A05C2">
          <w:rPr>
            <w:rStyle w:val="af"/>
            <w:rFonts w:eastAsia="굴림"/>
            <w:noProof/>
          </w:rPr>
          <w:t>2.2.20</w:t>
        </w:r>
        <w:r w:rsidR="001B1915" w:rsidRPr="001A05C2">
          <w:rPr>
            <w:rStyle w:val="af"/>
            <w:noProof/>
          </w:rPr>
          <w:t xml:space="preserve"> Coefficient registers for Brightness control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_Toc475519955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38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56" w:history="1">
        <w:r w:rsidR="001B1915" w:rsidRPr="001A05C2">
          <w:rPr>
            <w:rStyle w:val="af"/>
            <w:rFonts w:eastAsia="굴림"/>
            <w:noProof/>
          </w:rPr>
          <w:t>2.2.21</w:t>
        </w:r>
        <w:r w:rsidR="001B1915" w:rsidRPr="001A05C2">
          <w:rPr>
            <w:rStyle w:val="af"/>
            <w:noProof/>
          </w:rPr>
          <w:t xml:space="preserve"> RGB to YCbCr / YCbCr to RGB coefficient registers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_Toc475519956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40</w:t>
        </w:r>
        <w:r w:rsidR="001B1915">
          <w:rPr>
            <w:noProof/>
            <w:webHidden/>
          </w:rPr>
          <w:fldChar w:fldCharType="end"/>
        </w:r>
      </w:hyperlink>
    </w:p>
    <w:p w:rsidR="001B1915" w:rsidRDefault="00447185">
      <w:pPr>
        <w:pStyle w:val="30"/>
        <w:rPr>
          <w:rFonts w:asciiTheme="minorHAnsi" w:eastAsiaTheme="minorEastAsia" w:hAnsiTheme="minorHAnsi" w:cstheme="minorBidi"/>
          <w:noProof/>
          <w:color w:val="auto"/>
          <w:kern w:val="2"/>
          <w:szCs w:val="22"/>
        </w:rPr>
      </w:pPr>
      <w:hyperlink w:anchor="_Toc475519957" w:history="1">
        <w:r w:rsidR="001B1915" w:rsidRPr="001A05C2">
          <w:rPr>
            <w:rStyle w:val="af"/>
            <w:rFonts w:eastAsia="굴림"/>
            <w:noProof/>
          </w:rPr>
          <w:t>2.2.22</w:t>
        </w:r>
        <w:r w:rsidR="001B1915" w:rsidRPr="001A05C2">
          <w:rPr>
            <w:rStyle w:val="af"/>
            <w:noProof/>
          </w:rPr>
          <w:t xml:space="preserve"> Dynamic Blending Coefficient</w:t>
        </w:r>
        <w:r w:rsidR="001B1915">
          <w:rPr>
            <w:noProof/>
            <w:webHidden/>
          </w:rPr>
          <w:tab/>
        </w:r>
        <w:r w:rsidR="001B1915">
          <w:rPr>
            <w:noProof/>
            <w:webHidden/>
          </w:rPr>
          <w:fldChar w:fldCharType="begin"/>
        </w:r>
        <w:r w:rsidR="001B1915">
          <w:rPr>
            <w:noProof/>
            <w:webHidden/>
          </w:rPr>
          <w:instrText xml:space="preserve"> PAGEREF _Toc475519957 \h </w:instrText>
        </w:r>
        <w:r w:rsidR="001B1915">
          <w:rPr>
            <w:noProof/>
            <w:webHidden/>
          </w:rPr>
        </w:r>
        <w:r w:rsidR="001B1915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41</w:t>
        </w:r>
        <w:r w:rsidR="001B1915">
          <w:rPr>
            <w:noProof/>
            <w:webHidden/>
          </w:rPr>
          <w:fldChar w:fldCharType="end"/>
        </w:r>
      </w:hyperlink>
    </w:p>
    <w:p w:rsidR="00321168" w:rsidRDefault="00225364" w:rsidP="00DF2B75">
      <w:pPr>
        <w:pStyle w:val="11"/>
      </w:pPr>
      <w:r>
        <w:fldChar w:fldCharType="end"/>
      </w:r>
      <w:bookmarkEnd w:id="71"/>
      <w:bookmarkEnd w:id="72"/>
      <w:bookmarkEnd w:id="73"/>
    </w:p>
    <w:p w:rsidR="00A10203" w:rsidRPr="00321168" w:rsidRDefault="00A10203" w:rsidP="00D81A80">
      <w:pPr>
        <w:pStyle w:val="TOCHeading"/>
        <w:spacing w:after="0"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bookmarkStart w:id="74" w:name="_Toc431934592"/>
      <w:bookmarkStart w:id="75" w:name="_Toc431935228"/>
      <w:bookmarkStart w:id="76" w:name="_Toc436856221"/>
      <w:bookmarkStart w:id="77" w:name="_Toc436856365"/>
      <w:bookmarkStart w:id="78" w:name="_Toc464395872"/>
      <w:bookmarkStart w:id="79" w:name="_Toc464412455"/>
      <w:bookmarkStart w:id="80" w:name="_Toc474783254"/>
      <w:bookmarkStart w:id="81" w:name="_Toc474783362"/>
      <w:bookmarkStart w:id="82" w:name="_Toc475388010"/>
      <w:bookmarkStart w:id="83" w:name="_Toc475440024"/>
      <w:bookmarkStart w:id="84" w:name="_Toc475518919"/>
      <w:bookmarkStart w:id="85" w:name="_Toc475519923"/>
      <w:r>
        <w:lastRenderedPageBreak/>
        <w:t xml:space="preserve">Figure of </w:t>
      </w:r>
      <w:r w:rsidRPr="00354C66">
        <w:t>Contents</w:t>
      </w:r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r w:rsidR="00225364">
        <w:fldChar w:fldCharType="begin"/>
      </w:r>
      <w:r>
        <w:instrText xml:space="preserve"> TOC \o "1-3" \h \z \u </w:instrText>
      </w:r>
      <w:r w:rsidR="00225364">
        <w:fldChar w:fldCharType="end"/>
      </w:r>
    </w:p>
    <w:p w:rsidR="00447BD2" w:rsidRDefault="00225364">
      <w:pPr>
        <w:pStyle w:val="ac"/>
        <w:tabs>
          <w:tab w:val="right" w:leader="dot" w:pos="10096"/>
        </w:tabs>
        <w:ind w:left="1200" w:hanging="40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color w:val="000000"/>
          <w:kern w:val="0"/>
          <w:lang w:eastAsia="ko-KR"/>
        </w:rPr>
        <w:fldChar w:fldCharType="begin"/>
      </w:r>
      <w:r w:rsidR="00321168">
        <w:rPr>
          <w:color w:val="000000"/>
          <w:kern w:val="0"/>
          <w:lang w:eastAsia="ko-KR"/>
        </w:rPr>
        <w:instrText xml:space="preserve"> TOC \h \z \c "Figure" </w:instrText>
      </w:r>
      <w:r>
        <w:rPr>
          <w:color w:val="000000"/>
          <w:kern w:val="0"/>
          <w:lang w:eastAsia="ko-KR"/>
        </w:rPr>
        <w:fldChar w:fldCharType="separate"/>
      </w:r>
      <w:hyperlink w:anchor="_Toc475518954" w:history="1">
        <w:r w:rsidR="00447BD2" w:rsidRPr="000C6097">
          <w:rPr>
            <w:rStyle w:val="af"/>
            <w:b/>
            <w:i/>
            <w:noProof/>
            <w:lang w:val="pt-BR"/>
          </w:rPr>
          <w:t>Figure 1</w:t>
        </w:r>
        <w:r w:rsidR="00447BD2" w:rsidRPr="000C6097">
          <w:rPr>
            <w:rStyle w:val="af"/>
            <w:b/>
            <w:i/>
            <w:noProof/>
            <w:lang w:val="pt-BR"/>
          </w:rPr>
          <w:noBreakHyphen/>
          <w:t>1 3D SVM</w:t>
        </w:r>
        <w:r w:rsidR="00447BD2" w:rsidRPr="000C6097">
          <w:rPr>
            <w:rStyle w:val="af"/>
            <w:b/>
            <w:i/>
            <w:noProof/>
            <w:lang w:val="pt-BR"/>
          </w:rPr>
          <w:t>과</w:t>
        </w:r>
        <w:r w:rsidR="00447BD2" w:rsidRPr="000C6097">
          <w:rPr>
            <w:rStyle w:val="af"/>
            <w:b/>
            <w:i/>
            <w:noProof/>
            <w:lang w:val="pt-BR"/>
          </w:rPr>
          <w:t xml:space="preserve"> 2D AVM </w:t>
        </w:r>
        <w:r w:rsidR="00447BD2" w:rsidRPr="000C6097">
          <w:rPr>
            <w:rStyle w:val="af"/>
            <w:b/>
            <w:i/>
            <w:noProof/>
            <w:lang w:val="pt-BR"/>
          </w:rPr>
          <w:t>비교</w:t>
        </w:r>
        <w:r w:rsidR="00447BD2">
          <w:rPr>
            <w:noProof/>
            <w:webHidden/>
          </w:rPr>
          <w:tab/>
        </w:r>
        <w:r w:rsidR="00447BD2">
          <w:rPr>
            <w:noProof/>
            <w:webHidden/>
          </w:rPr>
          <w:fldChar w:fldCharType="begin"/>
        </w:r>
        <w:r w:rsidR="00447BD2">
          <w:rPr>
            <w:noProof/>
            <w:webHidden/>
          </w:rPr>
          <w:instrText xml:space="preserve"> PAGEREF _Toc475518954 \h </w:instrText>
        </w:r>
        <w:r w:rsidR="00447BD2">
          <w:rPr>
            <w:noProof/>
            <w:webHidden/>
          </w:rPr>
        </w:r>
        <w:r w:rsidR="00447BD2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5</w:t>
        </w:r>
        <w:r w:rsidR="00447BD2">
          <w:rPr>
            <w:noProof/>
            <w:webHidden/>
          </w:rPr>
          <w:fldChar w:fldCharType="end"/>
        </w:r>
      </w:hyperlink>
    </w:p>
    <w:p w:rsidR="00447BD2" w:rsidRDefault="00447185">
      <w:pPr>
        <w:pStyle w:val="ac"/>
        <w:tabs>
          <w:tab w:val="right" w:leader="dot" w:pos="10096"/>
        </w:tabs>
        <w:ind w:left="1200" w:hanging="40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hyperlink w:anchor="_Toc475518955" w:history="1">
        <w:r w:rsidR="00447BD2" w:rsidRPr="000C6097">
          <w:rPr>
            <w:rStyle w:val="af"/>
            <w:i/>
            <w:noProof/>
            <w:lang w:val="pt-BR"/>
          </w:rPr>
          <w:t>Figure 1</w:t>
        </w:r>
        <w:r w:rsidR="00447BD2" w:rsidRPr="000C6097">
          <w:rPr>
            <w:rStyle w:val="af"/>
            <w:i/>
            <w:noProof/>
            <w:lang w:val="pt-BR"/>
          </w:rPr>
          <w:noBreakHyphen/>
          <w:t>2 SVM Top Block Diagram</w:t>
        </w:r>
        <w:r w:rsidR="00447BD2">
          <w:rPr>
            <w:noProof/>
            <w:webHidden/>
          </w:rPr>
          <w:tab/>
        </w:r>
        <w:r w:rsidR="00447BD2">
          <w:rPr>
            <w:noProof/>
            <w:webHidden/>
          </w:rPr>
          <w:fldChar w:fldCharType="begin"/>
        </w:r>
        <w:r w:rsidR="00447BD2">
          <w:rPr>
            <w:noProof/>
            <w:webHidden/>
          </w:rPr>
          <w:instrText xml:space="preserve"> PAGEREF _Toc475518955 \h </w:instrText>
        </w:r>
        <w:r w:rsidR="00447BD2">
          <w:rPr>
            <w:noProof/>
            <w:webHidden/>
          </w:rPr>
        </w:r>
        <w:r w:rsidR="00447BD2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6</w:t>
        </w:r>
        <w:r w:rsidR="00447BD2">
          <w:rPr>
            <w:noProof/>
            <w:webHidden/>
          </w:rPr>
          <w:fldChar w:fldCharType="end"/>
        </w:r>
      </w:hyperlink>
    </w:p>
    <w:p w:rsidR="00447BD2" w:rsidRDefault="00447185">
      <w:pPr>
        <w:pStyle w:val="ac"/>
        <w:tabs>
          <w:tab w:val="right" w:leader="dot" w:pos="10096"/>
        </w:tabs>
        <w:ind w:left="1200" w:hanging="40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hyperlink w:anchor="_Toc475518956" w:history="1">
        <w:r w:rsidR="00447BD2" w:rsidRPr="000C6097">
          <w:rPr>
            <w:rStyle w:val="af"/>
            <w:i/>
            <w:noProof/>
            <w:lang w:val="pt-BR"/>
          </w:rPr>
          <w:t>Figure 1</w:t>
        </w:r>
        <w:r w:rsidR="00447BD2" w:rsidRPr="000C6097">
          <w:rPr>
            <w:rStyle w:val="af"/>
            <w:i/>
            <w:noProof/>
            <w:lang w:val="pt-BR"/>
          </w:rPr>
          <w:noBreakHyphen/>
          <w:t>3 SVM Operation Timing</w:t>
        </w:r>
        <w:r w:rsidR="00447BD2">
          <w:rPr>
            <w:noProof/>
            <w:webHidden/>
          </w:rPr>
          <w:tab/>
        </w:r>
        <w:r w:rsidR="00447BD2">
          <w:rPr>
            <w:noProof/>
            <w:webHidden/>
          </w:rPr>
          <w:fldChar w:fldCharType="begin"/>
        </w:r>
        <w:r w:rsidR="00447BD2">
          <w:rPr>
            <w:noProof/>
            <w:webHidden/>
          </w:rPr>
          <w:instrText xml:space="preserve"> PAGEREF _Toc475518956 \h </w:instrText>
        </w:r>
        <w:r w:rsidR="00447BD2">
          <w:rPr>
            <w:noProof/>
            <w:webHidden/>
          </w:rPr>
        </w:r>
        <w:r w:rsidR="00447BD2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7</w:t>
        </w:r>
        <w:r w:rsidR="00447BD2">
          <w:rPr>
            <w:noProof/>
            <w:webHidden/>
          </w:rPr>
          <w:fldChar w:fldCharType="end"/>
        </w:r>
      </w:hyperlink>
    </w:p>
    <w:p w:rsidR="00447BD2" w:rsidRDefault="00447185">
      <w:pPr>
        <w:pStyle w:val="ac"/>
        <w:tabs>
          <w:tab w:val="right" w:leader="dot" w:pos="10096"/>
        </w:tabs>
        <w:ind w:left="1200" w:hanging="40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hyperlink w:anchor="_Toc475518957" w:history="1">
        <w:r w:rsidR="00447BD2" w:rsidRPr="000C6097">
          <w:rPr>
            <w:rStyle w:val="af"/>
            <w:b/>
            <w:i/>
            <w:noProof/>
            <w:lang w:val="pt-BR"/>
          </w:rPr>
          <w:t>Figure 1</w:t>
        </w:r>
        <w:r w:rsidR="00447BD2" w:rsidRPr="000C6097">
          <w:rPr>
            <w:rStyle w:val="af"/>
            <w:b/>
            <w:i/>
            <w:noProof/>
            <w:lang w:val="pt-BR"/>
          </w:rPr>
          <w:noBreakHyphen/>
          <w:t xml:space="preserve">4 </w:t>
        </w:r>
        <w:r w:rsidR="00447BD2" w:rsidRPr="000C6097">
          <w:rPr>
            <w:rStyle w:val="af"/>
            <w:b/>
            <w:i/>
            <w:noProof/>
            <w:lang w:val="pt-BR"/>
          </w:rPr>
          <w:t>출력</w:t>
        </w:r>
        <w:r w:rsidR="00447BD2" w:rsidRPr="000C6097">
          <w:rPr>
            <w:rStyle w:val="af"/>
            <w:b/>
            <w:i/>
            <w:noProof/>
            <w:lang w:val="pt-BR"/>
          </w:rPr>
          <w:t xml:space="preserve"> </w:t>
        </w:r>
        <w:r w:rsidR="00447BD2" w:rsidRPr="000C6097">
          <w:rPr>
            <w:rStyle w:val="af"/>
            <w:b/>
            <w:i/>
            <w:noProof/>
            <w:lang w:val="pt-BR"/>
          </w:rPr>
          <w:t>영상</w:t>
        </w:r>
        <w:r w:rsidR="00447BD2" w:rsidRPr="000C6097">
          <w:rPr>
            <w:rStyle w:val="af"/>
            <w:b/>
            <w:i/>
            <w:noProof/>
            <w:lang w:val="pt-BR"/>
          </w:rPr>
          <w:t xml:space="preserve"> </w:t>
        </w:r>
        <w:r w:rsidR="00447BD2" w:rsidRPr="000C6097">
          <w:rPr>
            <w:rStyle w:val="af"/>
            <w:b/>
            <w:i/>
            <w:noProof/>
            <w:lang w:val="pt-BR"/>
          </w:rPr>
          <w:t>생성에</w:t>
        </w:r>
        <w:r w:rsidR="00447BD2" w:rsidRPr="000C6097">
          <w:rPr>
            <w:rStyle w:val="af"/>
            <w:b/>
            <w:i/>
            <w:noProof/>
            <w:lang w:val="pt-BR"/>
          </w:rPr>
          <w:t xml:space="preserve"> </w:t>
        </w:r>
        <w:r w:rsidR="00447BD2" w:rsidRPr="000C6097">
          <w:rPr>
            <w:rStyle w:val="af"/>
            <w:b/>
            <w:i/>
            <w:noProof/>
            <w:lang w:val="pt-BR"/>
          </w:rPr>
          <w:t>필요한</w:t>
        </w:r>
        <w:r w:rsidR="00447BD2" w:rsidRPr="000C6097">
          <w:rPr>
            <w:rStyle w:val="af"/>
            <w:b/>
            <w:i/>
            <w:noProof/>
            <w:lang w:val="pt-BR"/>
          </w:rPr>
          <w:t xml:space="preserve"> </w:t>
        </w:r>
        <w:r w:rsidR="00447BD2" w:rsidRPr="000C6097">
          <w:rPr>
            <w:rStyle w:val="af"/>
            <w:b/>
            <w:i/>
            <w:noProof/>
            <w:lang w:val="pt-BR"/>
          </w:rPr>
          <w:t>해당</w:t>
        </w:r>
        <w:r w:rsidR="00447BD2" w:rsidRPr="000C6097">
          <w:rPr>
            <w:rStyle w:val="af"/>
            <w:b/>
            <w:i/>
            <w:noProof/>
            <w:lang w:val="pt-BR"/>
          </w:rPr>
          <w:t xml:space="preserve"> </w:t>
        </w:r>
        <w:r w:rsidR="00447BD2" w:rsidRPr="000C6097">
          <w:rPr>
            <w:rStyle w:val="af"/>
            <w:b/>
            <w:i/>
            <w:noProof/>
            <w:lang w:val="pt-BR"/>
          </w:rPr>
          <w:t>입력</w:t>
        </w:r>
        <w:r w:rsidR="00447BD2" w:rsidRPr="000C6097">
          <w:rPr>
            <w:rStyle w:val="af"/>
            <w:b/>
            <w:i/>
            <w:noProof/>
            <w:lang w:val="pt-BR"/>
          </w:rPr>
          <w:t xml:space="preserve"> </w:t>
        </w:r>
        <w:r w:rsidR="00447BD2" w:rsidRPr="000C6097">
          <w:rPr>
            <w:rStyle w:val="af"/>
            <w:b/>
            <w:i/>
            <w:noProof/>
            <w:lang w:val="pt-BR"/>
          </w:rPr>
          <w:t>영상</w:t>
        </w:r>
        <w:r w:rsidR="00447BD2" w:rsidRPr="000C6097">
          <w:rPr>
            <w:rStyle w:val="af"/>
            <w:b/>
            <w:i/>
            <w:noProof/>
            <w:lang w:val="pt-BR"/>
          </w:rPr>
          <w:t xml:space="preserve"> </w:t>
        </w:r>
        <w:r w:rsidR="00447BD2" w:rsidRPr="000C6097">
          <w:rPr>
            <w:rStyle w:val="af"/>
            <w:b/>
            <w:i/>
            <w:noProof/>
            <w:lang w:val="pt-BR"/>
          </w:rPr>
          <w:t>영역</w:t>
        </w:r>
        <w:r w:rsidR="00447BD2" w:rsidRPr="000C6097">
          <w:rPr>
            <w:rStyle w:val="af"/>
            <w:b/>
            <w:i/>
            <w:noProof/>
            <w:lang w:val="pt-BR"/>
          </w:rPr>
          <w:t xml:space="preserve"> </w:t>
        </w:r>
        <w:r w:rsidR="00447BD2" w:rsidRPr="000C6097">
          <w:rPr>
            <w:rStyle w:val="af"/>
            <w:b/>
            <w:i/>
            <w:noProof/>
            <w:lang w:val="pt-BR"/>
          </w:rPr>
          <w:t>분석</w:t>
        </w:r>
        <w:r w:rsidR="00447BD2">
          <w:rPr>
            <w:noProof/>
            <w:webHidden/>
          </w:rPr>
          <w:tab/>
        </w:r>
        <w:r w:rsidR="00447BD2">
          <w:rPr>
            <w:noProof/>
            <w:webHidden/>
          </w:rPr>
          <w:fldChar w:fldCharType="begin"/>
        </w:r>
        <w:r w:rsidR="00447BD2">
          <w:rPr>
            <w:noProof/>
            <w:webHidden/>
          </w:rPr>
          <w:instrText xml:space="preserve"> PAGEREF _Toc475518957 \h </w:instrText>
        </w:r>
        <w:r w:rsidR="00447BD2">
          <w:rPr>
            <w:noProof/>
            <w:webHidden/>
          </w:rPr>
        </w:r>
        <w:r w:rsidR="00447BD2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8</w:t>
        </w:r>
        <w:r w:rsidR="00447BD2">
          <w:rPr>
            <w:noProof/>
            <w:webHidden/>
          </w:rPr>
          <w:fldChar w:fldCharType="end"/>
        </w:r>
      </w:hyperlink>
    </w:p>
    <w:p w:rsidR="00447BD2" w:rsidRDefault="00447185">
      <w:pPr>
        <w:pStyle w:val="ac"/>
        <w:tabs>
          <w:tab w:val="right" w:leader="dot" w:pos="10096"/>
        </w:tabs>
        <w:ind w:left="1200" w:hanging="40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hyperlink w:anchor="_Toc475518958" w:history="1">
        <w:r w:rsidR="00447BD2" w:rsidRPr="000C6097">
          <w:rPr>
            <w:rStyle w:val="af"/>
            <w:i/>
            <w:noProof/>
            <w:lang w:val="pt-BR"/>
          </w:rPr>
          <w:t>Figure 2</w:t>
        </w:r>
        <w:r w:rsidR="00447BD2" w:rsidRPr="000C6097">
          <w:rPr>
            <w:rStyle w:val="af"/>
            <w:i/>
            <w:noProof/>
            <w:lang w:val="pt-BR"/>
          </w:rPr>
          <w:noBreakHyphen/>
          <w:t>1 LUT sampling example</w:t>
        </w:r>
        <w:r w:rsidR="00447BD2">
          <w:rPr>
            <w:noProof/>
            <w:webHidden/>
          </w:rPr>
          <w:tab/>
        </w:r>
        <w:r w:rsidR="00447BD2">
          <w:rPr>
            <w:noProof/>
            <w:webHidden/>
          </w:rPr>
          <w:fldChar w:fldCharType="begin"/>
        </w:r>
        <w:r w:rsidR="00447BD2">
          <w:rPr>
            <w:noProof/>
            <w:webHidden/>
          </w:rPr>
          <w:instrText xml:space="preserve"> PAGEREF _Toc475518958 \h </w:instrText>
        </w:r>
        <w:r w:rsidR="00447BD2">
          <w:rPr>
            <w:noProof/>
            <w:webHidden/>
          </w:rPr>
        </w:r>
        <w:r w:rsidR="00447BD2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25</w:t>
        </w:r>
        <w:r w:rsidR="00447BD2">
          <w:rPr>
            <w:noProof/>
            <w:webHidden/>
          </w:rPr>
          <w:fldChar w:fldCharType="end"/>
        </w:r>
      </w:hyperlink>
    </w:p>
    <w:p w:rsidR="00447BD2" w:rsidRDefault="00447185">
      <w:pPr>
        <w:pStyle w:val="ac"/>
        <w:tabs>
          <w:tab w:val="right" w:leader="dot" w:pos="10096"/>
        </w:tabs>
        <w:ind w:left="1200" w:hanging="40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hyperlink w:anchor="_Toc475518959" w:history="1">
        <w:r w:rsidR="00447BD2" w:rsidRPr="000C6097">
          <w:rPr>
            <w:rStyle w:val="af"/>
            <w:i/>
            <w:noProof/>
            <w:lang w:val="pt-BR"/>
          </w:rPr>
          <w:t>Figure 2</w:t>
        </w:r>
        <w:r w:rsidR="00447BD2" w:rsidRPr="000C6097">
          <w:rPr>
            <w:rStyle w:val="af"/>
            <w:i/>
            <w:noProof/>
            <w:lang w:val="pt-BR"/>
          </w:rPr>
          <w:noBreakHyphen/>
          <w:t>2 Discontinuity information examples of LUT</w:t>
        </w:r>
        <w:r w:rsidR="00447BD2">
          <w:rPr>
            <w:noProof/>
            <w:webHidden/>
          </w:rPr>
          <w:tab/>
        </w:r>
        <w:r w:rsidR="00447BD2">
          <w:rPr>
            <w:noProof/>
            <w:webHidden/>
          </w:rPr>
          <w:fldChar w:fldCharType="begin"/>
        </w:r>
        <w:r w:rsidR="00447BD2">
          <w:rPr>
            <w:noProof/>
            <w:webHidden/>
          </w:rPr>
          <w:instrText xml:space="preserve"> PAGEREF _Toc475518959 \h </w:instrText>
        </w:r>
        <w:r w:rsidR="00447BD2">
          <w:rPr>
            <w:noProof/>
            <w:webHidden/>
          </w:rPr>
        </w:r>
        <w:r w:rsidR="00447BD2">
          <w:rPr>
            <w:noProof/>
            <w:webHidden/>
          </w:rPr>
          <w:fldChar w:fldCharType="separate"/>
        </w:r>
        <w:r w:rsidR="00FD52DE">
          <w:rPr>
            <w:noProof/>
            <w:webHidden/>
          </w:rPr>
          <w:t>26</w:t>
        </w:r>
        <w:r w:rsidR="00447BD2">
          <w:rPr>
            <w:noProof/>
            <w:webHidden/>
          </w:rPr>
          <w:fldChar w:fldCharType="end"/>
        </w:r>
      </w:hyperlink>
    </w:p>
    <w:p w:rsidR="00321168" w:rsidRDefault="00225364" w:rsidP="00D81A80">
      <w:pPr>
        <w:suppressAutoHyphens w:val="0"/>
        <w:spacing w:after="0" w:line="360" w:lineRule="auto"/>
        <w:rPr>
          <w:color w:val="000000"/>
          <w:kern w:val="0"/>
          <w:lang w:eastAsia="ko-KR"/>
        </w:rPr>
      </w:pPr>
      <w:r>
        <w:rPr>
          <w:color w:val="000000"/>
          <w:kern w:val="0"/>
          <w:lang w:eastAsia="ko-KR"/>
        </w:rPr>
        <w:fldChar w:fldCharType="end"/>
      </w:r>
    </w:p>
    <w:p w:rsidR="00FD5248" w:rsidRDefault="008322AA" w:rsidP="00D81A80">
      <w:pPr>
        <w:pStyle w:val="1"/>
        <w:wordWrap/>
        <w:spacing w:after="0" w:line="360" w:lineRule="auto"/>
      </w:pPr>
      <w:bookmarkStart w:id="86" w:name="_Toc255922273"/>
      <w:bookmarkStart w:id="87" w:name="_Toc257812577"/>
      <w:bookmarkStart w:id="88" w:name="_Toc257908144"/>
      <w:bookmarkStart w:id="89" w:name="_Toc262658630"/>
      <w:bookmarkStart w:id="90" w:name="_Toc277411417"/>
      <w:bookmarkStart w:id="91" w:name="_Toc475519924"/>
      <w:bookmarkStart w:id="92" w:name="_Toc244607088"/>
      <w:bookmarkStart w:id="93" w:name="_Toc247361393"/>
      <w:bookmarkStart w:id="94" w:name="_Toc253599924"/>
      <w:bookmarkStart w:id="95" w:name="_Toc254878668"/>
      <w:bookmarkStart w:id="96" w:name="_Toc255633639"/>
      <w:bookmarkStart w:id="97" w:name="_Toc257907572"/>
      <w:bookmarkStart w:id="98" w:name="_Toc259028855"/>
      <w:bookmarkStart w:id="99" w:name="_Toc260670753"/>
      <w:bookmarkStart w:id="100" w:name="_Toc269298953"/>
      <w:bookmarkStart w:id="101" w:name="_Toc277411114"/>
      <w:r>
        <w:rPr>
          <w:rFonts w:hint="eastAsia"/>
        </w:rPr>
        <w:lastRenderedPageBreak/>
        <w:t>Overview</w:t>
      </w:r>
      <w:bookmarkEnd w:id="86"/>
      <w:bookmarkEnd w:id="87"/>
      <w:bookmarkEnd w:id="88"/>
      <w:bookmarkEnd w:id="89"/>
      <w:bookmarkEnd w:id="90"/>
      <w:bookmarkEnd w:id="91"/>
    </w:p>
    <w:p w:rsidR="00B570CF" w:rsidRPr="00B570CF" w:rsidRDefault="00B570CF" w:rsidP="00D81A80">
      <w:pPr>
        <w:pStyle w:val="BodyText10"/>
        <w:spacing w:after="0" w:line="360" w:lineRule="auto"/>
      </w:pPr>
    </w:p>
    <w:p w:rsidR="003D77C6" w:rsidRDefault="003D77C6" w:rsidP="003D77C6">
      <w:pPr>
        <w:pStyle w:val="BodyText10"/>
        <w:spacing w:after="0" w:line="360" w:lineRule="auto"/>
        <w:ind w:firstLineChars="200" w:firstLine="440"/>
        <w:jc w:val="both"/>
        <w:rPr>
          <w:rStyle w:val="Hyperlinks"/>
          <w:i w:val="0"/>
          <w:color w:val="auto"/>
          <w:sz w:val="22"/>
          <w:u w:val="none"/>
          <w:lang w:val="pt-BR"/>
        </w:rPr>
      </w:pPr>
      <w:r w:rsidRPr="006F1821">
        <w:rPr>
          <w:rFonts w:hint="eastAsia"/>
          <w:sz w:val="22"/>
          <w:szCs w:val="24"/>
        </w:rPr>
        <w:t>본</w:t>
      </w:r>
      <w:r w:rsidRPr="006F1821">
        <w:rPr>
          <w:rFonts w:hint="eastAsia"/>
          <w:sz w:val="22"/>
          <w:szCs w:val="24"/>
        </w:rPr>
        <w:t xml:space="preserve"> </w:t>
      </w:r>
      <w:r w:rsidR="008D5660">
        <w:rPr>
          <w:sz w:val="22"/>
          <w:szCs w:val="24"/>
        </w:rPr>
        <w:t>SVM</w:t>
      </w:r>
      <w:r>
        <w:rPr>
          <w:sz w:val="22"/>
          <w:szCs w:val="24"/>
        </w:rPr>
        <w:t xml:space="preserve"> </w:t>
      </w:r>
      <w:r w:rsidR="00447BD2">
        <w:rPr>
          <w:sz w:val="22"/>
          <w:szCs w:val="24"/>
        </w:rPr>
        <w:t>Block</w:t>
      </w:r>
      <w:r w:rsidR="00447BD2">
        <w:rPr>
          <w:rFonts w:hint="eastAsia"/>
          <w:sz w:val="22"/>
          <w:szCs w:val="24"/>
        </w:rPr>
        <w:t>은</w:t>
      </w:r>
      <w:r w:rsidRPr="006F1821">
        <w:rPr>
          <w:rFonts w:hint="eastAsia"/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기존</w:t>
      </w:r>
      <w:r>
        <w:rPr>
          <w:rFonts w:hint="eastAsia"/>
          <w:sz w:val="22"/>
          <w:szCs w:val="24"/>
        </w:rPr>
        <w:t xml:space="preserve"> </w:t>
      </w:r>
      <w:r>
        <w:rPr>
          <w:sz w:val="22"/>
          <w:szCs w:val="24"/>
        </w:rPr>
        <w:t>AVM</w:t>
      </w:r>
      <w:r>
        <w:rPr>
          <w:rFonts w:hint="eastAsia"/>
          <w:sz w:val="22"/>
          <w:szCs w:val="24"/>
        </w:rPr>
        <w:t>과</w:t>
      </w:r>
      <w:r>
        <w:rPr>
          <w:rFonts w:hint="eastAsia"/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달리</w:t>
      </w:r>
      <w:r>
        <w:rPr>
          <w:rFonts w:hint="eastAsia"/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출력</w:t>
      </w:r>
      <w:r>
        <w:rPr>
          <w:rFonts w:hint="eastAsia"/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이미지</w:t>
      </w:r>
      <w:r>
        <w:rPr>
          <w:rFonts w:hint="eastAsia"/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전반에</w:t>
      </w:r>
      <w:r>
        <w:rPr>
          <w:rFonts w:hint="eastAsia"/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걸친</w:t>
      </w:r>
      <w:r>
        <w:rPr>
          <w:rFonts w:hint="eastAsia"/>
          <w:sz w:val="22"/>
          <w:szCs w:val="24"/>
        </w:rPr>
        <w:t xml:space="preserve"> </w:t>
      </w:r>
      <w:r>
        <w:rPr>
          <w:sz w:val="22"/>
          <w:szCs w:val="24"/>
        </w:rPr>
        <w:t xml:space="preserve">3D Surround view monitoring </w:t>
      </w:r>
      <w:r>
        <w:rPr>
          <w:rFonts w:hint="eastAsia"/>
          <w:sz w:val="22"/>
          <w:szCs w:val="24"/>
        </w:rPr>
        <w:t>생성을</w:t>
      </w:r>
      <w:r>
        <w:rPr>
          <w:rFonts w:hint="eastAsia"/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지원하는</w:t>
      </w:r>
      <w:r>
        <w:rPr>
          <w:rFonts w:hint="eastAsia"/>
          <w:sz w:val="22"/>
          <w:szCs w:val="24"/>
        </w:rPr>
        <w:t xml:space="preserve"> </w:t>
      </w:r>
      <w:r w:rsidR="00447BD2">
        <w:rPr>
          <w:sz w:val="22"/>
          <w:szCs w:val="24"/>
        </w:rPr>
        <w:t>Block</w:t>
      </w:r>
      <w:r>
        <w:rPr>
          <w:rFonts w:hint="eastAsia"/>
          <w:sz w:val="22"/>
          <w:szCs w:val="24"/>
        </w:rPr>
        <w:t>로서</w:t>
      </w:r>
      <w:r>
        <w:rPr>
          <w:rFonts w:hint="eastAsia"/>
          <w:sz w:val="22"/>
          <w:szCs w:val="24"/>
        </w:rPr>
        <w:t xml:space="preserve"> </w:t>
      </w:r>
      <w:r>
        <w:rPr>
          <w:sz w:val="22"/>
          <w:szCs w:val="24"/>
        </w:rPr>
        <w:t>4</w:t>
      </w:r>
      <w:r>
        <w:rPr>
          <w:rFonts w:hint="eastAsia"/>
          <w:sz w:val="22"/>
          <w:szCs w:val="24"/>
        </w:rPr>
        <w:t>개의</w:t>
      </w:r>
      <w:r>
        <w:rPr>
          <w:rFonts w:hint="eastAsia"/>
          <w:sz w:val="22"/>
          <w:szCs w:val="24"/>
        </w:rPr>
        <w:t xml:space="preserve"> </w:t>
      </w:r>
      <w:r>
        <w:rPr>
          <w:sz w:val="22"/>
          <w:szCs w:val="24"/>
        </w:rPr>
        <w:t>Camera</w:t>
      </w:r>
      <w:r>
        <w:rPr>
          <w:rFonts w:hint="eastAsia"/>
          <w:sz w:val="22"/>
          <w:szCs w:val="24"/>
        </w:rPr>
        <w:t>로부터</w:t>
      </w:r>
      <w:r>
        <w:rPr>
          <w:rFonts w:hint="eastAsia"/>
          <w:sz w:val="22"/>
          <w:szCs w:val="24"/>
        </w:rPr>
        <w:t xml:space="preserve"> </w:t>
      </w:r>
      <w:r w:rsidR="00142F5E">
        <w:rPr>
          <w:rStyle w:val="Hyperlinks"/>
          <w:rFonts w:hint="eastAsia"/>
          <w:i w:val="0"/>
          <w:color w:val="auto"/>
          <w:sz w:val="22"/>
          <w:u w:val="none"/>
        </w:rPr>
        <w:t>s</w:t>
      </w:r>
      <w:r>
        <w:rPr>
          <w:rStyle w:val="Hyperlinks"/>
          <w:i w:val="0"/>
          <w:color w:val="auto"/>
          <w:sz w:val="22"/>
          <w:u w:val="none"/>
          <w:lang w:val="pt-BR"/>
        </w:rPr>
        <w:t>ync signals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data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받아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저장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사용자가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지정한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Look-up table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에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맞춰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이미지를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생성하여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sync signals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에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맞춰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data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출력하</w:t>
      </w:r>
      <w:r w:rsidR="00447BD2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며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지원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해상도는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12</w:t>
      </w:r>
      <w:r>
        <w:rPr>
          <w:rStyle w:val="Hyperlinks"/>
          <w:i w:val="0"/>
          <w:color w:val="auto"/>
          <w:sz w:val="22"/>
          <w:u w:val="none"/>
          <w:lang w:val="pt-BR"/>
        </w:rPr>
        <w:t>80</w:t>
      </w:r>
      <w:r w:rsidRPr="00877574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x720 </w:t>
      </w:r>
      <w:r>
        <w:rPr>
          <w:rStyle w:val="Hyperlinks"/>
          <w:i w:val="0"/>
          <w:color w:val="auto"/>
          <w:sz w:val="22"/>
          <w:u w:val="none"/>
          <w:lang w:val="pt-BR"/>
        </w:rPr>
        <w:t>@ 60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fps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전반적인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목표는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AVM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동일하나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AVM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에서의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차량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주위의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좁은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영역만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출력하는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점과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이미지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중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일부에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대해서만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AVM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영상을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출력하는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점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등과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비교할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때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차량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주위의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보다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넓은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영역에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대한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SVM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,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이미지의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일부에서만이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아닌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전체에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걸친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SVM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영상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가능하도록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한다는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점에서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큰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차이를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갖는다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.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지원하기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위해서는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기존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구조로는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불가함에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따라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전반적으로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새로운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구조의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447BD2">
        <w:rPr>
          <w:rStyle w:val="Hyperlinks"/>
          <w:i w:val="0"/>
          <w:color w:val="auto"/>
          <w:sz w:val="22"/>
          <w:u w:val="none"/>
          <w:lang w:val="pt-BR"/>
        </w:rPr>
        <w:t>Block</w:t>
      </w:r>
      <w:r w:rsidR="00447BD2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필요하다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.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</w:p>
    <w:p w:rsidR="003D77C6" w:rsidRPr="000649AE" w:rsidRDefault="003D77C6" w:rsidP="003D77C6">
      <w:pPr>
        <w:pStyle w:val="BodyText10"/>
        <w:spacing w:after="0" w:line="360" w:lineRule="auto"/>
        <w:ind w:firstLineChars="200" w:firstLine="440"/>
        <w:jc w:val="both"/>
        <w:rPr>
          <w:rStyle w:val="Hyperlinks"/>
          <w:i w:val="0"/>
          <w:color w:val="auto"/>
          <w:sz w:val="22"/>
          <w:u w:val="none"/>
          <w:lang w:val="pt-BR"/>
        </w:rPr>
      </w:pPr>
    </w:p>
    <w:p w:rsidR="003D77C6" w:rsidRDefault="003D77C6" w:rsidP="003D77C6">
      <w:pPr>
        <w:pStyle w:val="BodyText10"/>
        <w:spacing w:after="0" w:line="360" w:lineRule="auto"/>
        <w:jc w:val="center"/>
        <w:rPr>
          <w:rStyle w:val="Hyperlinks"/>
          <w:i w:val="0"/>
          <w:color w:val="auto"/>
          <w:sz w:val="22"/>
          <w:u w:val="none"/>
          <w:lang w:val="pt-BR"/>
        </w:rPr>
      </w:pPr>
      <w:r>
        <w:rPr>
          <w:noProof/>
        </w:rPr>
        <w:drawing>
          <wp:inline distT="0" distB="0" distL="0" distR="0" wp14:anchorId="647C3207" wp14:editId="0B9810FC">
            <wp:extent cx="6417310" cy="2139315"/>
            <wp:effectExtent l="0" t="0" r="0" b="0"/>
            <wp:docPr id="7173" name="그림 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7C6" w:rsidRPr="000649AE" w:rsidRDefault="003D77C6" w:rsidP="003D77C6">
      <w:pPr>
        <w:pStyle w:val="BodyText10"/>
        <w:spacing w:after="0" w:line="360" w:lineRule="auto"/>
        <w:jc w:val="center"/>
        <w:rPr>
          <w:rStyle w:val="Hyperlinks"/>
          <w:b/>
          <w:i w:val="0"/>
          <w:color w:val="auto"/>
          <w:sz w:val="22"/>
          <w:u w:val="none"/>
          <w:lang w:val="pt-BR"/>
        </w:rPr>
      </w:pPr>
    </w:p>
    <w:p w:rsidR="003D77C6" w:rsidRPr="000649AE" w:rsidRDefault="003D77C6" w:rsidP="003D77C6">
      <w:pPr>
        <w:pStyle w:val="BodyText10"/>
        <w:spacing w:after="0" w:line="360" w:lineRule="auto"/>
        <w:jc w:val="center"/>
        <w:rPr>
          <w:rStyle w:val="Hyperlinks"/>
          <w:b/>
          <w:i w:val="0"/>
          <w:color w:val="auto"/>
          <w:sz w:val="22"/>
          <w:u w:val="none"/>
          <w:lang w:val="pt-BR"/>
        </w:rPr>
      </w:pPr>
      <w:bookmarkStart w:id="102" w:name="_Toc475518954"/>
      <w:r w:rsidRPr="000649AE">
        <w:rPr>
          <w:rStyle w:val="Hyperlinks"/>
          <w:b/>
          <w:lang w:val="pt-BR"/>
        </w:rPr>
        <w:t xml:space="preserve">Figure </w:t>
      </w:r>
      <w:r w:rsidRPr="000649AE">
        <w:rPr>
          <w:rStyle w:val="Hyperlinks"/>
          <w:b/>
          <w:lang w:val="pt-BR"/>
        </w:rPr>
        <w:fldChar w:fldCharType="begin"/>
      </w:r>
      <w:r w:rsidRPr="000649AE">
        <w:rPr>
          <w:rStyle w:val="Hyperlinks"/>
          <w:b/>
          <w:lang w:val="pt-BR"/>
        </w:rPr>
        <w:instrText xml:space="preserve"> STYLEREF 1 \s </w:instrText>
      </w:r>
      <w:r w:rsidRPr="000649AE">
        <w:rPr>
          <w:rStyle w:val="Hyperlinks"/>
          <w:b/>
          <w:lang w:val="pt-BR"/>
        </w:rPr>
        <w:fldChar w:fldCharType="separate"/>
      </w:r>
      <w:r w:rsidR="00FD52DE">
        <w:rPr>
          <w:rStyle w:val="Hyperlinks"/>
          <w:b/>
          <w:noProof/>
          <w:lang w:val="pt-BR"/>
        </w:rPr>
        <w:t>1</w:t>
      </w:r>
      <w:r w:rsidRPr="000649AE">
        <w:rPr>
          <w:rStyle w:val="Hyperlinks"/>
          <w:b/>
          <w:lang w:val="pt-BR"/>
        </w:rPr>
        <w:fldChar w:fldCharType="end"/>
      </w:r>
      <w:r w:rsidRPr="000649AE">
        <w:rPr>
          <w:rStyle w:val="Hyperlinks"/>
          <w:b/>
          <w:lang w:val="pt-BR"/>
        </w:rPr>
        <w:noBreakHyphen/>
      </w:r>
      <w:r w:rsidRPr="000649AE">
        <w:rPr>
          <w:rStyle w:val="Hyperlinks"/>
          <w:b/>
          <w:lang w:val="pt-BR"/>
        </w:rPr>
        <w:fldChar w:fldCharType="begin"/>
      </w:r>
      <w:r w:rsidRPr="000649AE">
        <w:rPr>
          <w:rStyle w:val="Hyperlinks"/>
          <w:b/>
          <w:lang w:val="pt-BR"/>
        </w:rPr>
        <w:instrText xml:space="preserve"> SEQ Figure \* ARABIC \s 1 </w:instrText>
      </w:r>
      <w:r w:rsidRPr="000649AE">
        <w:rPr>
          <w:rStyle w:val="Hyperlinks"/>
          <w:b/>
          <w:lang w:val="pt-BR"/>
        </w:rPr>
        <w:fldChar w:fldCharType="separate"/>
      </w:r>
      <w:r w:rsidR="00FD52DE">
        <w:rPr>
          <w:rStyle w:val="Hyperlinks"/>
          <w:b/>
          <w:noProof/>
          <w:lang w:val="pt-BR"/>
        </w:rPr>
        <w:t>1</w:t>
      </w:r>
      <w:r w:rsidRPr="000649AE">
        <w:rPr>
          <w:rStyle w:val="Hyperlinks"/>
          <w:b/>
          <w:lang w:val="pt-BR"/>
        </w:rPr>
        <w:fldChar w:fldCharType="end"/>
      </w:r>
      <w:r w:rsidRPr="000649AE">
        <w:rPr>
          <w:rStyle w:val="Hyperlinks"/>
          <w:b/>
          <w:lang w:val="pt-BR"/>
        </w:rPr>
        <w:t xml:space="preserve"> 3D</w:t>
      </w:r>
      <w:r w:rsidR="003E74FF">
        <w:rPr>
          <w:rStyle w:val="Hyperlinks"/>
          <w:b/>
          <w:lang w:val="pt-BR"/>
        </w:rPr>
        <w:t xml:space="preserve"> </w:t>
      </w:r>
      <w:r w:rsidRPr="000649AE">
        <w:rPr>
          <w:rStyle w:val="Hyperlinks"/>
          <w:b/>
          <w:lang w:val="pt-BR"/>
        </w:rPr>
        <w:t>SVM</w:t>
      </w:r>
      <w:r w:rsidRPr="000649AE">
        <w:rPr>
          <w:rStyle w:val="Hyperlinks"/>
          <w:rFonts w:hint="eastAsia"/>
          <w:b/>
          <w:lang w:val="pt-BR"/>
        </w:rPr>
        <w:t>과</w:t>
      </w:r>
      <w:r w:rsidRPr="000649AE">
        <w:rPr>
          <w:rStyle w:val="Hyperlinks"/>
          <w:rFonts w:hint="eastAsia"/>
          <w:b/>
          <w:lang w:val="pt-BR"/>
        </w:rPr>
        <w:t xml:space="preserve"> </w:t>
      </w:r>
      <w:r w:rsidR="003E74FF">
        <w:rPr>
          <w:rStyle w:val="Hyperlinks"/>
          <w:b/>
          <w:lang w:val="pt-BR"/>
        </w:rPr>
        <w:t xml:space="preserve">2D </w:t>
      </w:r>
      <w:r w:rsidRPr="000649AE">
        <w:rPr>
          <w:rStyle w:val="Hyperlinks"/>
          <w:b/>
          <w:lang w:val="pt-BR"/>
        </w:rPr>
        <w:t xml:space="preserve">AVM </w:t>
      </w:r>
      <w:r w:rsidRPr="000649AE">
        <w:rPr>
          <w:rStyle w:val="Hyperlinks"/>
          <w:rFonts w:hint="eastAsia"/>
          <w:b/>
          <w:lang w:val="pt-BR"/>
        </w:rPr>
        <w:t>비교</w:t>
      </w:r>
      <w:bookmarkEnd w:id="102"/>
    </w:p>
    <w:p w:rsidR="003D77C6" w:rsidRDefault="003D77C6" w:rsidP="003D77C6">
      <w:pPr>
        <w:spacing w:line="360" w:lineRule="auto"/>
        <w:ind w:firstLineChars="100" w:firstLine="220"/>
        <w:jc w:val="both"/>
        <w:rPr>
          <w:sz w:val="22"/>
          <w:szCs w:val="24"/>
          <w:lang w:eastAsia="ko-KR"/>
        </w:rPr>
      </w:pPr>
    </w:p>
    <w:p w:rsidR="003D77C6" w:rsidRDefault="003D77C6" w:rsidP="003D77C6">
      <w:pPr>
        <w:spacing w:line="360" w:lineRule="auto"/>
        <w:ind w:firstLineChars="100" w:firstLine="220"/>
        <w:rPr>
          <w:sz w:val="22"/>
          <w:szCs w:val="24"/>
          <w:lang w:eastAsia="ko-KR"/>
        </w:rPr>
      </w:pPr>
    </w:p>
    <w:p w:rsidR="003D77C6" w:rsidRPr="006F1821" w:rsidRDefault="003E74FF" w:rsidP="003D77C6">
      <w:pPr>
        <w:spacing w:line="360" w:lineRule="auto"/>
        <w:ind w:firstLineChars="100" w:firstLine="200"/>
        <w:rPr>
          <w:rFonts w:eastAsia="바탕체" w:cs="Times New Roman"/>
          <w:b/>
          <w:kern w:val="2"/>
          <w:sz w:val="36"/>
          <w:szCs w:val="28"/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FF2141E" wp14:editId="5CF8D0E8">
            <wp:extent cx="6417310" cy="314198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7C6" w:rsidRDefault="003D77C6" w:rsidP="003D77C6">
      <w:pPr>
        <w:pStyle w:val="TableColumn"/>
        <w:spacing w:line="360" w:lineRule="auto"/>
        <w:rPr>
          <w:rStyle w:val="Hyperlinks"/>
          <w:lang w:val="pt-BR"/>
        </w:rPr>
      </w:pPr>
      <w:bookmarkStart w:id="103" w:name="_Toc417918820"/>
      <w:bookmarkStart w:id="104" w:name="_Toc475518955"/>
      <w:r w:rsidRPr="007A53E9">
        <w:rPr>
          <w:rStyle w:val="Hyperlinks"/>
          <w:lang w:val="pt-BR"/>
        </w:rPr>
        <w:t xml:space="preserve">Figure </w:t>
      </w:r>
      <w:r>
        <w:rPr>
          <w:rStyle w:val="Hyperlinks"/>
          <w:lang w:val="pt-BR"/>
        </w:rPr>
        <w:fldChar w:fldCharType="begin"/>
      </w:r>
      <w:r>
        <w:rPr>
          <w:rStyle w:val="Hyperlinks"/>
          <w:lang w:val="pt-BR"/>
        </w:rPr>
        <w:instrText xml:space="preserve"> STYLEREF 1 \s </w:instrText>
      </w:r>
      <w:r>
        <w:rPr>
          <w:rStyle w:val="Hyperlinks"/>
          <w:lang w:val="pt-BR"/>
        </w:rPr>
        <w:fldChar w:fldCharType="separate"/>
      </w:r>
      <w:r w:rsidR="00FD52DE">
        <w:rPr>
          <w:rStyle w:val="Hyperlinks"/>
          <w:noProof/>
          <w:lang w:val="pt-BR"/>
        </w:rPr>
        <w:t>1</w:t>
      </w:r>
      <w:r>
        <w:rPr>
          <w:rStyle w:val="Hyperlinks"/>
          <w:lang w:val="pt-BR"/>
        </w:rPr>
        <w:fldChar w:fldCharType="end"/>
      </w:r>
      <w:r>
        <w:rPr>
          <w:rStyle w:val="Hyperlinks"/>
          <w:lang w:val="pt-BR"/>
        </w:rPr>
        <w:noBreakHyphen/>
      </w:r>
      <w:r>
        <w:rPr>
          <w:rStyle w:val="Hyperlinks"/>
          <w:lang w:val="pt-BR"/>
        </w:rPr>
        <w:fldChar w:fldCharType="begin"/>
      </w:r>
      <w:r>
        <w:rPr>
          <w:rStyle w:val="Hyperlinks"/>
          <w:lang w:val="pt-BR"/>
        </w:rPr>
        <w:instrText xml:space="preserve"> SEQ Figure \* ARABIC \s 1 </w:instrText>
      </w:r>
      <w:r>
        <w:rPr>
          <w:rStyle w:val="Hyperlinks"/>
          <w:lang w:val="pt-BR"/>
        </w:rPr>
        <w:fldChar w:fldCharType="separate"/>
      </w:r>
      <w:r w:rsidR="00FD52DE">
        <w:rPr>
          <w:rStyle w:val="Hyperlinks"/>
          <w:noProof/>
          <w:lang w:val="pt-BR"/>
        </w:rPr>
        <w:t>2</w:t>
      </w:r>
      <w:r>
        <w:rPr>
          <w:rStyle w:val="Hyperlinks"/>
          <w:lang w:val="pt-BR"/>
        </w:rPr>
        <w:fldChar w:fldCharType="end"/>
      </w:r>
      <w:r w:rsidRPr="007A53E9">
        <w:rPr>
          <w:rStyle w:val="Hyperlinks"/>
          <w:rFonts w:hint="eastAsia"/>
          <w:lang w:val="pt-BR"/>
        </w:rPr>
        <w:t xml:space="preserve"> </w:t>
      </w:r>
      <w:r w:rsidR="008D5660">
        <w:rPr>
          <w:rStyle w:val="Hyperlinks"/>
          <w:lang w:val="pt-BR"/>
        </w:rPr>
        <w:t>SVM</w:t>
      </w:r>
      <w:r w:rsidRPr="007A53E9">
        <w:rPr>
          <w:rStyle w:val="Hyperlinks"/>
          <w:rFonts w:hint="eastAsia"/>
          <w:lang w:val="pt-BR"/>
        </w:rPr>
        <w:t xml:space="preserve"> </w:t>
      </w:r>
      <w:r>
        <w:rPr>
          <w:rStyle w:val="Hyperlinks"/>
          <w:lang w:val="pt-BR"/>
        </w:rPr>
        <w:t>Top Block Diagram</w:t>
      </w:r>
      <w:bookmarkEnd w:id="103"/>
      <w:bookmarkEnd w:id="104"/>
    </w:p>
    <w:p w:rsidR="003D77C6" w:rsidRPr="006F0363" w:rsidRDefault="003D77C6" w:rsidP="003D77C6">
      <w:pPr>
        <w:spacing w:line="360" w:lineRule="auto"/>
        <w:ind w:firstLineChars="100" w:firstLine="220"/>
        <w:jc w:val="both"/>
        <w:rPr>
          <w:rFonts w:eastAsia="바탕체" w:cs="Times New Roman"/>
          <w:kern w:val="2"/>
          <w:sz w:val="22"/>
          <w:szCs w:val="22"/>
          <w:lang w:val="pt-BR" w:eastAsia="ko-KR"/>
        </w:rPr>
      </w:pPr>
    </w:p>
    <w:p w:rsidR="0018601B" w:rsidRPr="0018601B" w:rsidRDefault="008D5660" w:rsidP="004B2B3A">
      <w:pPr>
        <w:spacing w:after="0" w:line="400" w:lineRule="exact"/>
        <w:ind w:left="225" w:firstLineChars="100" w:firstLine="220"/>
        <w:jc w:val="both"/>
        <w:rPr>
          <w:rFonts w:asciiTheme="minorHAnsi" w:eastAsiaTheme="minorHAnsi" w:hAnsiTheme="minorHAnsi"/>
          <w:sz w:val="22"/>
          <w:szCs w:val="24"/>
          <w:lang w:eastAsia="ko-KR"/>
        </w:rPr>
      </w:pPr>
      <w:r>
        <w:rPr>
          <w:rFonts w:eastAsia="바탕체" w:cs="Times New Roman"/>
          <w:kern w:val="2"/>
          <w:sz w:val="22"/>
          <w:szCs w:val="22"/>
          <w:lang w:eastAsia="ko-KR"/>
        </w:rPr>
        <w:t>SVM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은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입력된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>4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개의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 xml:space="preserve">camera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이미지에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대한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동기화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처리와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함께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두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개의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 xml:space="preserve">LUT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따라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두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개의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출력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이미지를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생성하며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이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때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생성되는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두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개의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출력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이미지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중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하나는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>front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와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 xml:space="preserve">back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이미지에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대한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결과이고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,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다른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하나는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>left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와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>right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이미지에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대한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결과로서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>front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와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 xml:space="preserve">back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간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,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 xml:space="preserve"> left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와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 xml:space="preserve">right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간에는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겹치는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부분이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없으므로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각각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하나의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>warping core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를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통해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생성이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가능하다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.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이렇게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생성된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두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개의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출력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이미지는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>blend block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을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통해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하나의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출력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이미지로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생성되며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>view position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에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맞는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>3D car model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도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함께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>blending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되어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출력된다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.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기존의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>2D AVM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에서는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출력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이미지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중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작은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영역에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대해서만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이미지를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혼합하다</w:t>
      </w:r>
      <w:r w:rsidR="00447BD2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보니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입력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이미지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자체를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>scal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e down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처리함으로써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 xml:space="preserve">MBW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문제를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해결할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수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있었으나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>3D SVM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의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경우에는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출력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이미지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전반에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걸쳐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이미지를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혼합해야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하고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더욱이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입력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이미지의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일부는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 xml:space="preserve">scale up,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다른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일부는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 xml:space="preserve">scale down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처리되어야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하는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등의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문제로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/>
          <w:kern w:val="2"/>
          <w:sz w:val="22"/>
          <w:szCs w:val="22"/>
          <w:lang w:eastAsia="ko-KR"/>
        </w:rPr>
        <w:t xml:space="preserve">MBW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문제에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대한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해결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방안이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 xml:space="preserve"> 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필수적이다</w:t>
      </w:r>
      <w:r w:rsidR="003D77C6">
        <w:rPr>
          <w:rFonts w:eastAsia="바탕체" w:cs="Times New Roman" w:hint="eastAsia"/>
          <w:kern w:val="2"/>
          <w:sz w:val="22"/>
          <w:szCs w:val="22"/>
          <w:lang w:eastAsia="ko-KR"/>
        </w:rPr>
        <w:t>.</w:t>
      </w:r>
    </w:p>
    <w:p w:rsidR="00B570CF" w:rsidRDefault="00B570CF" w:rsidP="00D81A80">
      <w:pPr>
        <w:suppressAutoHyphens w:val="0"/>
        <w:spacing w:after="0" w:line="360" w:lineRule="auto"/>
        <w:rPr>
          <w:sz w:val="22"/>
          <w:szCs w:val="24"/>
          <w:lang w:eastAsia="ko-KR"/>
        </w:rPr>
      </w:pPr>
      <w:r>
        <w:rPr>
          <w:sz w:val="22"/>
          <w:szCs w:val="24"/>
          <w:lang w:eastAsia="ko-KR"/>
        </w:rPr>
        <w:br w:type="page"/>
      </w:r>
    </w:p>
    <w:p w:rsidR="003D77C6" w:rsidRDefault="003D77C6" w:rsidP="003D77C6">
      <w:pPr>
        <w:pStyle w:val="20"/>
        <w:numPr>
          <w:ilvl w:val="1"/>
          <w:numId w:val="13"/>
        </w:numPr>
        <w:rPr>
          <w:rStyle w:val="Hyperlinks"/>
          <w:i w:val="0"/>
          <w:color w:val="auto"/>
          <w:sz w:val="22"/>
          <w:u w:val="none"/>
          <w:lang w:val="pt-BR"/>
        </w:rPr>
      </w:pPr>
      <w:bookmarkStart w:id="105" w:name="_Toc464234991"/>
      <w:bookmarkStart w:id="106" w:name="_Toc475519925"/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lastRenderedPageBreak/>
        <w:t>Operating timing</w:t>
      </w:r>
      <w:bookmarkEnd w:id="105"/>
      <w:bookmarkEnd w:id="106"/>
    </w:p>
    <w:p w:rsidR="003D77C6" w:rsidRPr="001F3ECD" w:rsidRDefault="003D77C6" w:rsidP="003D77C6">
      <w:pPr>
        <w:pStyle w:val="BodyText10"/>
        <w:rPr>
          <w:lang w:val="pt-BR"/>
        </w:rPr>
      </w:pPr>
    </w:p>
    <w:p w:rsidR="003D77C6" w:rsidRDefault="008D5660" w:rsidP="003D77C6">
      <w:pPr>
        <w:pStyle w:val="BodyText10"/>
        <w:spacing w:line="360" w:lineRule="auto"/>
        <w:ind w:firstLine="225"/>
        <w:rPr>
          <w:rStyle w:val="Hyperlinks"/>
          <w:i w:val="0"/>
          <w:color w:val="auto"/>
          <w:sz w:val="22"/>
          <w:u w:val="none"/>
          <w:lang w:val="pt-BR"/>
        </w:rPr>
      </w:pPr>
      <w:r>
        <w:rPr>
          <w:rStyle w:val="Hyperlinks"/>
          <w:i w:val="0"/>
          <w:color w:val="auto"/>
          <w:sz w:val="22"/>
          <w:u w:val="none"/>
          <w:lang w:val="pt-BR"/>
        </w:rPr>
        <w:t>SVM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는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아래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그림과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같이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 xml:space="preserve">tg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블록으로부터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생성된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>w_tg_pre_vsync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를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기준으로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>negedge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에서부터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그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동작을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시작하게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되며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미리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>5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개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라인의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 xml:space="preserve">AVM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결과를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생성해놓게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된다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.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내부에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준비되어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있는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라인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>data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의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수는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>fill_cnt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라는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신호를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통해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알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수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있으며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이를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통해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 xml:space="preserve">MBW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문제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여부를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분석할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수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있도록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하였다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.</w:t>
      </w:r>
    </w:p>
    <w:p w:rsidR="003D77C6" w:rsidRDefault="003D77C6" w:rsidP="003D77C6">
      <w:pPr>
        <w:pStyle w:val="BodyText10"/>
        <w:spacing w:line="360" w:lineRule="auto"/>
        <w:ind w:firstLine="225"/>
        <w:rPr>
          <w:rStyle w:val="Hyperlinks"/>
          <w:i w:val="0"/>
          <w:color w:val="auto"/>
          <w:sz w:val="22"/>
          <w:u w:val="none"/>
          <w:lang w:val="pt-BR"/>
        </w:rPr>
      </w:pPr>
      <w:r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</w:p>
    <w:p w:rsidR="003D77C6" w:rsidRDefault="003D77C6" w:rsidP="003D77C6">
      <w:pPr>
        <w:pStyle w:val="BodyText10"/>
        <w:spacing w:line="360" w:lineRule="auto"/>
        <w:rPr>
          <w:rStyle w:val="Hyperlinks"/>
          <w:i w:val="0"/>
          <w:color w:val="auto"/>
          <w:sz w:val="22"/>
          <w:u w:val="none"/>
          <w:lang w:val="pt-BR"/>
        </w:rPr>
      </w:pPr>
      <w:r>
        <w:rPr>
          <w:noProof/>
        </w:rPr>
        <w:drawing>
          <wp:inline distT="0" distB="0" distL="0" distR="0" wp14:anchorId="0CF92EFC" wp14:editId="4E8C430D">
            <wp:extent cx="6417310" cy="231013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7C6" w:rsidRDefault="003D77C6" w:rsidP="003D77C6">
      <w:pPr>
        <w:pStyle w:val="TableColumn"/>
        <w:spacing w:line="360" w:lineRule="auto"/>
        <w:rPr>
          <w:rStyle w:val="Hyperlinks"/>
          <w:lang w:val="pt-BR"/>
        </w:rPr>
      </w:pPr>
      <w:bookmarkStart w:id="107" w:name="_Toc417918823"/>
      <w:bookmarkStart w:id="108" w:name="_Toc475518956"/>
      <w:r w:rsidRPr="007A53E9">
        <w:rPr>
          <w:rStyle w:val="Hyperlinks"/>
          <w:lang w:val="pt-BR"/>
        </w:rPr>
        <w:t xml:space="preserve">Figure </w:t>
      </w:r>
      <w:r>
        <w:rPr>
          <w:rStyle w:val="Hyperlinks"/>
          <w:lang w:val="pt-BR"/>
        </w:rPr>
        <w:fldChar w:fldCharType="begin"/>
      </w:r>
      <w:r>
        <w:rPr>
          <w:rStyle w:val="Hyperlinks"/>
          <w:lang w:val="pt-BR"/>
        </w:rPr>
        <w:instrText xml:space="preserve"> STYLEREF 1 \s </w:instrText>
      </w:r>
      <w:r>
        <w:rPr>
          <w:rStyle w:val="Hyperlinks"/>
          <w:lang w:val="pt-BR"/>
        </w:rPr>
        <w:fldChar w:fldCharType="separate"/>
      </w:r>
      <w:r w:rsidR="00FD52DE">
        <w:rPr>
          <w:rStyle w:val="Hyperlinks"/>
          <w:noProof/>
          <w:lang w:val="pt-BR"/>
        </w:rPr>
        <w:t>1</w:t>
      </w:r>
      <w:r>
        <w:rPr>
          <w:rStyle w:val="Hyperlinks"/>
          <w:lang w:val="pt-BR"/>
        </w:rPr>
        <w:fldChar w:fldCharType="end"/>
      </w:r>
      <w:r>
        <w:rPr>
          <w:rStyle w:val="Hyperlinks"/>
          <w:lang w:val="pt-BR"/>
        </w:rPr>
        <w:noBreakHyphen/>
      </w:r>
      <w:r>
        <w:rPr>
          <w:rStyle w:val="Hyperlinks"/>
          <w:lang w:val="pt-BR"/>
        </w:rPr>
        <w:fldChar w:fldCharType="begin"/>
      </w:r>
      <w:r>
        <w:rPr>
          <w:rStyle w:val="Hyperlinks"/>
          <w:lang w:val="pt-BR"/>
        </w:rPr>
        <w:instrText xml:space="preserve"> SEQ Figure \* ARABIC \s 1 </w:instrText>
      </w:r>
      <w:r>
        <w:rPr>
          <w:rStyle w:val="Hyperlinks"/>
          <w:lang w:val="pt-BR"/>
        </w:rPr>
        <w:fldChar w:fldCharType="separate"/>
      </w:r>
      <w:r w:rsidR="00FD52DE">
        <w:rPr>
          <w:rStyle w:val="Hyperlinks"/>
          <w:noProof/>
          <w:lang w:val="pt-BR"/>
        </w:rPr>
        <w:t>3</w:t>
      </w:r>
      <w:r>
        <w:rPr>
          <w:rStyle w:val="Hyperlinks"/>
          <w:lang w:val="pt-BR"/>
        </w:rPr>
        <w:fldChar w:fldCharType="end"/>
      </w:r>
      <w:r w:rsidRPr="007A53E9">
        <w:rPr>
          <w:rStyle w:val="Hyperlinks"/>
          <w:rFonts w:hint="eastAsia"/>
          <w:lang w:val="pt-BR"/>
        </w:rPr>
        <w:t xml:space="preserve"> </w:t>
      </w:r>
      <w:r w:rsidR="008D5660">
        <w:rPr>
          <w:rStyle w:val="Hyperlinks"/>
          <w:lang w:val="pt-BR"/>
        </w:rPr>
        <w:t>SVM</w:t>
      </w:r>
      <w:r>
        <w:rPr>
          <w:rStyle w:val="Hyperlinks"/>
          <w:lang w:val="pt-BR"/>
        </w:rPr>
        <w:t xml:space="preserve"> Operation Timing</w:t>
      </w:r>
      <w:bookmarkEnd w:id="107"/>
      <w:bookmarkEnd w:id="108"/>
    </w:p>
    <w:p w:rsidR="003D77C6" w:rsidRDefault="003D77C6" w:rsidP="003D77C6">
      <w:pPr>
        <w:pStyle w:val="TableColumn"/>
        <w:spacing w:line="360" w:lineRule="auto"/>
        <w:rPr>
          <w:rStyle w:val="Hyperlinks"/>
          <w:i w:val="0"/>
          <w:color w:val="auto"/>
          <w:sz w:val="22"/>
          <w:u w:val="none"/>
          <w:lang w:val="pt-BR"/>
        </w:rPr>
      </w:pPr>
    </w:p>
    <w:p w:rsidR="003D77C6" w:rsidRDefault="003D77C6" w:rsidP="003D77C6">
      <w:pPr>
        <w:pStyle w:val="20"/>
        <w:numPr>
          <w:ilvl w:val="1"/>
          <w:numId w:val="13"/>
        </w:numPr>
        <w:spacing w:line="360" w:lineRule="auto"/>
        <w:rPr>
          <w:rStyle w:val="Hyperlinks"/>
          <w:i w:val="0"/>
          <w:color w:val="auto"/>
          <w:sz w:val="22"/>
          <w:u w:val="none"/>
          <w:lang w:val="pt-BR"/>
        </w:rPr>
      </w:pPr>
      <w:bookmarkStart w:id="109" w:name="_Toc464234992"/>
      <w:bookmarkStart w:id="110" w:name="_Toc475519926"/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Memory Bandwidth</w:t>
      </w:r>
      <w:bookmarkEnd w:id="109"/>
      <w:bookmarkEnd w:id="110"/>
    </w:p>
    <w:p w:rsidR="003D77C6" w:rsidRDefault="003D77C6" w:rsidP="003D77C6">
      <w:pPr>
        <w:pStyle w:val="BodyText10"/>
        <w:spacing w:line="360" w:lineRule="auto"/>
        <w:jc w:val="both"/>
        <w:rPr>
          <w:rStyle w:val="Hyperlinks"/>
          <w:i w:val="0"/>
          <w:color w:val="auto"/>
          <w:sz w:val="22"/>
          <w:u w:val="none"/>
          <w:lang w:val="pt-BR"/>
        </w:rPr>
      </w:pP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위와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같이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tg_pre_vsync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low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떨어지는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시점부터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SVM</w:t>
      </w:r>
      <w:r>
        <w:rPr>
          <w:rStyle w:val="Hyperlinks"/>
          <w:i w:val="0"/>
          <w:color w:val="auto"/>
          <w:sz w:val="22"/>
          <w:u w:val="none"/>
          <w:lang w:val="pt-BR"/>
        </w:rPr>
        <w:t>_EN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활성화되어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있는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경우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8D5660">
        <w:rPr>
          <w:rStyle w:val="Hyperlinks"/>
          <w:i w:val="0"/>
          <w:color w:val="auto"/>
          <w:sz w:val="22"/>
          <w:u w:val="none"/>
          <w:lang w:val="pt-BR"/>
        </w:rPr>
        <w:t>SVM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동작을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시작하게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되고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미리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5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라인의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값을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생성해놓는다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.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output_async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블록으로부터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rd</w:t>
      </w:r>
      <w:r>
        <w:rPr>
          <w:rStyle w:val="Hyperlinks"/>
          <w:i w:val="0"/>
          <w:color w:val="auto"/>
          <w:sz w:val="22"/>
          <w:u w:val="none"/>
          <w:lang w:val="pt-BR"/>
        </w:rPr>
        <w:t>_hact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받아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미리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생성되어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있는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값을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라인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단위로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전달하고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전달과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동시에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다음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라인의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생성하기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시작한다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.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때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라인의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SVM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생성하는데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걸리는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시간이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output_async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rd_hact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신호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간격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대비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경우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미리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생성해놓은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라인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버퍼의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data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이어서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전달하면서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바로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바로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다음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라인의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SVM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생성해놓게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된다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.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</w:p>
    <w:p w:rsidR="003D77C6" w:rsidRDefault="003D77C6" w:rsidP="003D77C6">
      <w:pPr>
        <w:pStyle w:val="BodyText10"/>
        <w:spacing w:line="360" w:lineRule="auto"/>
        <w:ind w:firstLine="210"/>
        <w:jc w:val="both"/>
        <w:rPr>
          <w:rStyle w:val="Hyperlinks"/>
          <w:i w:val="0"/>
          <w:color w:val="auto"/>
          <w:sz w:val="22"/>
          <w:u w:val="none"/>
          <w:lang w:val="pt-BR"/>
        </w:rPr>
      </w:pP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만약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라인의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생성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시간이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미리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저장되어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있는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5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개의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라인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버퍼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data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모두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전달할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때까지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완료되지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않는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경우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fill_cnt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0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되고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경우로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MBW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부족함을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알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있게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된다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.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　이렇게　</w:t>
      </w:r>
      <w:r>
        <w:rPr>
          <w:rStyle w:val="Hyperlinks"/>
          <w:i w:val="0"/>
          <w:color w:val="auto"/>
          <w:sz w:val="22"/>
          <w:u w:val="none"/>
          <w:lang w:val="pt-BR"/>
        </w:rPr>
        <w:lastRenderedPageBreak/>
        <w:t>MBW</w:t>
      </w:r>
      <w:r w:rsidRPr="001F3ECD">
        <w:rPr>
          <w:rStyle w:val="Hyperlinks"/>
          <w:i w:val="0"/>
          <w:color w:val="auto"/>
          <w:sz w:val="22"/>
          <w:u w:val="none"/>
          <w:lang w:val="pt-BR"/>
        </w:rPr>
        <w:t xml:space="preserve">가　부족한　경우의　해결　방향을　다양한　측면에서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정리해보았다．</w:t>
      </w:r>
    </w:p>
    <w:p w:rsidR="00FF2186" w:rsidRDefault="00FF2186" w:rsidP="003D77C6">
      <w:pPr>
        <w:pStyle w:val="BodyText10"/>
        <w:spacing w:line="360" w:lineRule="auto"/>
        <w:ind w:firstLine="210"/>
        <w:jc w:val="both"/>
        <w:rPr>
          <w:rStyle w:val="Hyperlinks"/>
          <w:i w:val="0"/>
          <w:color w:val="auto"/>
          <w:sz w:val="22"/>
          <w:u w:val="none"/>
          <w:lang w:val="pt-BR"/>
        </w:rPr>
      </w:pPr>
    </w:p>
    <w:p w:rsidR="0020527F" w:rsidRDefault="0020527F" w:rsidP="003D77C6">
      <w:pPr>
        <w:pStyle w:val="3"/>
        <w:rPr>
          <w:rStyle w:val="Hyperlinks"/>
          <w:i w:val="0"/>
          <w:color w:val="auto"/>
          <w:u w:val="none"/>
        </w:rPr>
      </w:pPr>
      <w:bookmarkStart w:id="111" w:name="_Toc475519927"/>
      <w:bookmarkStart w:id="112" w:name="_Toc464234993"/>
      <w:r>
        <w:rPr>
          <w:rStyle w:val="Hyperlinks"/>
          <w:i w:val="0"/>
          <w:color w:val="auto"/>
          <w:u w:val="none"/>
        </w:rPr>
        <w:t>C</w:t>
      </w:r>
      <w:r>
        <w:rPr>
          <w:rStyle w:val="Hyperlinks"/>
          <w:rFonts w:hint="eastAsia"/>
          <w:i w:val="0"/>
          <w:color w:val="auto"/>
          <w:u w:val="none"/>
        </w:rPr>
        <w:t xml:space="preserve">ompression </w:t>
      </w:r>
      <w:r>
        <w:rPr>
          <w:rStyle w:val="Hyperlinks"/>
          <w:rFonts w:hint="eastAsia"/>
          <w:i w:val="0"/>
          <w:color w:val="auto"/>
          <w:u w:val="none"/>
        </w:rPr>
        <w:t>이용</w:t>
      </w:r>
      <w:r>
        <w:rPr>
          <w:rStyle w:val="Hyperlinks"/>
          <w:rFonts w:hint="eastAsia"/>
          <w:i w:val="0"/>
          <w:color w:val="auto"/>
          <w:u w:val="none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</w:rPr>
        <w:t>방안</w:t>
      </w:r>
      <w:bookmarkEnd w:id="111"/>
    </w:p>
    <w:p w:rsidR="0020527F" w:rsidRPr="0020527F" w:rsidRDefault="0020527F" w:rsidP="0020527F">
      <w:pPr>
        <w:pStyle w:val="BodyText10"/>
        <w:spacing w:line="360" w:lineRule="auto"/>
        <w:jc w:val="both"/>
        <w:rPr>
          <w:sz w:val="22"/>
          <w:szCs w:val="22"/>
        </w:rPr>
      </w:pPr>
      <w:r w:rsidRPr="0020527F">
        <w:rPr>
          <w:rFonts w:hint="eastAsia"/>
          <w:sz w:val="22"/>
          <w:szCs w:val="22"/>
        </w:rPr>
        <w:t xml:space="preserve">     3D SVM</w:t>
      </w:r>
      <w:r w:rsidRPr="0020527F">
        <w:rPr>
          <w:rFonts w:hint="eastAsia"/>
          <w:sz w:val="22"/>
          <w:szCs w:val="22"/>
        </w:rPr>
        <w:t>에서</w:t>
      </w:r>
      <w:r w:rsidRPr="0020527F">
        <w:rPr>
          <w:rFonts w:hint="eastAsia"/>
          <w:sz w:val="22"/>
          <w:szCs w:val="22"/>
        </w:rPr>
        <w:t xml:space="preserve"> </w:t>
      </w:r>
      <w:r w:rsidRPr="0020527F">
        <w:rPr>
          <w:sz w:val="22"/>
          <w:szCs w:val="22"/>
        </w:rPr>
        <w:t>bus write</w:t>
      </w:r>
      <w:r w:rsidRPr="0020527F">
        <w:rPr>
          <w:rFonts w:hint="eastAsia"/>
          <w:sz w:val="22"/>
          <w:szCs w:val="22"/>
        </w:rPr>
        <w:t xml:space="preserve"> </w:t>
      </w:r>
      <w:r w:rsidRPr="0020527F">
        <w:rPr>
          <w:rFonts w:hint="eastAsia"/>
          <w:sz w:val="22"/>
          <w:szCs w:val="22"/>
        </w:rPr>
        <w:t>단에서</w:t>
      </w:r>
      <w:r w:rsidRPr="0020527F">
        <w:rPr>
          <w:rFonts w:hint="eastAsia"/>
          <w:sz w:val="22"/>
          <w:szCs w:val="22"/>
        </w:rPr>
        <w:t xml:space="preserve"> </w:t>
      </w:r>
      <w:r w:rsidRPr="0020527F">
        <w:rPr>
          <w:sz w:val="22"/>
          <w:szCs w:val="22"/>
        </w:rPr>
        <w:t>image compression</w:t>
      </w:r>
      <w:r w:rsidRPr="0020527F">
        <w:rPr>
          <w:rFonts w:hint="eastAsia"/>
          <w:sz w:val="22"/>
          <w:szCs w:val="22"/>
        </w:rPr>
        <w:t>을</w:t>
      </w:r>
      <w:r w:rsidRPr="0020527F">
        <w:rPr>
          <w:rFonts w:hint="eastAsia"/>
          <w:sz w:val="22"/>
          <w:szCs w:val="22"/>
        </w:rPr>
        <w:t xml:space="preserve"> </w:t>
      </w:r>
      <w:r w:rsidRPr="0020527F">
        <w:rPr>
          <w:rFonts w:hint="eastAsia"/>
          <w:sz w:val="22"/>
          <w:szCs w:val="22"/>
        </w:rPr>
        <w:t>수행하고</w:t>
      </w:r>
      <w:r w:rsidRPr="0020527F">
        <w:rPr>
          <w:rFonts w:hint="eastAsia"/>
          <w:sz w:val="22"/>
          <w:szCs w:val="22"/>
        </w:rPr>
        <w:t xml:space="preserve"> </w:t>
      </w:r>
      <w:r w:rsidRPr="0020527F">
        <w:rPr>
          <w:sz w:val="22"/>
          <w:szCs w:val="22"/>
        </w:rPr>
        <w:t xml:space="preserve">bus read </w:t>
      </w:r>
      <w:r w:rsidRPr="0020527F">
        <w:rPr>
          <w:rFonts w:hint="eastAsia"/>
          <w:sz w:val="22"/>
          <w:szCs w:val="22"/>
        </w:rPr>
        <w:t>단에서</w:t>
      </w:r>
      <w:r w:rsidRPr="0020527F">
        <w:rPr>
          <w:rFonts w:hint="eastAsia"/>
          <w:sz w:val="22"/>
          <w:szCs w:val="22"/>
        </w:rPr>
        <w:t xml:space="preserve"> </w:t>
      </w:r>
      <w:r w:rsidRPr="0020527F">
        <w:rPr>
          <w:sz w:val="22"/>
          <w:szCs w:val="22"/>
        </w:rPr>
        <w:t xml:space="preserve">decompression </w:t>
      </w:r>
      <w:r w:rsidRPr="0020527F">
        <w:rPr>
          <w:rFonts w:hint="eastAsia"/>
          <w:sz w:val="22"/>
          <w:szCs w:val="22"/>
        </w:rPr>
        <w:t>하는</w:t>
      </w:r>
      <w:r w:rsidRPr="0020527F">
        <w:rPr>
          <w:rFonts w:hint="eastAsia"/>
          <w:sz w:val="22"/>
          <w:szCs w:val="22"/>
        </w:rPr>
        <w:t xml:space="preserve"> </w:t>
      </w:r>
      <w:r w:rsidRPr="0020527F">
        <w:rPr>
          <w:rFonts w:hint="eastAsia"/>
          <w:sz w:val="22"/>
          <w:szCs w:val="22"/>
        </w:rPr>
        <w:t>방식으로</w:t>
      </w:r>
      <w:r w:rsidRPr="0020527F">
        <w:rPr>
          <w:rFonts w:hint="eastAsia"/>
          <w:sz w:val="22"/>
          <w:szCs w:val="22"/>
        </w:rPr>
        <w:t xml:space="preserve"> </w:t>
      </w:r>
      <w:r w:rsidRPr="0020527F">
        <w:rPr>
          <w:rFonts w:hint="eastAsia"/>
          <w:sz w:val="22"/>
          <w:szCs w:val="22"/>
        </w:rPr>
        <w:t>실제</w:t>
      </w:r>
      <w:r w:rsidRPr="0020527F">
        <w:rPr>
          <w:rFonts w:hint="eastAsia"/>
          <w:sz w:val="22"/>
          <w:szCs w:val="22"/>
        </w:rPr>
        <w:t xml:space="preserve"> </w:t>
      </w:r>
      <w:r w:rsidRPr="0020527F">
        <w:rPr>
          <w:sz w:val="22"/>
          <w:szCs w:val="22"/>
        </w:rPr>
        <w:t xml:space="preserve">bus access </w:t>
      </w:r>
      <w:r w:rsidRPr="0020527F">
        <w:rPr>
          <w:rFonts w:hint="eastAsia"/>
          <w:sz w:val="22"/>
          <w:szCs w:val="22"/>
        </w:rPr>
        <w:t>시간을</w:t>
      </w:r>
      <w:r w:rsidRPr="0020527F">
        <w:rPr>
          <w:rFonts w:hint="eastAsia"/>
          <w:sz w:val="22"/>
          <w:szCs w:val="22"/>
        </w:rPr>
        <w:t xml:space="preserve"> </w:t>
      </w:r>
      <w:r w:rsidRPr="0020527F">
        <w:rPr>
          <w:rFonts w:hint="eastAsia"/>
          <w:sz w:val="22"/>
          <w:szCs w:val="22"/>
        </w:rPr>
        <w:t>줄이는</w:t>
      </w:r>
      <w:r w:rsidRPr="0020527F">
        <w:rPr>
          <w:rFonts w:hint="eastAsia"/>
          <w:sz w:val="22"/>
          <w:szCs w:val="22"/>
        </w:rPr>
        <w:t xml:space="preserve"> </w:t>
      </w:r>
      <w:r w:rsidRPr="0020527F">
        <w:rPr>
          <w:rFonts w:hint="eastAsia"/>
          <w:sz w:val="22"/>
          <w:szCs w:val="22"/>
        </w:rPr>
        <w:t>방식이</w:t>
      </w:r>
      <w:r w:rsidRPr="0020527F">
        <w:rPr>
          <w:rFonts w:hint="eastAsia"/>
          <w:sz w:val="22"/>
          <w:szCs w:val="22"/>
        </w:rPr>
        <w:t xml:space="preserve"> </w:t>
      </w:r>
      <w:r w:rsidRPr="0020527F">
        <w:rPr>
          <w:rFonts w:hint="eastAsia"/>
          <w:sz w:val="22"/>
          <w:szCs w:val="22"/>
        </w:rPr>
        <w:t>가능하다</w:t>
      </w:r>
      <w:r w:rsidRPr="0020527F">
        <w:rPr>
          <w:rFonts w:hint="eastAsia"/>
          <w:sz w:val="22"/>
          <w:szCs w:val="22"/>
        </w:rPr>
        <w:t>.</w:t>
      </w:r>
      <w:r>
        <w:rPr>
          <w:sz w:val="22"/>
          <w:szCs w:val="22"/>
        </w:rPr>
        <w:t xml:space="preserve"> Compression</w:t>
      </w:r>
      <w:r>
        <w:rPr>
          <w:rFonts w:hint="eastAsia"/>
          <w:sz w:val="22"/>
          <w:szCs w:val="22"/>
        </w:rPr>
        <w:t>은</w:t>
      </w: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 xml:space="preserve">1/2 </w:t>
      </w:r>
      <w:r>
        <w:rPr>
          <w:rFonts w:hint="eastAsia"/>
          <w:sz w:val="22"/>
          <w:szCs w:val="22"/>
        </w:rPr>
        <w:t>압축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모드와</w:t>
      </w: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 xml:space="preserve">1/4 </w:t>
      </w:r>
      <w:r>
        <w:rPr>
          <w:rFonts w:hint="eastAsia"/>
          <w:sz w:val="22"/>
          <w:szCs w:val="22"/>
        </w:rPr>
        <w:t>압축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모드가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지원된다</w:t>
      </w:r>
      <w:r>
        <w:rPr>
          <w:rFonts w:hint="eastAsia"/>
          <w:sz w:val="22"/>
          <w:szCs w:val="22"/>
        </w:rPr>
        <w:t>.</w:t>
      </w:r>
    </w:p>
    <w:p w:rsidR="0020527F" w:rsidRPr="0020527F" w:rsidRDefault="0020527F" w:rsidP="0020527F">
      <w:pPr>
        <w:pStyle w:val="BodyText10"/>
      </w:pPr>
    </w:p>
    <w:p w:rsidR="003D77C6" w:rsidRPr="001F3ECD" w:rsidRDefault="003D77C6" w:rsidP="003D77C6">
      <w:pPr>
        <w:pStyle w:val="3"/>
        <w:rPr>
          <w:rStyle w:val="Hyperlinks"/>
          <w:i w:val="0"/>
          <w:color w:val="auto"/>
          <w:u w:val="none"/>
        </w:rPr>
      </w:pPr>
      <w:bookmarkStart w:id="113" w:name="_Toc475519928"/>
      <w:r>
        <w:rPr>
          <w:rStyle w:val="Hyperlinks"/>
          <w:rFonts w:hint="eastAsia"/>
          <w:i w:val="0"/>
          <w:color w:val="auto"/>
          <w:u w:val="none"/>
        </w:rPr>
        <w:t>입력</w:t>
      </w:r>
      <w:r>
        <w:rPr>
          <w:rStyle w:val="Hyperlinks"/>
          <w:rFonts w:hint="eastAsia"/>
          <w:i w:val="0"/>
          <w:color w:val="auto"/>
          <w:u w:val="none"/>
        </w:rPr>
        <w:t xml:space="preserve"> </w:t>
      </w:r>
      <w:r>
        <w:rPr>
          <w:rStyle w:val="Hyperlinks"/>
          <w:i w:val="0"/>
          <w:color w:val="auto"/>
          <w:u w:val="none"/>
        </w:rPr>
        <w:t>data</w:t>
      </w:r>
      <w:r>
        <w:rPr>
          <w:rStyle w:val="Hyperlinks"/>
          <w:rFonts w:hint="eastAsia"/>
          <w:i w:val="0"/>
          <w:color w:val="auto"/>
          <w:u w:val="none"/>
        </w:rPr>
        <w:t>의</w:t>
      </w:r>
      <w:r>
        <w:rPr>
          <w:rStyle w:val="Hyperlinks"/>
          <w:rFonts w:hint="eastAsia"/>
          <w:i w:val="0"/>
          <w:color w:val="auto"/>
          <w:u w:val="none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</w:rPr>
        <w:t>구간별</w:t>
      </w:r>
      <w:r>
        <w:rPr>
          <w:rStyle w:val="Hyperlinks"/>
          <w:rFonts w:hint="eastAsia"/>
          <w:i w:val="0"/>
          <w:color w:val="auto"/>
          <w:u w:val="none"/>
        </w:rPr>
        <w:t xml:space="preserve"> </w:t>
      </w:r>
      <w:r>
        <w:rPr>
          <w:rStyle w:val="Hyperlinks"/>
          <w:i w:val="0"/>
          <w:color w:val="auto"/>
          <w:u w:val="none"/>
        </w:rPr>
        <w:t xml:space="preserve">down scaling factor </w:t>
      </w:r>
      <w:r>
        <w:rPr>
          <w:rStyle w:val="Hyperlinks"/>
          <w:rFonts w:hint="eastAsia"/>
          <w:i w:val="0"/>
          <w:color w:val="auto"/>
          <w:u w:val="none"/>
        </w:rPr>
        <w:t>설정</w:t>
      </w:r>
      <w:bookmarkEnd w:id="112"/>
      <w:bookmarkEnd w:id="113"/>
    </w:p>
    <w:p w:rsidR="003D77C6" w:rsidRDefault="003D77C6" w:rsidP="003D77C6">
      <w:pPr>
        <w:pStyle w:val="BodyText10"/>
        <w:spacing w:line="360" w:lineRule="auto"/>
        <w:ind w:firstLineChars="200" w:firstLine="440"/>
        <w:jc w:val="both"/>
        <w:rPr>
          <w:rStyle w:val="Hyperlinks"/>
          <w:i w:val="0"/>
          <w:color w:val="auto"/>
          <w:sz w:val="22"/>
          <w:u w:val="none"/>
          <w:lang w:val="pt-BR"/>
        </w:rPr>
      </w:pP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3</w:t>
      </w:r>
      <w:r>
        <w:rPr>
          <w:rStyle w:val="Hyperlinks"/>
          <w:i w:val="0"/>
          <w:color w:val="auto"/>
          <w:sz w:val="22"/>
          <w:u w:val="none"/>
          <w:lang w:val="pt-BR"/>
        </w:rPr>
        <w:t>D SVM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경우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아래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그림과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같이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입력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이미지의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해상도가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그대로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사용되는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것이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아니라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일부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영역은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입력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해상도가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그대로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저장되어야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하고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다른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일부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영역은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굉장히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작게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scal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e down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되어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사용된다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.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</w:p>
    <w:p w:rsidR="003D77C6" w:rsidRDefault="003D77C6" w:rsidP="003D77C6">
      <w:pPr>
        <w:pStyle w:val="af6"/>
        <w:jc w:val="center"/>
      </w:pPr>
      <w:r>
        <w:rPr>
          <w:noProof/>
        </w:rPr>
        <w:drawing>
          <wp:inline distT="0" distB="0" distL="0" distR="0" wp14:anchorId="65EAD141" wp14:editId="7C6A9442">
            <wp:extent cx="5400040" cy="1744980"/>
            <wp:effectExtent l="0" t="0" r="0" b="0"/>
            <wp:docPr id="23" name="그림 23" descr="EMB000008b044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91085704" descr="EMB000008b0449c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D77C6" w:rsidRPr="00E8743C" w:rsidRDefault="003D77C6" w:rsidP="003D77C6">
      <w:pPr>
        <w:pStyle w:val="BodyText10"/>
        <w:spacing w:line="360" w:lineRule="auto"/>
        <w:ind w:firstLineChars="200" w:firstLine="393"/>
        <w:jc w:val="center"/>
        <w:rPr>
          <w:rStyle w:val="Hyperlinks"/>
          <w:b/>
          <w:i w:val="0"/>
          <w:color w:val="auto"/>
          <w:sz w:val="22"/>
          <w:u w:val="none"/>
          <w:lang w:val="pt-BR"/>
        </w:rPr>
      </w:pPr>
      <w:bookmarkStart w:id="114" w:name="_Toc475518957"/>
      <w:r w:rsidRPr="00E8743C">
        <w:rPr>
          <w:rStyle w:val="Hyperlinks"/>
          <w:b/>
          <w:lang w:val="pt-BR"/>
        </w:rPr>
        <w:t xml:space="preserve">Figure </w:t>
      </w:r>
      <w:r w:rsidRPr="00E8743C">
        <w:rPr>
          <w:rStyle w:val="Hyperlinks"/>
          <w:b/>
          <w:lang w:val="pt-BR"/>
        </w:rPr>
        <w:fldChar w:fldCharType="begin"/>
      </w:r>
      <w:r w:rsidRPr="00E8743C">
        <w:rPr>
          <w:rStyle w:val="Hyperlinks"/>
          <w:b/>
          <w:lang w:val="pt-BR"/>
        </w:rPr>
        <w:instrText xml:space="preserve"> STYLEREF 1 \s </w:instrText>
      </w:r>
      <w:r w:rsidRPr="00E8743C">
        <w:rPr>
          <w:rStyle w:val="Hyperlinks"/>
          <w:b/>
          <w:lang w:val="pt-BR"/>
        </w:rPr>
        <w:fldChar w:fldCharType="separate"/>
      </w:r>
      <w:r w:rsidR="00FD52DE">
        <w:rPr>
          <w:rStyle w:val="Hyperlinks"/>
          <w:b/>
          <w:noProof/>
          <w:lang w:val="pt-BR"/>
        </w:rPr>
        <w:t>1</w:t>
      </w:r>
      <w:r w:rsidRPr="00E8743C">
        <w:rPr>
          <w:rStyle w:val="Hyperlinks"/>
          <w:b/>
          <w:lang w:val="pt-BR"/>
        </w:rPr>
        <w:fldChar w:fldCharType="end"/>
      </w:r>
      <w:r w:rsidRPr="00E8743C">
        <w:rPr>
          <w:rStyle w:val="Hyperlinks"/>
          <w:b/>
          <w:lang w:val="pt-BR"/>
        </w:rPr>
        <w:noBreakHyphen/>
      </w:r>
      <w:r w:rsidRPr="00E8743C">
        <w:rPr>
          <w:rStyle w:val="Hyperlinks"/>
          <w:b/>
          <w:lang w:val="pt-BR"/>
        </w:rPr>
        <w:fldChar w:fldCharType="begin"/>
      </w:r>
      <w:r w:rsidRPr="00E8743C">
        <w:rPr>
          <w:rStyle w:val="Hyperlinks"/>
          <w:b/>
          <w:lang w:val="pt-BR"/>
        </w:rPr>
        <w:instrText xml:space="preserve"> SEQ Figure \* ARABIC \s 1 </w:instrText>
      </w:r>
      <w:r w:rsidRPr="00E8743C">
        <w:rPr>
          <w:rStyle w:val="Hyperlinks"/>
          <w:b/>
          <w:lang w:val="pt-BR"/>
        </w:rPr>
        <w:fldChar w:fldCharType="separate"/>
      </w:r>
      <w:r w:rsidR="00FD52DE">
        <w:rPr>
          <w:rStyle w:val="Hyperlinks"/>
          <w:b/>
          <w:noProof/>
          <w:lang w:val="pt-BR"/>
        </w:rPr>
        <w:t>4</w:t>
      </w:r>
      <w:r w:rsidRPr="00E8743C">
        <w:rPr>
          <w:rStyle w:val="Hyperlinks"/>
          <w:b/>
          <w:lang w:val="pt-BR"/>
        </w:rPr>
        <w:fldChar w:fldCharType="end"/>
      </w:r>
      <w:r w:rsidRPr="00E8743C">
        <w:rPr>
          <w:rStyle w:val="Hyperlinks"/>
          <w:rFonts w:hint="eastAsia"/>
          <w:b/>
          <w:lang w:val="pt-BR"/>
        </w:rPr>
        <w:t xml:space="preserve"> </w:t>
      </w:r>
      <w:r>
        <w:rPr>
          <w:rStyle w:val="Hyperlinks"/>
          <w:rFonts w:hint="eastAsia"/>
          <w:b/>
          <w:lang w:val="pt-BR"/>
        </w:rPr>
        <w:t>출력</w:t>
      </w:r>
      <w:r>
        <w:rPr>
          <w:rStyle w:val="Hyperlinks"/>
          <w:rFonts w:hint="eastAsia"/>
          <w:b/>
          <w:lang w:val="pt-BR"/>
        </w:rPr>
        <w:t xml:space="preserve"> </w:t>
      </w:r>
      <w:r>
        <w:rPr>
          <w:rStyle w:val="Hyperlinks"/>
          <w:rFonts w:hint="eastAsia"/>
          <w:b/>
          <w:lang w:val="pt-BR"/>
        </w:rPr>
        <w:t>영상</w:t>
      </w:r>
      <w:r>
        <w:rPr>
          <w:rStyle w:val="Hyperlinks"/>
          <w:rFonts w:hint="eastAsia"/>
          <w:b/>
          <w:lang w:val="pt-BR"/>
        </w:rPr>
        <w:t xml:space="preserve"> </w:t>
      </w:r>
      <w:r>
        <w:rPr>
          <w:rStyle w:val="Hyperlinks"/>
          <w:rFonts w:hint="eastAsia"/>
          <w:b/>
          <w:lang w:val="pt-BR"/>
        </w:rPr>
        <w:t>생성에</w:t>
      </w:r>
      <w:r>
        <w:rPr>
          <w:rStyle w:val="Hyperlinks"/>
          <w:rFonts w:hint="eastAsia"/>
          <w:b/>
          <w:lang w:val="pt-BR"/>
        </w:rPr>
        <w:t xml:space="preserve"> </w:t>
      </w:r>
      <w:r>
        <w:rPr>
          <w:rStyle w:val="Hyperlinks"/>
          <w:rFonts w:hint="eastAsia"/>
          <w:b/>
          <w:lang w:val="pt-BR"/>
        </w:rPr>
        <w:t>필요한</w:t>
      </w:r>
      <w:r>
        <w:rPr>
          <w:rStyle w:val="Hyperlinks"/>
          <w:rFonts w:hint="eastAsia"/>
          <w:b/>
          <w:lang w:val="pt-BR"/>
        </w:rPr>
        <w:t xml:space="preserve"> </w:t>
      </w:r>
      <w:r>
        <w:rPr>
          <w:rStyle w:val="Hyperlinks"/>
          <w:rFonts w:hint="eastAsia"/>
          <w:b/>
          <w:lang w:val="pt-BR"/>
        </w:rPr>
        <w:t>해당</w:t>
      </w:r>
      <w:r>
        <w:rPr>
          <w:rStyle w:val="Hyperlinks"/>
          <w:rFonts w:hint="eastAsia"/>
          <w:b/>
          <w:lang w:val="pt-BR"/>
        </w:rPr>
        <w:t xml:space="preserve"> </w:t>
      </w:r>
      <w:r>
        <w:rPr>
          <w:rStyle w:val="Hyperlinks"/>
          <w:rFonts w:hint="eastAsia"/>
          <w:b/>
          <w:lang w:val="pt-BR"/>
        </w:rPr>
        <w:t>입력</w:t>
      </w:r>
      <w:r>
        <w:rPr>
          <w:rStyle w:val="Hyperlinks"/>
          <w:rFonts w:hint="eastAsia"/>
          <w:b/>
          <w:lang w:val="pt-BR"/>
        </w:rPr>
        <w:t xml:space="preserve"> </w:t>
      </w:r>
      <w:r>
        <w:rPr>
          <w:rStyle w:val="Hyperlinks"/>
          <w:rFonts w:hint="eastAsia"/>
          <w:b/>
          <w:lang w:val="pt-BR"/>
        </w:rPr>
        <w:t>영상</w:t>
      </w:r>
      <w:r>
        <w:rPr>
          <w:rStyle w:val="Hyperlinks"/>
          <w:rFonts w:hint="eastAsia"/>
          <w:b/>
          <w:lang w:val="pt-BR"/>
        </w:rPr>
        <w:t xml:space="preserve"> </w:t>
      </w:r>
      <w:r>
        <w:rPr>
          <w:rStyle w:val="Hyperlinks"/>
          <w:rFonts w:hint="eastAsia"/>
          <w:b/>
          <w:lang w:val="pt-BR"/>
        </w:rPr>
        <w:t>영역</w:t>
      </w:r>
      <w:r>
        <w:rPr>
          <w:rStyle w:val="Hyperlinks"/>
          <w:rFonts w:hint="eastAsia"/>
          <w:b/>
          <w:lang w:val="pt-BR"/>
        </w:rPr>
        <w:t xml:space="preserve"> </w:t>
      </w:r>
      <w:r>
        <w:rPr>
          <w:rStyle w:val="Hyperlinks"/>
          <w:rFonts w:hint="eastAsia"/>
          <w:b/>
          <w:lang w:val="pt-BR"/>
        </w:rPr>
        <w:t>분석</w:t>
      </w:r>
      <w:bookmarkEnd w:id="114"/>
    </w:p>
    <w:p w:rsidR="003D77C6" w:rsidRDefault="003D77C6" w:rsidP="003D77C6">
      <w:pPr>
        <w:pStyle w:val="BodyText10"/>
        <w:spacing w:line="360" w:lineRule="auto"/>
        <w:ind w:firstLineChars="200" w:firstLine="440"/>
        <w:jc w:val="both"/>
        <w:rPr>
          <w:rStyle w:val="Hyperlinks"/>
          <w:i w:val="0"/>
          <w:color w:val="auto"/>
          <w:sz w:val="22"/>
          <w:u w:val="none"/>
          <w:lang w:val="pt-BR"/>
        </w:rPr>
      </w:pP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이렇게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작게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scale down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되는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부분에서는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cache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hit ratio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감소함에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따라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라인을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생성하는데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걸리는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시간이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늘어나게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된다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.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이러한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문제의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해결과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화질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개선을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위해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입력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이미지를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부분별로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다르게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scale down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처리를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하도록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하고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scale down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전에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전처리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filter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통과시킴으로써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aliasing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문제에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대해서도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해결하여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화질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개선도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도모하도록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하였다</w:t>
      </w:r>
      <w:r w:rsidR="00440457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.</w:t>
      </w:r>
    </w:p>
    <w:p w:rsidR="003D77C6" w:rsidRDefault="00447BD2" w:rsidP="003D77C6">
      <w:pPr>
        <w:pStyle w:val="BodyText10"/>
        <w:spacing w:line="360" w:lineRule="auto"/>
        <w:ind w:firstLineChars="200" w:firstLine="440"/>
        <w:jc w:val="both"/>
        <w:rPr>
          <w:rStyle w:val="Hyperlinks"/>
          <w:i w:val="0"/>
          <w:color w:val="auto"/>
          <w:sz w:val="22"/>
          <w:u w:val="none"/>
          <w:lang w:val="pt-BR"/>
        </w:rPr>
      </w:pP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SVM Block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에서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지원하는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scale down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기능은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1/2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vertical </w:t>
      </w:r>
      <w:r>
        <w:rPr>
          <w:rStyle w:val="Hyperlinks"/>
          <w:i w:val="0"/>
          <w:color w:val="auto"/>
          <w:sz w:val="22"/>
          <w:u w:val="none"/>
          <w:lang w:val="pt-BR"/>
        </w:rPr>
        <w:t>scale down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4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개의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구간을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나누어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구간별로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0, 1/2, 1/4, 1/8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설정이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가능한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horizontal scale down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지원한다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. </w:t>
      </w:r>
    </w:p>
    <w:p w:rsidR="00440457" w:rsidRDefault="00440457" w:rsidP="003D77C6">
      <w:pPr>
        <w:pStyle w:val="3"/>
        <w:rPr>
          <w:rStyle w:val="Hyperlinks"/>
          <w:i w:val="0"/>
          <w:color w:val="auto"/>
          <w:u w:val="none"/>
        </w:rPr>
      </w:pPr>
      <w:bookmarkStart w:id="115" w:name="_Toc464234994"/>
      <w:r w:rsidRPr="00447BD2">
        <w:rPr>
          <w:rStyle w:val="Hyperlinks"/>
          <w:rFonts w:hint="eastAsia"/>
          <w:i w:val="0"/>
          <w:color w:val="auto"/>
          <w:u w:val="none"/>
          <w:lang w:val="pt-BR"/>
        </w:rPr>
        <w:lastRenderedPageBreak/>
        <w:t xml:space="preserve"> </w:t>
      </w:r>
      <w:bookmarkStart w:id="116" w:name="_Toc475519929"/>
      <w:r>
        <w:rPr>
          <w:rStyle w:val="Hyperlinks"/>
          <w:rFonts w:hint="eastAsia"/>
          <w:i w:val="0"/>
          <w:color w:val="auto"/>
          <w:u w:val="none"/>
        </w:rPr>
        <w:t>카메라</w:t>
      </w:r>
      <w:r>
        <w:rPr>
          <w:rStyle w:val="Hyperlinks"/>
          <w:rFonts w:hint="eastAsia"/>
          <w:i w:val="0"/>
          <w:color w:val="auto"/>
          <w:u w:val="none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</w:rPr>
        <w:t>입력</w:t>
      </w:r>
      <w:r>
        <w:rPr>
          <w:rStyle w:val="Hyperlinks"/>
          <w:rFonts w:hint="eastAsia"/>
          <w:i w:val="0"/>
          <w:color w:val="auto"/>
          <w:u w:val="none"/>
        </w:rPr>
        <w:t xml:space="preserve"> </w:t>
      </w:r>
      <w:r>
        <w:rPr>
          <w:rStyle w:val="Hyperlinks"/>
          <w:i w:val="0"/>
          <w:color w:val="auto"/>
          <w:u w:val="none"/>
        </w:rPr>
        <w:t xml:space="preserve">crop </w:t>
      </w:r>
      <w:r>
        <w:rPr>
          <w:rStyle w:val="Hyperlinks"/>
          <w:rFonts w:hint="eastAsia"/>
          <w:i w:val="0"/>
          <w:color w:val="auto"/>
          <w:u w:val="none"/>
        </w:rPr>
        <w:t>저장</w:t>
      </w:r>
      <w:bookmarkEnd w:id="116"/>
    </w:p>
    <w:p w:rsidR="00440457" w:rsidRDefault="00440457" w:rsidP="00447BD2">
      <w:pPr>
        <w:pStyle w:val="BodyText10"/>
        <w:spacing w:line="360" w:lineRule="auto"/>
        <w:jc w:val="both"/>
        <w:rPr>
          <w:sz w:val="22"/>
        </w:rPr>
      </w:pPr>
      <w:r w:rsidRPr="00440457">
        <w:rPr>
          <w:rFonts w:hint="eastAsia"/>
          <w:sz w:val="22"/>
        </w:rPr>
        <w:t xml:space="preserve">    </w:t>
      </w:r>
      <w:r w:rsidRPr="00440457">
        <w:rPr>
          <w:sz w:val="22"/>
        </w:rPr>
        <w:t xml:space="preserve">SVM </w:t>
      </w:r>
      <w:r w:rsidRPr="00440457">
        <w:rPr>
          <w:rFonts w:hint="eastAsia"/>
          <w:sz w:val="22"/>
        </w:rPr>
        <w:t>출력</w:t>
      </w:r>
      <w:r w:rsidRPr="00440457">
        <w:rPr>
          <w:rFonts w:hint="eastAsia"/>
          <w:sz w:val="22"/>
        </w:rPr>
        <w:t xml:space="preserve"> </w:t>
      </w:r>
      <w:r w:rsidRPr="00440457">
        <w:rPr>
          <w:rFonts w:hint="eastAsia"/>
          <w:sz w:val="22"/>
        </w:rPr>
        <w:t>영상을</w:t>
      </w:r>
      <w:r w:rsidRPr="00440457">
        <w:rPr>
          <w:rFonts w:hint="eastAsia"/>
          <w:sz w:val="22"/>
        </w:rPr>
        <w:t xml:space="preserve"> </w:t>
      </w:r>
      <w:r w:rsidRPr="00440457">
        <w:rPr>
          <w:rFonts w:hint="eastAsia"/>
          <w:sz w:val="22"/>
        </w:rPr>
        <w:t>생성</w:t>
      </w:r>
      <w:r>
        <w:rPr>
          <w:rFonts w:hint="eastAsia"/>
          <w:sz w:val="22"/>
        </w:rPr>
        <w:t>하는데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입력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이미지의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일부만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사용되는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경우가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이러한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경우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사용되지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않는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영역의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이미지는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시스템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메모리에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저장될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필요가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없으므로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실제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저장되는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영역만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설정하여</w:t>
      </w:r>
      <w:r>
        <w:rPr>
          <w:rFonts w:hint="eastAsia"/>
          <w:sz w:val="22"/>
        </w:rPr>
        <w:t xml:space="preserve"> </w:t>
      </w:r>
      <w:r>
        <w:rPr>
          <w:sz w:val="22"/>
        </w:rPr>
        <w:t>MBW</w:t>
      </w:r>
      <w:r>
        <w:rPr>
          <w:rFonts w:hint="eastAsia"/>
          <w:sz w:val="22"/>
        </w:rPr>
        <w:t>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감소시킬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</w:t>
      </w:r>
      <w:r>
        <w:rPr>
          <w:rFonts w:hint="eastAsia"/>
          <w:sz w:val="22"/>
        </w:rPr>
        <w:t>.</w:t>
      </w:r>
    </w:p>
    <w:p w:rsidR="00440457" w:rsidRPr="00440457" w:rsidRDefault="00440457" w:rsidP="00440457">
      <w:pPr>
        <w:pStyle w:val="BodyText10"/>
        <w:spacing w:line="360" w:lineRule="auto"/>
        <w:rPr>
          <w:sz w:val="22"/>
        </w:rPr>
      </w:pPr>
    </w:p>
    <w:p w:rsidR="003D77C6" w:rsidRDefault="00440457" w:rsidP="003D77C6">
      <w:pPr>
        <w:pStyle w:val="3"/>
        <w:rPr>
          <w:rStyle w:val="Hyperlinks"/>
          <w:i w:val="0"/>
          <w:color w:val="auto"/>
          <w:u w:val="none"/>
        </w:rPr>
      </w:pPr>
      <w:r>
        <w:rPr>
          <w:rStyle w:val="Hyperlinks"/>
          <w:i w:val="0"/>
          <w:color w:val="auto"/>
          <w:u w:val="none"/>
        </w:rPr>
        <w:t xml:space="preserve"> </w:t>
      </w:r>
      <w:bookmarkStart w:id="117" w:name="_Toc475519930"/>
      <w:r w:rsidR="003D77C6">
        <w:rPr>
          <w:rStyle w:val="Hyperlinks"/>
          <w:i w:val="0"/>
          <w:color w:val="auto"/>
          <w:u w:val="none"/>
        </w:rPr>
        <w:t>W</w:t>
      </w:r>
      <w:r w:rsidR="003D77C6">
        <w:rPr>
          <w:rStyle w:val="Hyperlinks"/>
          <w:rFonts w:hint="eastAsia"/>
          <w:i w:val="0"/>
          <w:color w:val="auto"/>
          <w:u w:val="none"/>
        </w:rPr>
        <w:t xml:space="preserve">rite </w:t>
      </w:r>
      <w:r w:rsidR="003D77C6">
        <w:rPr>
          <w:rStyle w:val="Hyperlinks"/>
          <w:i w:val="0"/>
          <w:color w:val="auto"/>
          <w:u w:val="none"/>
        </w:rPr>
        <w:t xml:space="preserve">request </w:t>
      </w:r>
      <w:r w:rsidR="003D77C6" w:rsidRPr="00586739">
        <w:rPr>
          <w:rStyle w:val="Hyperlinks"/>
          <w:i w:val="0"/>
          <w:color w:val="auto"/>
          <w:u w:val="none"/>
        </w:rPr>
        <w:t>generation</w:t>
      </w:r>
      <w:r w:rsidR="003D77C6">
        <w:rPr>
          <w:rStyle w:val="Hyperlinks"/>
          <w:i w:val="0"/>
          <w:color w:val="auto"/>
          <w:u w:val="none"/>
        </w:rPr>
        <w:t xml:space="preserve"> timing control</w:t>
      </w:r>
      <w:bookmarkEnd w:id="115"/>
      <w:bookmarkEnd w:id="117"/>
    </w:p>
    <w:p w:rsidR="003D77C6" w:rsidRDefault="003D77C6" w:rsidP="00440457">
      <w:pPr>
        <w:pStyle w:val="BodyText10"/>
        <w:spacing w:line="360" w:lineRule="auto"/>
        <w:ind w:firstLineChars="200" w:firstLine="440"/>
        <w:jc w:val="both"/>
        <w:rPr>
          <w:rStyle w:val="Hyperlinks"/>
          <w:i w:val="0"/>
          <w:color w:val="auto"/>
          <w:sz w:val="22"/>
          <w:u w:val="none"/>
          <w:lang w:val="pt-BR"/>
        </w:rPr>
      </w:pP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또한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입력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이미지를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system memory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에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write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하는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방식은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번의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request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라인을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모두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write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하는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것이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아니라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burst ctrl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값에서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설정된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단위로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나누어서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여러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번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request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하도록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한다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.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라인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생성을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위한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read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동작이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write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동작으로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인해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받는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영향을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줄이기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위한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것으로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이렇게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나뉘어서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요청되는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write request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간에도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hold time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설정할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있도록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하여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read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동작에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주는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영향을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최소화할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있다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.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</w:p>
    <w:p w:rsidR="00440457" w:rsidRPr="00440457" w:rsidRDefault="00440457" w:rsidP="00440457">
      <w:pPr>
        <w:pStyle w:val="BodyText10"/>
        <w:spacing w:line="360" w:lineRule="auto"/>
        <w:ind w:firstLineChars="200" w:firstLine="440"/>
        <w:jc w:val="both"/>
        <w:rPr>
          <w:rStyle w:val="Hyperlinks"/>
          <w:i w:val="0"/>
          <w:color w:val="auto"/>
          <w:sz w:val="22"/>
          <w:u w:val="none"/>
          <w:lang w:val="pt-BR"/>
        </w:rPr>
      </w:pPr>
    </w:p>
    <w:p w:rsidR="003D77C6" w:rsidRDefault="003D77C6" w:rsidP="003D77C6">
      <w:pPr>
        <w:pStyle w:val="3"/>
        <w:rPr>
          <w:rStyle w:val="Hyperlinks"/>
          <w:i w:val="0"/>
          <w:color w:val="auto"/>
          <w:u w:val="none"/>
        </w:rPr>
      </w:pPr>
      <w:bookmarkStart w:id="118" w:name="_Toc464234995"/>
      <w:bookmarkStart w:id="119" w:name="_Toc475519931"/>
      <w:r>
        <w:rPr>
          <w:rStyle w:val="Hyperlinks"/>
          <w:i w:val="0"/>
          <w:color w:val="auto"/>
          <w:u w:val="none"/>
        </w:rPr>
        <w:t xml:space="preserve">Invalid LUT </w:t>
      </w:r>
      <w:r>
        <w:rPr>
          <w:rStyle w:val="Hyperlinks"/>
          <w:rFonts w:hint="eastAsia"/>
          <w:i w:val="0"/>
          <w:color w:val="auto"/>
          <w:u w:val="none"/>
        </w:rPr>
        <w:t>이용</w:t>
      </w:r>
      <w:r>
        <w:rPr>
          <w:rStyle w:val="Hyperlinks"/>
          <w:rFonts w:hint="eastAsia"/>
          <w:i w:val="0"/>
          <w:color w:val="auto"/>
          <w:u w:val="none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</w:rPr>
        <w:t>방안</w:t>
      </w:r>
      <w:bookmarkEnd w:id="118"/>
      <w:bookmarkEnd w:id="119"/>
    </w:p>
    <w:p w:rsidR="003D77C6" w:rsidRDefault="008D5660" w:rsidP="003D77C6">
      <w:pPr>
        <w:pStyle w:val="BodyText10"/>
        <w:spacing w:line="360" w:lineRule="auto"/>
        <w:ind w:firstLine="210"/>
        <w:jc w:val="both"/>
        <w:rPr>
          <w:rStyle w:val="Hyperlinks"/>
          <w:i w:val="0"/>
          <w:color w:val="auto"/>
          <w:sz w:val="22"/>
          <w:u w:val="none"/>
          <w:lang w:val="pt-BR"/>
        </w:rPr>
      </w:pP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SVM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내의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>warping core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에서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사용하는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>LUT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에는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 xml:space="preserve">invalid LUT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값을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설정할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수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있고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그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값의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경우에는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>system memory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로의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 xml:space="preserve">read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동작없이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바로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>mask color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를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출력하도록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하여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>MBW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를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감소시킨다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.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즉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,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 xml:space="preserve"> front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와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 xml:space="preserve">back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이미지에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의해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출력을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생성하는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>warping core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에서는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>left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와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>right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에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해당하는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부분이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>mask color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로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출력될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것이고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>left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와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 xml:space="preserve">right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이미지에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의해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출력을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생성하는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>warping core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에서는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>front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와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>back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에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해당하는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부분이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i w:val="0"/>
          <w:color w:val="auto"/>
          <w:sz w:val="22"/>
          <w:u w:val="none"/>
          <w:lang w:val="pt-BR"/>
        </w:rPr>
        <w:t>mask color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로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출력된다</w:t>
      </w:r>
      <w:r w:rsidR="003D77C6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.</w:t>
      </w:r>
    </w:p>
    <w:p w:rsidR="003D77C6" w:rsidRPr="00C3284F" w:rsidRDefault="003D77C6" w:rsidP="00D81A80">
      <w:pPr>
        <w:suppressAutoHyphens w:val="0"/>
        <w:spacing w:after="0" w:line="360" w:lineRule="auto"/>
        <w:rPr>
          <w:sz w:val="22"/>
          <w:szCs w:val="24"/>
          <w:lang w:val="pt-BR" w:eastAsia="ko-KR"/>
        </w:rPr>
      </w:pPr>
    </w:p>
    <w:p w:rsidR="00C3284F" w:rsidRDefault="00C3284F" w:rsidP="00C3284F">
      <w:pPr>
        <w:pStyle w:val="3"/>
        <w:rPr>
          <w:lang w:val="pt-BR"/>
        </w:rPr>
      </w:pPr>
      <w:bookmarkStart w:id="120" w:name="_Toc475519932"/>
      <w:r>
        <w:rPr>
          <w:lang w:val="pt-BR"/>
        </w:rPr>
        <w:t>S</w:t>
      </w:r>
      <w:r>
        <w:rPr>
          <w:rFonts w:hint="eastAsia"/>
          <w:lang w:val="pt-BR"/>
        </w:rPr>
        <w:t xml:space="preserve">ection </w:t>
      </w:r>
      <w:r>
        <w:rPr>
          <w:rFonts w:hint="eastAsia"/>
          <w:lang w:val="pt-BR"/>
        </w:rPr>
        <w:t>영역</w:t>
      </w:r>
      <w:r>
        <w:rPr>
          <w:rFonts w:hint="eastAsia"/>
          <w:lang w:val="pt-BR"/>
        </w:rPr>
        <w:t xml:space="preserve"> </w:t>
      </w:r>
      <w:r>
        <w:rPr>
          <w:rFonts w:hint="eastAsia"/>
          <w:lang w:val="pt-BR"/>
        </w:rPr>
        <w:t>설정</w:t>
      </w:r>
      <w:bookmarkEnd w:id="120"/>
    </w:p>
    <w:p w:rsidR="00C3284F" w:rsidRPr="003D77C6" w:rsidRDefault="00C3284F" w:rsidP="00C3284F">
      <w:pPr>
        <w:suppressAutoHyphens w:val="0"/>
        <w:spacing w:after="0" w:line="360" w:lineRule="auto"/>
        <w:ind w:firstLineChars="100" w:firstLine="220"/>
        <w:rPr>
          <w:sz w:val="22"/>
          <w:szCs w:val="24"/>
          <w:lang w:val="pt-BR" w:eastAsia="ko-KR"/>
        </w:rPr>
      </w:pP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>마지막으로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>출력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>이미지가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>생성되는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>활성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>영역을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>설정함에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>따라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>필요한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 w:eastAsia="ko-KR"/>
        </w:rPr>
        <w:t>MBW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>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>감소시킬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>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>있다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 w:eastAsia="ko-KR"/>
        </w:rPr>
        <w:t>.</w:t>
      </w:r>
      <w:r>
        <w:rPr>
          <w:rStyle w:val="Hyperlinks"/>
          <w:i w:val="0"/>
          <w:color w:val="auto"/>
          <w:sz w:val="22"/>
          <w:u w:val="none"/>
          <w:lang w:val="pt-BR" w:eastAsia="ko-KR"/>
        </w:rPr>
        <w:t xml:space="preserve"> </w:t>
      </w:r>
    </w:p>
    <w:p w:rsidR="00536F6D" w:rsidRDefault="00536F6D" w:rsidP="00536F6D">
      <w:pPr>
        <w:pStyle w:val="1"/>
        <w:numPr>
          <w:ilvl w:val="0"/>
          <w:numId w:val="13"/>
        </w:numPr>
        <w:spacing w:line="360" w:lineRule="auto"/>
      </w:pPr>
      <w:bookmarkStart w:id="121" w:name="_Toc464234997"/>
      <w:bookmarkStart w:id="122" w:name="_Toc475519933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r>
        <w:lastRenderedPageBreak/>
        <w:t>Control Signals</w:t>
      </w:r>
      <w:bookmarkEnd w:id="121"/>
      <w:bookmarkEnd w:id="122"/>
    </w:p>
    <w:p w:rsidR="00536F6D" w:rsidRPr="00444DC2" w:rsidRDefault="00536F6D" w:rsidP="00536F6D">
      <w:pPr>
        <w:pStyle w:val="20"/>
        <w:numPr>
          <w:ilvl w:val="1"/>
          <w:numId w:val="13"/>
        </w:numPr>
        <w:spacing w:line="360" w:lineRule="auto"/>
      </w:pPr>
      <w:r>
        <w:t xml:space="preserve"> </w:t>
      </w:r>
      <w:bookmarkStart w:id="123" w:name="_Toc464234998"/>
      <w:bookmarkStart w:id="124" w:name="_Toc475519934"/>
      <w:r>
        <w:t>Control Signals</w:t>
      </w:r>
      <w:bookmarkEnd w:id="123"/>
      <w:bookmarkEnd w:id="124"/>
    </w:p>
    <w:p w:rsidR="00536F6D" w:rsidRDefault="00FC4652" w:rsidP="00536F6D">
      <w:pPr>
        <w:pStyle w:val="BodyText10"/>
        <w:spacing w:line="360" w:lineRule="auto"/>
      </w:pPr>
      <w:r>
        <w:rPr>
          <w:noProof/>
        </w:rPr>
        <w:drawing>
          <wp:inline distT="0" distB="0" distL="0" distR="0" wp14:anchorId="48F31D6E" wp14:editId="30C3D5F9">
            <wp:extent cx="5524500" cy="5880372"/>
            <wp:effectExtent l="0" t="0" r="0" b="6350"/>
            <wp:docPr id="7172" name="그림 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28958" cy="58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6D" w:rsidRDefault="00971301" w:rsidP="00536F6D">
      <w:pPr>
        <w:pStyle w:val="BodyText10"/>
        <w:spacing w:line="360" w:lineRule="auto"/>
      </w:pPr>
      <w:r>
        <w:rPr>
          <w:noProof/>
        </w:rPr>
        <w:lastRenderedPageBreak/>
        <w:drawing>
          <wp:inline distT="0" distB="0" distL="0" distR="0" wp14:anchorId="480BFF5D" wp14:editId="3E1D39D7">
            <wp:extent cx="6147819" cy="8029575"/>
            <wp:effectExtent l="0" t="0" r="5715" b="0"/>
            <wp:docPr id="7199" name="그림 7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0443" cy="803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6D" w:rsidRDefault="00FC4652" w:rsidP="00536F6D">
      <w:pPr>
        <w:pStyle w:val="BodyText10"/>
        <w:spacing w:line="360" w:lineRule="auto"/>
      </w:pPr>
      <w:r>
        <w:rPr>
          <w:noProof/>
        </w:rPr>
        <w:lastRenderedPageBreak/>
        <w:drawing>
          <wp:inline distT="0" distB="0" distL="0" distR="0" wp14:anchorId="63D52FC4" wp14:editId="7616352D">
            <wp:extent cx="6417310" cy="7451090"/>
            <wp:effectExtent l="0" t="0" r="2540" b="0"/>
            <wp:docPr id="7170" name="그림 7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6D" w:rsidRDefault="00536F6D" w:rsidP="00536F6D">
      <w:pPr>
        <w:pStyle w:val="BodyText10"/>
        <w:spacing w:line="360" w:lineRule="auto"/>
      </w:pPr>
    </w:p>
    <w:p w:rsidR="00536F6D" w:rsidRDefault="00FC4652" w:rsidP="00536F6D">
      <w:pPr>
        <w:pStyle w:val="BodyText10"/>
        <w:spacing w:line="360" w:lineRule="auto"/>
      </w:pPr>
      <w:r>
        <w:rPr>
          <w:noProof/>
        </w:rPr>
        <w:lastRenderedPageBreak/>
        <w:drawing>
          <wp:inline distT="0" distB="0" distL="0" distR="0" wp14:anchorId="71AF23C3" wp14:editId="3F47625A">
            <wp:extent cx="6417310" cy="7296150"/>
            <wp:effectExtent l="0" t="0" r="2540" b="0"/>
            <wp:docPr id="7169" name="그림 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4F" w:rsidRDefault="00C3284F" w:rsidP="00536F6D">
      <w:pPr>
        <w:pStyle w:val="BodyText10"/>
        <w:spacing w:line="360" w:lineRule="auto"/>
      </w:pPr>
    </w:p>
    <w:p w:rsidR="00C3284F" w:rsidRDefault="0011088F" w:rsidP="00536F6D">
      <w:pPr>
        <w:pStyle w:val="BodyText10"/>
        <w:spacing w:line="360" w:lineRule="auto"/>
      </w:pPr>
      <w:r>
        <w:rPr>
          <w:noProof/>
        </w:rPr>
        <w:lastRenderedPageBreak/>
        <w:drawing>
          <wp:inline distT="0" distB="0" distL="0" distR="0" wp14:anchorId="2249E170" wp14:editId="262E0291">
            <wp:extent cx="4213685" cy="804862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7330" cy="805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4F" w:rsidRDefault="00FC4652" w:rsidP="00536F6D">
      <w:pPr>
        <w:pStyle w:val="BodyText10"/>
        <w:spacing w:line="360" w:lineRule="auto"/>
      </w:pPr>
      <w:r>
        <w:rPr>
          <w:noProof/>
        </w:rPr>
        <w:lastRenderedPageBreak/>
        <w:drawing>
          <wp:inline distT="0" distB="0" distL="0" distR="0" wp14:anchorId="69613485" wp14:editId="08AFCABD">
            <wp:extent cx="4570722" cy="8067675"/>
            <wp:effectExtent l="0" t="0" r="190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4737" cy="807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4F" w:rsidRDefault="00FC4652" w:rsidP="00536F6D">
      <w:pPr>
        <w:pStyle w:val="BodyText10"/>
        <w:spacing w:line="360" w:lineRule="auto"/>
      </w:pPr>
      <w:r>
        <w:rPr>
          <w:noProof/>
        </w:rPr>
        <w:lastRenderedPageBreak/>
        <w:drawing>
          <wp:inline distT="0" distB="0" distL="0" distR="0" wp14:anchorId="46830501" wp14:editId="3B261479">
            <wp:extent cx="4323058" cy="8048625"/>
            <wp:effectExtent l="0" t="0" r="190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5387" cy="805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6D" w:rsidRDefault="00536F6D" w:rsidP="00536F6D">
      <w:pPr>
        <w:pStyle w:val="BodyText10"/>
        <w:spacing w:line="360" w:lineRule="auto"/>
      </w:pPr>
      <w:r>
        <w:rPr>
          <w:rFonts w:hint="eastAsia"/>
        </w:rPr>
        <w:lastRenderedPageBreak/>
        <w:t>위</w:t>
      </w:r>
      <w:r>
        <w:rPr>
          <w:rFonts w:hint="eastAsia"/>
        </w:rPr>
        <w:t xml:space="preserve"> </w:t>
      </w:r>
      <w:r>
        <w:t xml:space="preserve">Control register </w:t>
      </w:r>
      <w:r>
        <w:rPr>
          <w:rFonts w:hint="eastAsia"/>
        </w:rPr>
        <w:t>각각의</w:t>
      </w:r>
      <w:r>
        <w:rPr>
          <w:rFonts w:hint="eastAsia"/>
        </w:rPr>
        <w:t xml:space="preserve"> </w:t>
      </w:r>
      <w:r>
        <w:rPr>
          <w:rFonts w:hint="eastAsia"/>
        </w:rPr>
        <w:t>의미는</w:t>
      </w:r>
      <w:r>
        <w:rPr>
          <w:rFonts w:hint="eastAsia"/>
        </w:rPr>
        <w:t xml:space="preserve"> </w:t>
      </w:r>
      <w:r>
        <w:rPr>
          <w:rFonts w:hint="eastAsia"/>
        </w:rPr>
        <w:t>다음에서</w:t>
      </w:r>
      <w:r>
        <w:rPr>
          <w:rFonts w:hint="eastAsia"/>
        </w:rPr>
        <w:t xml:space="preserve"> </w:t>
      </w:r>
      <w:r>
        <w:rPr>
          <w:rFonts w:hint="eastAsia"/>
        </w:rPr>
        <w:t>설명하도록</w:t>
      </w:r>
      <w:r>
        <w:rPr>
          <w:rFonts w:hint="eastAsia"/>
        </w:rPr>
        <w:t xml:space="preserve"> </w:t>
      </w:r>
      <w:r>
        <w:rPr>
          <w:rFonts w:hint="eastAsia"/>
        </w:rPr>
        <w:t>하겠다</w:t>
      </w:r>
      <w:r>
        <w:rPr>
          <w:rFonts w:hint="eastAsia"/>
        </w:rPr>
        <w:t>.</w:t>
      </w:r>
    </w:p>
    <w:p w:rsidR="00C3284F" w:rsidRDefault="00C3284F">
      <w:pPr>
        <w:suppressAutoHyphens w:val="0"/>
        <w:spacing w:after="0" w:line="240" w:lineRule="auto"/>
        <w:rPr>
          <w:rFonts w:eastAsia="바탕체" w:cs="Times New Roman"/>
          <w:b/>
          <w:kern w:val="2"/>
          <w:sz w:val="24"/>
          <w:szCs w:val="22"/>
          <w:lang w:eastAsia="ko-KR"/>
        </w:rPr>
      </w:pPr>
      <w:bookmarkStart w:id="125" w:name="_Toc464234999"/>
    </w:p>
    <w:p w:rsidR="00536F6D" w:rsidRDefault="00536F6D" w:rsidP="00536F6D">
      <w:pPr>
        <w:pStyle w:val="20"/>
        <w:numPr>
          <w:ilvl w:val="1"/>
          <w:numId w:val="13"/>
        </w:numPr>
        <w:spacing w:line="360" w:lineRule="auto"/>
      </w:pPr>
      <w:bookmarkStart w:id="126" w:name="_Toc475519935"/>
      <w:r>
        <w:rPr>
          <w:rFonts w:hint="eastAsia"/>
        </w:rPr>
        <w:t>Detail description</w:t>
      </w:r>
      <w:bookmarkEnd w:id="125"/>
      <w:bookmarkEnd w:id="126"/>
    </w:p>
    <w:p w:rsidR="00536F6D" w:rsidRPr="00295415" w:rsidRDefault="00536F6D" w:rsidP="00536F6D">
      <w:pPr>
        <w:pStyle w:val="BodyText10"/>
      </w:pPr>
    </w:p>
    <w:p w:rsidR="00536F6D" w:rsidRDefault="00536F6D" w:rsidP="00536F6D">
      <w:pPr>
        <w:pStyle w:val="3"/>
        <w:numPr>
          <w:ilvl w:val="2"/>
          <w:numId w:val="13"/>
        </w:numPr>
      </w:pPr>
      <w:bookmarkStart w:id="127" w:name="_Toc464235000"/>
      <w:bookmarkStart w:id="128" w:name="_Toc475519936"/>
      <w:r>
        <w:rPr>
          <w:rFonts w:hint="eastAsia"/>
        </w:rPr>
        <w:t xml:space="preserve">Timing </w:t>
      </w:r>
      <w:r>
        <w:t>generation</w:t>
      </w:r>
      <w:r>
        <w:rPr>
          <w:rFonts w:hint="eastAsia"/>
        </w:rPr>
        <w:t xml:space="preserve"> </w:t>
      </w:r>
      <w:r>
        <w:t>mode control registers</w:t>
      </w:r>
      <w:bookmarkEnd w:id="127"/>
      <w:bookmarkEnd w:id="128"/>
    </w:p>
    <w:p w:rsidR="00536F6D" w:rsidRDefault="00FC4652" w:rsidP="00536F6D">
      <w:pPr>
        <w:pStyle w:val="BodyText10"/>
        <w:spacing w:line="360" w:lineRule="auto"/>
      </w:pPr>
      <w:r>
        <w:rPr>
          <w:noProof/>
        </w:rPr>
        <w:drawing>
          <wp:inline distT="0" distB="0" distL="0" distR="0" wp14:anchorId="75B57FD8" wp14:editId="45CFA612">
            <wp:extent cx="6417310" cy="1403985"/>
            <wp:effectExtent l="0" t="0" r="2540" b="5715"/>
            <wp:docPr id="7174" name="그림 7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6D" w:rsidRDefault="008D5660" w:rsidP="00536F6D">
      <w:pPr>
        <w:pStyle w:val="BodyText10"/>
        <w:spacing w:line="360" w:lineRule="auto"/>
        <w:ind w:firstLine="210"/>
        <w:jc w:val="both"/>
      </w:pPr>
      <w:r>
        <w:t>SVM</w:t>
      </w:r>
      <w:r w:rsidR="00536F6D">
        <w:rPr>
          <w:rFonts w:hint="eastAsia"/>
        </w:rPr>
        <w:t>에서는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두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가지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방식의</w:t>
      </w:r>
      <w:r w:rsidR="00536F6D">
        <w:rPr>
          <w:rFonts w:hint="eastAsia"/>
        </w:rPr>
        <w:t xml:space="preserve"> </w:t>
      </w:r>
      <w:r w:rsidR="00536F6D">
        <w:t>timing generation</w:t>
      </w:r>
      <w:r w:rsidR="00536F6D">
        <w:rPr>
          <w:rFonts w:hint="eastAsia"/>
        </w:rPr>
        <w:t>을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지원하며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그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한가지는</w:t>
      </w:r>
      <w:r w:rsidR="00536F6D">
        <w:rPr>
          <w:rFonts w:hint="eastAsia"/>
        </w:rPr>
        <w:t xml:space="preserve"> </w:t>
      </w:r>
      <w:r w:rsidR="00536F6D">
        <w:t>HDM</w:t>
      </w:r>
      <w:r w:rsidR="00536F6D">
        <w:rPr>
          <w:rFonts w:hint="eastAsia"/>
        </w:rPr>
        <w:t>(</w:t>
      </w:r>
      <w:r w:rsidR="00536F6D">
        <w:t xml:space="preserve">Horizontal sync Delay Mode : READ_SYNC_MODE = 0) </w:t>
      </w:r>
      <w:r w:rsidR="00536F6D">
        <w:rPr>
          <w:rFonts w:hint="eastAsia"/>
        </w:rPr>
        <w:t>방식이고</w:t>
      </w:r>
      <w:r w:rsidR="00536F6D">
        <w:rPr>
          <w:rFonts w:hint="eastAsia"/>
        </w:rPr>
        <w:t xml:space="preserve">, </w:t>
      </w:r>
      <w:r w:rsidR="00536F6D">
        <w:rPr>
          <w:rFonts w:hint="eastAsia"/>
        </w:rPr>
        <w:t>나머지는</w:t>
      </w:r>
      <w:r w:rsidR="00536F6D">
        <w:rPr>
          <w:rFonts w:hint="eastAsia"/>
        </w:rPr>
        <w:t xml:space="preserve"> </w:t>
      </w:r>
      <w:r w:rsidR="00536F6D">
        <w:t>FRC(</w:t>
      </w:r>
      <w:r w:rsidR="00536F6D">
        <w:rPr>
          <w:rFonts w:hint="eastAsia"/>
        </w:rPr>
        <w:t>Frame Rate Control</w:t>
      </w:r>
      <w:r w:rsidR="00536F6D">
        <w:t xml:space="preserve"> : READ_SYNC_MODE = 1</w:t>
      </w:r>
      <w:r w:rsidR="00536F6D">
        <w:rPr>
          <w:rFonts w:hint="eastAsia"/>
        </w:rPr>
        <w:t>)</w:t>
      </w:r>
      <w:r w:rsidR="00536F6D">
        <w:t xml:space="preserve"> </w:t>
      </w:r>
      <w:r w:rsidR="00536F6D">
        <w:rPr>
          <w:rFonts w:hint="eastAsia"/>
        </w:rPr>
        <w:t>방식이다</w:t>
      </w:r>
      <w:r w:rsidR="00536F6D">
        <w:rPr>
          <w:rFonts w:hint="eastAsia"/>
        </w:rPr>
        <w:t>.</w:t>
      </w:r>
      <w:r w:rsidR="00536F6D">
        <w:t xml:space="preserve"> HDM </w:t>
      </w:r>
      <w:r w:rsidR="00536F6D">
        <w:rPr>
          <w:rFonts w:hint="eastAsia"/>
        </w:rPr>
        <w:t>방식에서는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입력되는</w:t>
      </w:r>
      <w:r w:rsidR="00536F6D">
        <w:rPr>
          <w:rFonts w:hint="eastAsia"/>
        </w:rPr>
        <w:t xml:space="preserve"> </w:t>
      </w:r>
      <w:r w:rsidR="00536F6D">
        <w:t>hsync</w:t>
      </w:r>
      <w:r w:rsidR="00536F6D">
        <w:rPr>
          <w:rFonts w:hint="eastAsia"/>
        </w:rPr>
        <w:t>를</w:t>
      </w:r>
      <w:r w:rsidR="00536F6D">
        <w:rPr>
          <w:rFonts w:hint="eastAsia"/>
        </w:rPr>
        <w:t xml:space="preserve"> </w:t>
      </w:r>
      <w:r w:rsidR="00536F6D">
        <w:t xml:space="preserve">delay </w:t>
      </w:r>
      <w:r w:rsidR="00536F6D">
        <w:rPr>
          <w:rFonts w:hint="eastAsia"/>
        </w:rPr>
        <w:t>시키는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방식으로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출력</w:t>
      </w:r>
      <w:r w:rsidR="00536F6D">
        <w:rPr>
          <w:rFonts w:hint="eastAsia"/>
        </w:rPr>
        <w:t xml:space="preserve"> </w:t>
      </w:r>
      <w:r w:rsidR="00536F6D">
        <w:t>timing signal</w:t>
      </w:r>
      <w:r w:rsidR="00536F6D">
        <w:rPr>
          <w:rFonts w:hint="eastAsia"/>
        </w:rPr>
        <w:t>을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생성하게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되고</w:t>
      </w:r>
      <w:r w:rsidR="00536F6D">
        <w:rPr>
          <w:rFonts w:hint="eastAsia"/>
        </w:rPr>
        <w:t xml:space="preserve"> </w:t>
      </w:r>
      <w:r w:rsidR="00536F6D">
        <w:t xml:space="preserve">FRC </w:t>
      </w:r>
      <w:r w:rsidR="00536F6D">
        <w:rPr>
          <w:rFonts w:hint="eastAsia"/>
        </w:rPr>
        <w:t>방식에서는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설정된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값</w:t>
      </w:r>
      <w:r w:rsidR="002245BC">
        <w:rPr>
          <w:rFonts w:hint="eastAsia"/>
        </w:rPr>
        <w:t>(</w:t>
      </w:r>
      <w:r w:rsidR="002245BC">
        <w:t>SVM_HWIDTH_OUT, SVM_VHEIGHT_OUT</w:t>
      </w:r>
      <w:r w:rsidR="002245BC">
        <w:rPr>
          <w:rFonts w:hint="eastAsia"/>
        </w:rPr>
        <w:t>과</w:t>
      </w:r>
      <w:r w:rsidR="002245BC">
        <w:rPr>
          <w:rFonts w:hint="eastAsia"/>
        </w:rPr>
        <w:t xml:space="preserve"> </w:t>
      </w:r>
      <w:r w:rsidR="002245BC">
        <w:t>SVM_HBLANK, SVM_VBLANK)</w:t>
      </w:r>
      <w:r w:rsidR="00536F6D">
        <w:rPr>
          <w:rFonts w:hint="eastAsia"/>
        </w:rPr>
        <w:t>에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따라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입력과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별도</w:t>
      </w:r>
      <w:r w:rsidR="00536F6D">
        <w:rPr>
          <w:rFonts w:hint="eastAsia"/>
        </w:rPr>
        <w:t xml:space="preserve"> </w:t>
      </w:r>
      <w:r w:rsidR="00536F6D">
        <w:t>timing</w:t>
      </w:r>
      <w:r w:rsidR="00536F6D">
        <w:rPr>
          <w:rFonts w:hint="eastAsia"/>
        </w:rPr>
        <w:t>의</w:t>
      </w:r>
      <w:r w:rsidR="00536F6D">
        <w:rPr>
          <w:rFonts w:hint="eastAsia"/>
        </w:rPr>
        <w:t xml:space="preserve"> </w:t>
      </w:r>
      <w:r w:rsidR="00536F6D">
        <w:t>signal</w:t>
      </w:r>
      <w:r w:rsidR="00536F6D">
        <w:rPr>
          <w:rFonts w:hint="eastAsia"/>
        </w:rPr>
        <w:t>을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생성하게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된다</w:t>
      </w:r>
      <w:r w:rsidR="00536F6D">
        <w:rPr>
          <w:rFonts w:hint="eastAsia"/>
        </w:rPr>
        <w:t>.</w:t>
      </w:r>
      <w:r w:rsidR="00536F6D">
        <w:t xml:space="preserve"> </w:t>
      </w:r>
    </w:p>
    <w:p w:rsidR="00536F6D" w:rsidRDefault="00536F6D" w:rsidP="00536F6D">
      <w:pPr>
        <w:pStyle w:val="BodyText10"/>
        <w:spacing w:line="360" w:lineRule="auto"/>
        <w:ind w:firstLine="210"/>
        <w:jc w:val="both"/>
      </w:pP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t>vsync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생성은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t>vsync negedge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t xml:space="preserve">OUT_LINE_DELAY </w:t>
      </w:r>
      <w:r>
        <w:rPr>
          <w:rFonts w:hint="eastAsia"/>
        </w:rPr>
        <w:t>만큼의</w:t>
      </w:r>
      <w:r>
        <w:rPr>
          <w:rFonts w:hint="eastAsia"/>
        </w:rPr>
        <w:t xml:space="preserve"> line delay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생성되고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동작</w:t>
      </w:r>
      <w:r>
        <w:rPr>
          <w:rFonts w:hint="eastAsia"/>
        </w:rPr>
        <w:t xml:space="preserve"> </w:t>
      </w:r>
      <w:r>
        <w:rPr>
          <w:rFonts w:hint="eastAsia"/>
        </w:rPr>
        <w:t>시작에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pre_vsync </w:t>
      </w:r>
      <w:r>
        <w:rPr>
          <w:rFonts w:hint="eastAsia"/>
        </w:rPr>
        <w:t>생성을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t xml:space="preserve">PIP_LINE_DELAY </w:t>
      </w:r>
      <w:r>
        <w:rPr>
          <w:rFonts w:hint="eastAsia"/>
        </w:rPr>
        <w:t>신호가</w:t>
      </w:r>
      <w:r>
        <w:rPr>
          <w:rFonts w:hint="eastAsia"/>
        </w:rPr>
        <w:t xml:space="preserve"> </w:t>
      </w:r>
      <w:r>
        <w:rPr>
          <w:rFonts w:hint="eastAsia"/>
        </w:rPr>
        <w:t>사용된다</w:t>
      </w:r>
      <w:r>
        <w:rPr>
          <w:rFonts w:hint="eastAsia"/>
        </w:rPr>
        <w:t>.</w:t>
      </w:r>
      <w:r>
        <w:t xml:space="preserve"> </w:t>
      </w:r>
    </w:p>
    <w:p w:rsidR="001E3B08" w:rsidRDefault="001E3B08" w:rsidP="001E3B08">
      <w:pPr>
        <w:pStyle w:val="BodyText10"/>
        <w:spacing w:line="360" w:lineRule="auto"/>
        <w:ind w:firstLine="210"/>
        <w:jc w:val="center"/>
      </w:pPr>
      <w:r>
        <w:rPr>
          <w:noProof/>
        </w:rPr>
        <w:drawing>
          <wp:inline distT="0" distB="0" distL="0" distR="0" wp14:anchorId="212EE107" wp14:editId="68AA18BC">
            <wp:extent cx="4867275" cy="2511307"/>
            <wp:effectExtent l="0" t="0" r="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3409" cy="251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6D" w:rsidRDefault="00536F6D" w:rsidP="00536F6D">
      <w:pPr>
        <w:pStyle w:val="3"/>
        <w:numPr>
          <w:ilvl w:val="2"/>
          <w:numId w:val="13"/>
        </w:numPr>
      </w:pPr>
      <w:bookmarkStart w:id="129" w:name="_Toc464235001"/>
      <w:bookmarkStart w:id="130" w:name="_Toc475519937"/>
      <w:r>
        <w:rPr>
          <w:rFonts w:hint="eastAsia"/>
        </w:rPr>
        <w:lastRenderedPageBreak/>
        <w:t>Timing generation resolution control registers</w:t>
      </w:r>
      <w:bookmarkEnd w:id="129"/>
      <w:bookmarkEnd w:id="130"/>
    </w:p>
    <w:p w:rsidR="00536F6D" w:rsidRDefault="002236EF" w:rsidP="00536F6D">
      <w:pPr>
        <w:pStyle w:val="BodyText10"/>
        <w:spacing w:line="360" w:lineRule="auto"/>
      </w:pPr>
      <w:r>
        <w:rPr>
          <w:noProof/>
        </w:rPr>
        <w:drawing>
          <wp:inline distT="0" distB="0" distL="0" distR="0" wp14:anchorId="03B02E26" wp14:editId="7329E7A3">
            <wp:extent cx="6417310" cy="2179320"/>
            <wp:effectExtent l="0" t="0" r="2540" b="0"/>
            <wp:docPr id="7175" name="그림 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A6" w:rsidRDefault="008D5660" w:rsidP="0075027B">
      <w:pPr>
        <w:pStyle w:val="BodyText10"/>
        <w:spacing w:line="360" w:lineRule="auto"/>
        <w:ind w:firstLineChars="100" w:firstLine="200"/>
        <w:jc w:val="both"/>
      </w:pPr>
      <w:r>
        <w:rPr>
          <w:rFonts w:hint="eastAsia"/>
        </w:rPr>
        <w:t>SVM</w:t>
      </w:r>
      <w:r w:rsidR="00536F6D">
        <w:rPr>
          <w:rFonts w:hint="eastAsia"/>
        </w:rPr>
        <w:t>의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입력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해상도는</w:t>
      </w:r>
      <w:r w:rsidR="00536F6D">
        <w:rPr>
          <w:rFonts w:hint="eastAsia"/>
        </w:rPr>
        <w:t xml:space="preserve"> </w:t>
      </w:r>
      <w:r w:rsidR="00536F6D">
        <w:t>SVM_HWDITH, SVM_VHEIGHT</w:t>
      </w:r>
      <w:r w:rsidR="00536F6D">
        <w:rPr>
          <w:rFonts w:hint="eastAsia"/>
        </w:rPr>
        <w:t>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설정되고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출력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해상도는</w:t>
      </w:r>
      <w:r w:rsidR="00536F6D">
        <w:rPr>
          <w:rFonts w:hint="eastAsia"/>
        </w:rPr>
        <w:t xml:space="preserve"> </w:t>
      </w:r>
      <w:r w:rsidR="00536F6D">
        <w:t>SVM_HWIDTH_OUT, SVM_VHEIGHT_OUT</w:t>
      </w:r>
      <w:r w:rsidR="00536F6D">
        <w:rPr>
          <w:rFonts w:hint="eastAsia"/>
        </w:rPr>
        <w:t>으로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설정된다</w:t>
      </w:r>
      <w:r w:rsidR="00536F6D">
        <w:rPr>
          <w:rFonts w:hint="eastAsia"/>
        </w:rPr>
        <w:t>.</w:t>
      </w:r>
      <w:r w:rsidR="00536F6D">
        <w:t xml:space="preserve"> Frame rate </w:t>
      </w:r>
      <w:r w:rsidR="00536F6D">
        <w:rPr>
          <w:rFonts w:hint="eastAsia"/>
        </w:rPr>
        <w:t>생성을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위한</w:t>
      </w:r>
      <w:r w:rsidR="00536F6D">
        <w:rPr>
          <w:rFonts w:hint="eastAsia"/>
        </w:rPr>
        <w:t xml:space="preserve"> </w:t>
      </w:r>
      <w:r w:rsidR="00536F6D">
        <w:t xml:space="preserve">horizontal, vertical blank </w:t>
      </w:r>
      <w:r w:rsidR="00536F6D">
        <w:rPr>
          <w:rFonts w:hint="eastAsia"/>
        </w:rPr>
        <w:t>개수도</w:t>
      </w:r>
      <w:r w:rsidR="00536F6D">
        <w:rPr>
          <w:rFonts w:hint="eastAsia"/>
        </w:rPr>
        <w:t xml:space="preserve"> </w:t>
      </w:r>
      <w:r w:rsidR="00536F6D">
        <w:t>SVM_HBLANK, SVM_VBLANK</w:t>
      </w:r>
      <w:r w:rsidR="00536F6D">
        <w:rPr>
          <w:rFonts w:hint="eastAsia"/>
        </w:rPr>
        <w:t>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설정된다</w:t>
      </w:r>
      <w:r w:rsidR="00536F6D">
        <w:rPr>
          <w:rFonts w:hint="eastAsia"/>
        </w:rPr>
        <w:t>.</w:t>
      </w:r>
      <w:r w:rsidR="00536F6D">
        <w:t xml:space="preserve"> </w:t>
      </w:r>
    </w:p>
    <w:p w:rsidR="00536F6D" w:rsidRDefault="00CE4C41" w:rsidP="0075027B">
      <w:pPr>
        <w:pStyle w:val="BodyText10"/>
        <w:spacing w:line="360" w:lineRule="auto"/>
        <w:ind w:firstLineChars="100" w:firstLine="200"/>
        <w:jc w:val="both"/>
      </w:pPr>
      <w:r>
        <w:rPr>
          <w:rFonts w:hint="eastAsia"/>
        </w:rPr>
        <w:t xml:space="preserve">SVM </w:t>
      </w:r>
      <w:r>
        <w:rPr>
          <w:rFonts w:hint="eastAsia"/>
        </w:rPr>
        <w:t>내</w:t>
      </w:r>
      <w:r>
        <w:rPr>
          <w:rFonts w:hint="eastAsia"/>
        </w:rPr>
        <w:t xml:space="preserve"> </w:t>
      </w:r>
      <w:r>
        <w:t xml:space="preserve">Timing generation </w:t>
      </w:r>
      <w:r>
        <w:rPr>
          <w:rFonts w:hint="eastAsia"/>
        </w:rPr>
        <w:t>블록에서는</w:t>
      </w:r>
      <w:r>
        <w:rPr>
          <w:rFonts w:hint="eastAsia"/>
        </w:rPr>
        <w:t xml:space="preserve"> </w:t>
      </w:r>
      <w:r>
        <w:t>SVM_HWIDTH_OUT, SVM_VHEIGHT_OUT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SVM_HBLANK, SVM_VBLANK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맞춰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t xml:space="preserve">sync </w:t>
      </w:r>
      <w:r>
        <w:rPr>
          <w:rFonts w:hint="eastAsia"/>
        </w:rPr>
        <w:t>신호를</w:t>
      </w:r>
      <w:r>
        <w:rPr>
          <w:rFonts w:hint="eastAsia"/>
        </w:rPr>
        <w:t xml:space="preserve"> </w:t>
      </w:r>
      <w:r>
        <w:rPr>
          <w:rFonts w:hint="eastAsia"/>
        </w:rPr>
        <w:t>생성하게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536F6D" w:rsidRDefault="00CE4C41" w:rsidP="0075027B">
      <w:pPr>
        <w:pStyle w:val="BodyText10"/>
        <w:spacing w:line="360" w:lineRule="auto"/>
        <w:ind w:firstLineChars="100" w:firstLine="200"/>
        <w:jc w:val="both"/>
      </w:pP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t>LUT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해상도에</w:t>
      </w:r>
      <w:r>
        <w:rPr>
          <w:rFonts w:hint="eastAsia"/>
        </w:rPr>
        <w:t xml:space="preserve"> </w:t>
      </w:r>
      <w:r>
        <w:rPr>
          <w:rFonts w:hint="eastAsia"/>
        </w:rPr>
        <w:t>맞춰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해상도가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해상도와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다음의</w:t>
      </w:r>
      <w:r w:rsidR="00536F6D">
        <w:rPr>
          <w:rFonts w:hint="eastAsia"/>
        </w:rPr>
        <w:t xml:space="preserve"> </w:t>
      </w:r>
      <w:r w:rsidR="00536F6D">
        <w:t>control registers</w:t>
      </w:r>
      <w:r w:rsidR="00536F6D">
        <w:rPr>
          <w:rFonts w:hint="eastAsia"/>
        </w:rPr>
        <w:t>도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설정되어야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한다</w:t>
      </w:r>
      <w:r w:rsidR="00536F6D">
        <w:rPr>
          <w:rFonts w:hint="eastAsia"/>
        </w:rPr>
        <w:t>.</w:t>
      </w:r>
    </w:p>
    <w:p w:rsidR="00536F6D" w:rsidRDefault="002236EF" w:rsidP="00536F6D">
      <w:pPr>
        <w:pStyle w:val="BodyText10"/>
        <w:spacing w:line="360" w:lineRule="auto"/>
      </w:pPr>
      <w:r>
        <w:rPr>
          <w:noProof/>
        </w:rPr>
        <w:drawing>
          <wp:inline distT="0" distB="0" distL="0" distR="0" wp14:anchorId="71272818" wp14:editId="1B9C69A2">
            <wp:extent cx="6417310" cy="939165"/>
            <wp:effectExtent l="0" t="0" r="2540" b="0"/>
            <wp:docPr id="7176" name="그림 7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6D" w:rsidRDefault="00536F6D" w:rsidP="0075027B">
      <w:pPr>
        <w:pStyle w:val="BodyText10"/>
        <w:spacing w:line="360" w:lineRule="auto"/>
        <w:jc w:val="both"/>
      </w:pP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 w:rsidR="00CE4C41">
        <w:rPr>
          <w:rFonts w:hint="eastAsia"/>
        </w:rPr>
        <w:t xml:space="preserve"> </w:t>
      </w:r>
      <w:r w:rsidR="00CE4C41">
        <w:rPr>
          <w:rFonts w:hint="eastAsia"/>
        </w:rPr>
        <w:t>해상도에</w:t>
      </w:r>
      <w:r w:rsidR="00CE4C41">
        <w:rPr>
          <w:rFonts w:hint="eastAsia"/>
        </w:rPr>
        <w:t xml:space="preserve"> </w:t>
      </w:r>
      <w:r w:rsidR="00CE4C41">
        <w:rPr>
          <w:rFonts w:hint="eastAsia"/>
        </w:rPr>
        <w:t>맞춰</w:t>
      </w:r>
      <w:r w:rsidR="00CE4C41">
        <w:rPr>
          <w:rFonts w:hint="eastAsia"/>
        </w:rPr>
        <w:t xml:space="preserve"> </w:t>
      </w:r>
      <w:r w:rsidR="00CE4C41">
        <w:rPr>
          <w:rFonts w:hint="eastAsia"/>
        </w:rPr>
        <w:t>생성된</w:t>
      </w:r>
      <w:r w:rsidR="00CE4C41">
        <w:rPr>
          <w:rFonts w:hint="eastAsia"/>
        </w:rPr>
        <w:t xml:space="preserve"> </w:t>
      </w:r>
      <w:r w:rsidR="00CE4C41">
        <w:t>LUT</w:t>
      </w:r>
      <w:r w:rsidR="00CE4C41"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해상도의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 w:rsidR="00CE4C41"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즉</w:t>
      </w:r>
      <w:r>
        <w:rPr>
          <w:rFonts w:hint="eastAsia"/>
        </w:rPr>
        <w:t>,</w:t>
      </w:r>
      <w:r>
        <w:t xml:space="preserve"> </w:t>
      </w:r>
      <w:r w:rsidR="00CE4C41">
        <w:t>1280x720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입력에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t>720</w:t>
      </w:r>
      <w:r w:rsidR="00CE4C41">
        <w:t>x1280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다만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r>
        <w:rPr>
          <w:rFonts w:hint="eastAsia"/>
        </w:rPr>
        <w:t>해상도에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t>sync signals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생성이</w:t>
      </w:r>
      <w:r>
        <w:rPr>
          <w:rFonts w:hint="eastAsia"/>
        </w:rPr>
        <w:t xml:space="preserve"> </w:t>
      </w:r>
      <w:r>
        <w:rPr>
          <w:rFonts w:hint="eastAsia"/>
        </w:rPr>
        <w:t>필요하므로</w:t>
      </w:r>
      <w:r>
        <w:rPr>
          <w:rFonts w:hint="eastAsia"/>
        </w:rPr>
        <w:t xml:space="preserve"> </w:t>
      </w:r>
      <w:r>
        <w:t>READ_SYNC_MODE = 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>FRC mode</w:t>
      </w:r>
      <w:r>
        <w:rPr>
          <w:rFonts w:hint="eastAsia"/>
        </w:rPr>
        <w:t>이어야만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36F6D" w:rsidRPr="007A0978" w:rsidRDefault="00536F6D" w:rsidP="00536F6D">
      <w:pPr>
        <w:pStyle w:val="BodyText10"/>
        <w:spacing w:line="360" w:lineRule="auto"/>
      </w:pPr>
    </w:p>
    <w:p w:rsidR="00536F6D" w:rsidRDefault="00536F6D" w:rsidP="00536F6D">
      <w:pPr>
        <w:pStyle w:val="3"/>
        <w:numPr>
          <w:ilvl w:val="2"/>
          <w:numId w:val="13"/>
        </w:numPr>
      </w:pPr>
      <w:bookmarkStart w:id="131" w:name="_Toc464235002"/>
      <w:bookmarkStart w:id="132" w:name="_Toc475519938"/>
      <w:r>
        <w:lastRenderedPageBreak/>
        <w:t>Write control registers</w:t>
      </w:r>
      <w:bookmarkEnd w:id="131"/>
      <w:bookmarkEnd w:id="132"/>
    </w:p>
    <w:p w:rsidR="00536F6D" w:rsidRPr="008D5660" w:rsidRDefault="002236EF" w:rsidP="00536F6D">
      <w:pPr>
        <w:pStyle w:val="BodyText10"/>
        <w:spacing w:line="360" w:lineRule="auto"/>
      </w:pPr>
      <w:r>
        <w:rPr>
          <w:noProof/>
        </w:rPr>
        <w:drawing>
          <wp:inline distT="0" distB="0" distL="0" distR="0" wp14:anchorId="1B6D5F31" wp14:editId="67C6B975">
            <wp:extent cx="6417310" cy="4815205"/>
            <wp:effectExtent l="0" t="0" r="2540" b="4445"/>
            <wp:docPr id="7177" name="그림 7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E71" w:rsidRDefault="00536F6D" w:rsidP="00536F6D">
      <w:pPr>
        <w:pStyle w:val="BodyText10"/>
        <w:spacing w:line="360" w:lineRule="auto"/>
        <w:ind w:firstLine="210"/>
        <w:jc w:val="both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t>control registers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camera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신호를</w:t>
      </w:r>
      <w:r>
        <w:rPr>
          <w:rFonts w:hint="eastAsia"/>
        </w:rPr>
        <w:t xml:space="preserve"> </w:t>
      </w:r>
      <w:r>
        <w:t>system memory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t>write</w:t>
      </w:r>
      <w:r>
        <w:rPr>
          <w:rFonts w:hint="eastAsia"/>
        </w:rPr>
        <w:t>하기위한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값으로</w:t>
      </w:r>
      <w:r>
        <w:rPr>
          <w:rFonts w:hint="eastAsia"/>
        </w:rPr>
        <w:t xml:space="preserve"> </w:t>
      </w:r>
      <w:r>
        <w:t>WMAIN_EN = 1</w:t>
      </w:r>
      <w:r>
        <w:rPr>
          <w:rFonts w:hint="eastAsia"/>
        </w:rPr>
        <w:t>에서부터</w:t>
      </w:r>
      <w:r>
        <w:rPr>
          <w:rFonts w:hint="eastAsia"/>
        </w:rPr>
        <w:t xml:space="preserve"> </w:t>
      </w:r>
      <w:r>
        <w:t>write</w:t>
      </w:r>
      <w:r>
        <w:rPr>
          <w:rFonts w:hint="eastAsia"/>
        </w:rPr>
        <w:t>하게</w:t>
      </w:r>
      <w:r>
        <w:rPr>
          <w:rFonts w:hint="eastAsia"/>
        </w:rPr>
        <w:t xml:space="preserve"> </w:t>
      </w:r>
      <w:r>
        <w:rPr>
          <w:rFonts w:hint="eastAsia"/>
        </w:rPr>
        <w:t>되고</w:t>
      </w:r>
      <w:r>
        <w:rPr>
          <w:rFonts w:hint="eastAsia"/>
        </w:rPr>
        <w:t xml:space="preserve"> </w:t>
      </w:r>
      <w:r w:rsidR="00FC0E71">
        <w:t xml:space="preserve">(WMAIN_EN </w:t>
      </w:r>
      <w:r w:rsidR="00FC0E71">
        <w:rPr>
          <w:rFonts w:hint="eastAsia"/>
        </w:rPr>
        <w:t>외에</w:t>
      </w:r>
      <w:r w:rsidR="00FC0E71">
        <w:rPr>
          <w:rFonts w:hint="eastAsia"/>
        </w:rPr>
        <w:t xml:space="preserve"> </w:t>
      </w:r>
      <w:r w:rsidR="00FC0E71">
        <w:t>WMAIN_EN1~3</w:t>
      </w:r>
      <w:r w:rsidR="00FC0E71">
        <w:rPr>
          <w:rFonts w:hint="eastAsia"/>
        </w:rPr>
        <w:t>을</w:t>
      </w:r>
      <w:r w:rsidR="00FC0E71">
        <w:rPr>
          <w:rFonts w:hint="eastAsia"/>
        </w:rPr>
        <w:t xml:space="preserve"> </w:t>
      </w:r>
      <w:r w:rsidR="00FC0E71">
        <w:rPr>
          <w:rFonts w:hint="eastAsia"/>
        </w:rPr>
        <w:t>두어</w:t>
      </w:r>
      <w:r w:rsidR="00FC0E71">
        <w:rPr>
          <w:rFonts w:hint="eastAsia"/>
        </w:rPr>
        <w:t xml:space="preserve"> </w:t>
      </w:r>
      <w:r w:rsidR="00FC0E71">
        <w:rPr>
          <w:rFonts w:hint="eastAsia"/>
        </w:rPr>
        <w:t>각</w:t>
      </w:r>
      <w:r w:rsidR="00FC0E71">
        <w:rPr>
          <w:rFonts w:hint="eastAsia"/>
        </w:rPr>
        <w:t xml:space="preserve"> </w:t>
      </w:r>
      <w:r w:rsidR="00FC0E71">
        <w:t xml:space="preserve">Camera </w:t>
      </w:r>
      <w:r w:rsidR="00FC0E71">
        <w:rPr>
          <w:rFonts w:hint="eastAsia"/>
        </w:rPr>
        <w:t>별로</w:t>
      </w:r>
      <w:r w:rsidR="00FC0E71">
        <w:rPr>
          <w:rFonts w:hint="eastAsia"/>
        </w:rPr>
        <w:t xml:space="preserve"> </w:t>
      </w:r>
      <w:r w:rsidR="00FC0E71">
        <w:t xml:space="preserve">write </w:t>
      </w:r>
      <w:r w:rsidR="00FC0E71">
        <w:rPr>
          <w:rFonts w:hint="eastAsia"/>
        </w:rPr>
        <w:t>여부를</w:t>
      </w:r>
      <w:r w:rsidR="00FC0E71">
        <w:rPr>
          <w:rFonts w:hint="eastAsia"/>
        </w:rPr>
        <w:t xml:space="preserve"> </w:t>
      </w:r>
      <w:r w:rsidR="00FC0E71">
        <w:rPr>
          <w:rFonts w:hint="eastAsia"/>
        </w:rPr>
        <w:t>선택할</w:t>
      </w:r>
      <w:r w:rsidR="00FC0E71">
        <w:rPr>
          <w:rFonts w:hint="eastAsia"/>
        </w:rPr>
        <w:t xml:space="preserve"> </w:t>
      </w:r>
      <w:r w:rsidR="00FC0E71">
        <w:rPr>
          <w:rFonts w:hint="eastAsia"/>
        </w:rPr>
        <w:t>수</w:t>
      </w:r>
      <w:r w:rsidR="00FC0E71">
        <w:rPr>
          <w:rFonts w:hint="eastAsia"/>
        </w:rPr>
        <w:t xml:space="preserve"> </w:t>
      </w:r>
      <w:r w:rsidR="00FC0E71">
        <w:rPr>
          <w:rFonts w:hint="eastAsia"/>
        </w:rPr>
        <w:t>있도록</w:t>
      </w:r>
      <w:r w:rsidR="00FC0E71">
        <w:rPr>
          <w:rFonts w:hint="eastAsia"/>
        </w:rPr>
        <w:t xml:space="preserve"> </w:t>
      </w:r>
      <w:r w:rsidR="00FC0E71">
        <w:rPr>
          <w:rFonts w:hint="eastAsia"/>
        </w:rPr>
        <w:t>하였다</w:t>
      </w:r>
      <w:r w:rsidR="00FC0E71">
        <w:rPr>
          <w:rFonts w:hint="eastAsia"/>
        </w:rPr>
        <w:t>)</w:t>
      </w:r>
      <w:r w:rsidR="00FC0E71">
        <w:t xml:space="preserve"> </w:t>
      </w:r>
      <w:r>
        <w:t xml:space="preserve">system memory </w:t>
      </w:r>
      <w:r>
        <w:rPr>
          <w:rFonts w:hint="eastAsia"/>
        </w:rPr>
        <w:t>내에</w:t>
      </w:r>
      <w:r>
        <w:rPr>
          <w:rFonts w:hint="eastAsia"/>
        </w:rPr>
        <w:t xml:space="preserve"> </w:t>
      </w:r>
      <w:r>
        <w:rPr>
          <w:rFonts w:hint="eastAsia"/>
        </w:rPr>
        <w:t>일정영역을</w:t>
      </w:r>
      <w:r>
        <w:rPr>
          <w:rFonts w:hint="eastAsia"/>
        </w:rPr>
        <w:t xml:space="preserve"> </w:t>
      </w:r>
      <w:r>
        <w:rPr>
          <w:rFonts w:hint="eastAsia"/>
        </w:rPr>
        <w:t>할당하여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안에서</w:t>
      </w:r>
      <w:r>
        <w:rPr>
          <w:rFonts w:hint="eastAsia"/>
        </w:rPr>
        <w:t xml:space="preserve"> </w:t>
      </w:r>
      <w:r>
        <w:t>wrapping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저장할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 </w:t>
      </w:r>
      <w:r>
        <w:rPr>
          <w:rFonts w:hint="eastAsia"/>
        </w:rPr>
        <w:t>지원한다</w:t>
      </w:r>
      <w:r>
        <w:rPr>
          <w:rFonts w:hint="eastAsia"/>
        </w:rPr>
        <w:t>(</w:t>
      </w:r>
      <w:r>
        <w:t xml:space="preserve">WMAIN_WRAP_EN = 1). </w:t>
      </w:r>
      <w:r>
        <w:rPr>
          <w:rFonts w:hint="eastAsia"/>
        </w:rPr>
        <w:t>단</w:t>
      </w:r>
      <w:r>
        <w:rPr>
          <w:rFonts w:hint="eastAsia"/>
        </w:rPr>
        <w:t>,</w:t>
      </w:r>
      <w:r>
        <w:t xml:space="preserve"> WMAIN_WRAP_INIT_EN = 1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t>base address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저장하게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  <w:r>
        <w:t xml:space="preserve"> </w:t>
      </w:r>
    </w:p>
    <w:p w:rsidR="005B22D2" w:rsidRDefault="00DE2CB9" w:rsidP="005B22D2">
      <w:pPr>
        <w:pStyle w:val="BodyText10"/>
        <w:spacing w:line="360" w:lineRule="auto"/>
        <w:ind w:firstLine="210"/>
        <w:jc w:val="center"/>
      </w:pPr>
      <w:r>
        <w:rPr>
          <w:noProof/>
        </w:rPr>
        <w:lastRenderedPageBreak/>
        <w:drawing>
          <wp:inline distT="0" distB="0" distL="0" distR="0" wp14:anchorId="18C82E1B" wp14:editId="3D4E2805">
            <wp:extent cx="5064760" cy="4747022"/>
            <wp:effectExtent l="0" t="0" r="0" b="0"/>
            <wp:docPr id="7187" name="그림 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7952" cy="475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6D" w:rsidRPr="004D6C9A" w:rsidRDefault="00536F6D" w:rsidP="00536F6D">
      <w:pPr>
        <w:pStyle w:val="BodyText10"/>
        <w:spacing w:line="360" w:lineRule="auto"/>
        <w:ind w:firstLine="210"/>
        <w:jc w:val="both"/>
      </w:pP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라인을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번에</w:t>
      </w:r>
      <w:r>
        <w:rPr>
          <w:rFonts w:hint="eastAsia"/>
        </w:rPr>
        <w:t xml:space="preserve"> write request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t>system memory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t>write</w:t>
      </w:r>
      <w:r>
        <w:rPr>
          <w:rFonts w:hint="eastAsia"/>
        </w:rPr>
        <w:t>하게</w:t>
      </w:r>
      <w:r>
        <w:rPr>
          <w:rFonts w:hint="eastAsia"/>
        </w:rPr>
        <w:t xml:space="preserve"> </w:t>
      </w:r>
      <w:r>
        <w:rPr>
          <w:rFonts w:hint="eastAsia"/>
        </w:rPr>
        <w:t>되는데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단위</w:t>
      </w:r>
      <w:r>
        <w:rPr>
          <w:rFonts w:hint="eastAsia"/>
        </w:rPr>
        <w:t xml:space="preserve"> </w:t>
      </w:r>
      <w:r>
        <w:rPr>
          <w:rFonts w:hint="eastAsia"/>
        </w:rPr>
        <w:t>설정은</w:t>
      </w:r>
      <w:r>
        <w:rPr>
          <w:rFonts w:hint="eastAsia"/>
        </w:rPr>
        <w:t xml:space="preserve"> </w:t>
      </w:r>
      <w:r>
        <w:t xml:space="preserve">WMAIN_BURST_CTRL </w:t>
      </w:r>
      <w:r>
        <w:rPr>
          <w:rFonts w:hint="eastAsia"/>
        </w:rPr>
        <w:t>값으로</w:t>
      </w:r>
      <w:r>
        <w:rPr>
          <w:rFonts w:hint="eastAsia"/>
        </w:rPr>
        <w:t xml:space="preserve"> </w:t>
      </w:r>
      <w:r>
        <w:rPr>
          <w:rFonts w:hint="eastAsia"/>
        </w:rPr>
        <w:t>지원되며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의미는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만약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라인이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단위로</w:t>
      </w:r>
      <w:r>
        <w:rPr>
          <w:rFonts w:hint="eastAsia"/>
        </w:rPr>
        <w:t xml:space="preserve"> </w:t>
      </w:r>
      <w:r>
        <w:rPr>
          <w:rFonts w:hint="eastAsia"/>
        </w:rPr>
        <w:t>나누어</w:t>
      </w:r>
      <w:r>
        <w:rPr>
          <w:rFonts w:hint="eastAsia"/>
        </w:rPr>
        <w:t xml:space="preserve"> </w:t>
      </w:r>
      <w:r>
        <w:rPr>
          <w:rFonts w:hint="eastAsia"/>
        </w:rPr>
        <w:t>떨어지지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마지막</w:t>
      </w:r>
      <w:r>
        <w:rPr>
          <w:rFonts w:hint="eastAsia"/>
        </w:rPr>
        <w:t xml:space="preserve"> </w:t>
      </w:r>
      <w:r>
        <w:t>request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대해서</w:t>
      </w:r>
      <w:r>
        <w:rPr>
          <w:rFonts w:hint="eastAsia"/>
        </w:rPr>
        <w:t xml:space="preserve"> </w:t>
      </w:r>
      <w:r>
        <w:rPr>
          <w:rFonts w:hint="eastAsia"/>
        </w:rPr>
        <w:t>나머지만큼만</w:t>
      </w:r>
      <w:r>
        <w:rPr>
          <w:rFonts w:hint="eastAsia"/>
        </w:rPr>
        <w:t xml:space="preserve"> </w:t>
      </w:r>
      <w:r>
        <w:t xml:space="preserve">write </w:t>
      </w:r>
      <w:r>
        <w:rPr>
          <w:rFonts w:hint="eastAsia"/>
        </w:rPr>
        <w:t>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 xml:space="preserve">. </w:t>
      </w:r>
    </w:p>
    <w:tbl>
      <w:tblPr>
        <w:tblW w:w="0" w:type="auto"/>
        <w:tblInd w:w="4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93"/>
        <w:gridCol w:w="1843"/>
      </w:tblGrid>
      <w:tr w:rsidR="00536F6D" w:rsidRPr="00AF0FB6" w:rsidTr="007972BD">
        <w:tc>
          <w:tcPr>
            <w:tcW w:w="2093" w:type="dxa"/>
            <w:shd w:val="clear" w:color="auto" w:fill="BFBFBF"/>
            <w:vAlign w:val="center"/>
          </w:tcPr>
          <w:p w:rsidR="00536F6D" w:rsidRPr="00AF0FB6" w:rsidRDefault="00536F6D" w:rsidP="007972BD">
            <w:pPr>
              <w:pStyle w:val="TableTextCenter"/>
            </w:pPr>
            <w:r w:rsidRPr="00AF0FB6">
              <w:rPr>
                <w:rFonts w:hint="eastAsia"/>
              </w:rPr>
              <w:t>WBURST</w:t>
            </w:r>
          </w:p>
        </w:tc>
        <w:tc>
          <w:tcPr>
            <w:tcW w:w="1843" w:type="dxa"/>
            <w:shd w:val="clear" w:color="auto" w:fill="BFBFBF"/>
            <w:vAlign w:val="center"/>
          </w:tcPr>
          <w:p w:rsidR="00536F6D" w:rsidRPr="00AF0FB6" w:rsidRDefault="00536F6D" w:rsidP="007972BD">
            <w:pPr>
              <w:pStyle w:val="TableTextCenter"/>
            </w:pPr>
            <w:r w:rsidRPr="00AF0FB6">
              <w:rPr>
                <w:rFonts w:hint="eastAsia"/>
              </w:rPr>
              <w:t>Burst Length</w:t>
            </w:r>
          </w:p>
        </w:tc>
      </w:tr>
      <w:tr w:rsidR="00536F6D" w:rsidRPr="00AF0FB6" w:rsidTr="007972BD">
        <w:tc>
          <w:tcPr>
            <w:tcW w:w="2093" w:type="dxa"/>
            <w:shd w:val="clear" w:color="auto" w:fill="auto"/>
            <w:vAlign w:val="center"/>
          </w:tcPr>
          <w:p w:rsidR="00536F6D" w:rsidRPr="00AF0FB6" w:rsidRDefault="00536F6D" w:rsidP="007972BD">
            <w:pPr>
              <w:pStyle w:val="TableTextCenter"/>
            </w:pPr>
            <w:r w:rsidRPr="00AF0FB6">
              <w:rPr>
                <w:rFonts w:hint="eastAsia"/>
              </w:rPr>
              <w:t>5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536F6D" w:rsidRPr="00AF0FB6" w:rsidRDefault="00536F6D" w:rsidP="007972BD">
            <w:pPr>
              <w:pStyle w:val="TableTextCenter"/>
            </w:pPr>
            <w:r w:rsidRPr="00AF0FB6">
              <w:rPr>
                <w:rFonts w:hint="eastAsia"/>
              </w:rPr>
              <w:t>16</w:t>
            </w:r>
          </w:p>
        </w:tc>
      </w:tr>
      <w:tr w:rsidR="00536F6D" w:rsidRPr="00AF0FB6" w:rsidTr="007972BD">
        <w:tc>
          <w:tcPr>
            <w:tcW w:w="2093" w:type="dxa"/>
            <w:shd w:val="clear" w:color="auto" w:fill="auto"/>
            <w:vAlign w:val="center"/>
          </w:tcPr>
          <w:p w:rsidR="00536F6D" w:rsidRPr="00AF0FB6" w:rsidRDefault="00536F6D" w:rsidP="007972BD">
            <w:pPr>
              <w:pStyle w:val="TableTextCenter"/>
            </w:pPr>
            <w:r w:rsidRPr="00AF0FB6">
              <w:rPr>
                <w:rFonts w:hint="eastAsia"/>
              </w:rPr>
              <w:t>6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536F6D" w:rsidRPr="00AF0FB6" w:rsidRDefault="00536F6D" w:rsidP="007972BD">
            <w:pPr>
              <w:pStyle w:val="TableTextCenter"/>
            </w:pPr>
            <w:r w:rsidRPr="00AF0FB6">
              <w:rPr>
                <w:rFonts w:hint="eastAsia"/>
              </w:rPr>
              <w:t>32</w:t>
            </w:r>
          </w:p>
        </w:tc>
      </w:tr>
      <w:tr w:rsidR="00536F6D" w:rsidRPr="00AF0FB6" w:rsidTr="007972BD">
        <w:tc>
          <w:tcPr>
            <w:tcW w:w="2093" w:type="dxa"/>
            <w:shd w:val="clear" w:color="auto" w:fill="auto"/>
            <w:vAlign w:val="center"/>
          </w:tcPr>
          <w:p w:rsidR="00536F6D" w:rsidRPr="00AF0FB6" w:rsidRDefault="00536F6D" w:rsidP="007972BD">
            <w:pPr>
              <w:pStyle w:val="TableTextCenter"/>
            </w:pPr>
            <w:r w:rsidRPr="00AF0FB6">
              <w:rPr>
                <w:rFonts w:hint="eastAsia"/>
              </w:rPr>
              <w:t>7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536F6D" w:rsidRPr="00AF0FB6" w:rsidRDefault="00536F6D" w:rsidP="007972BD">
            <w:pPr>
              <w:pStyle w:val="TableTextCenter"/>
            </w:pPr>
            <w:r w:rsidRPr="00AF0FB6">
              <w:rPr>
                <w:rFonts w:hint="eastAsia"/>
              </w:rPr>
              <w:t>64</w:t>
            </w:r>
          </w:p>
        </w:tc>
      </w:tr>
      <w:tr w:rsidR="00536F6D" w:rsidRPr="00AF0FB6" w:rsidTr="007972BD">
        <w:trPr>
          <w:trHeight w:val="116"/>
        </w:trPr>
        <w:tc>
          <w:tcPr>
            <w:tcW w:w="2093" w:type="dxa"/>
            <w:shd w:val="clear" w:color="auto" w:fill="auto"/>
            <w:vAlign w:val="center"/>
          </w:tcPr>
          <w:p w:rsidR="00536F6D" w:rsidRPr="00AF0FB6" w:rsidRDefault="00536F6D" w:rsidP="007972BD">
            <w:pPr>
              <w:pStyle w:val="TableTextCenter"/>
            </w:pPr>
            <w:r w:rsidRPr="00AF0FB6">
              <w:rPr>
                <w:rFonts w:hint="eastAsia"/>
              </w:rPr>
              <w:t>8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536F6D" w:rsidRPr="00AF0FB6" w:rsidRDefault="00536F6D" w:rsidP="007972BD">
            <w:pPr>
              <w:pStyle w:val="TableTextCenter"/>
            </w:pPr>
            <w:r w:rsidRPr="00AF0FB6">
              <w:rPr>
                <w:rFonts w:hint="eastAsia"/>
              </w:rPr>
              <w:t>128</w:t>
            </w:r>
          </w:p>
        </w:tc>
      </w:tr>
    </w:tbl>
    <w:p w:rsidR="00536F6D" w:rsidRDefault="00536F6D" w:rsidP="00536F6D">
      <w:pPr>
        <w:pStyle w:val="BodyText10"/>
        <w:spacing w:line="360" w:lineRule="auto"/>
        <w:ind w:firstLine="210"/>
        <w:jc w:val="both"/>
      </w:pPr>
    </w:p>
    <w:p w:rsidR="00FC0E71" w:rsidRPr="00FC0E71" w:rsidRDefault="00536F6D" w:rsidP="00FC0E71">
      <w:pPr>
        <w:pStyle w:val="BodyText10"/>
        <w:spacing w:line="360" w:lineRule="auto"/>
        <w:ind w:firstLine="210"/>
        <w:jc w:val="both"/>
      </w:pPr>
      <w:r>
        <w:t>WMAIN_WLINE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t>wrapping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감안한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라인</w:t>
      </w:r>
      <w:r>
        <w:rPr>
          <w:rFonts w:hint="eastAsia"/>
        </w:rPr>
        <w:t xml:space="preserve"> </w:t>
      </w:r>
      <w:r>
        <w:rPr>
          <w:rFonts w:hint="eastAsia"/>
        </w:rPr>
        <w:t>수를</w:t>
      </w:r>
      <w:r>
        <w:rPr>
          <w:rFonts w:hint="eastAsia"/>
        </w:rPr>
        <w:t xml:space="preserve"> </w:t>
      </w:r>
      <w:r>
        <w:rPr>
          <w:rFonts w:hint="eastAsia"/>
        </w:rPr>
        <w:t>나타낸다</w:t>
      </w:r>
      <w:r>
        <w:rPr>
          <w:rFonts w:hint="eastAsia"/>
        </w:rPr>
        <w:t>.</w:t>
      </w:r>
      <w:r>
        <w:t xml:space="preserve"> </w:t>
      </w:r>
      <w:r w:rsidR="008D5660">
        <w:t>WLINE</w:t>
      </w:r>
      <w:r w:rsidR="008D5660">
        <w:rPr>
          <w:rFonts w:hint="eastAsia"/>
        </w:rPr>
        <w:t>은</w:t>
      </w:r>
      <w:r w:rsidR="008D5660">
        <w:rPr>
          <w:rFonts w:hint="eastAsia"/>
        </w:rPr>
        <w:t xml:space="preserve"> </w:t>
      </w:r>
      <w:r w:rsidR="008D5660">
        <w:rPr>
          <w:rFonts w:hint="eastAsia"/>
        </w:rPr>
        <w:t>각</w:t>
      </w:r>
      <w:r w:rsidR="008D5660">
        <w:rPr>
          <w:rFonts w:hint="eastAsia"/>
        </w:rPr>
        <w:t xml:space="preserve"> </w:t>
      </w:r>
      <w:r w:rsidR="008D5660">
        <w:rPr>
          <w:rFonts w:hint="eastAsia"/>
        </w:rPr>
        <w:t>카메라</w:t>
      </w:r>
      <w:r w:rsidR="008D5660">
        <w:rPr>
          <w:rFonts w:hint="eastAsia"/>
        </w:rPr>
        <w:t xml:space="preserve"> </w:t>
      </w:r>
      <w:r w:rsidR="008D5660">
        <w:rPr>
          <w:rFonts w:hint="eastAsia"/>
        </w:rPr>
        <w:t>별로</w:t>
      </w:r>
      <w:r w:rsidR="008D5660">
        <w:rPr>
          <w:rFonts w:hint="eastAsia"/>
        </w:rPr>
        <w:t xml:space="preserve"> </w:t>
      </w:r>
      <w:r w:rsidR="008D5660">
        <w:rPr>
          <w:rFonts w:hint="eastAsia"/>
        </w:rPr>
        <w:t>별도로</w:t>
      </w:r>
      <w:r w:rsidR="008D5660">
        <w:rPr>
          <w:rFonts w:hint="eastAsia"/>
        </w:rPr>
        <w:t xml:space="preserve"> </w:t>
      </w:r>
      <w:r w:rsidR="008D5660">
        <w:rPr>
          <w:rFonts w:hint="eastAsia"/>
        </w:rPr>
        <w:t>설정할</w:t>
      </w:r>
      <w:r w:rsidR="008D5660">
        <w:rPr>
          <w:rFonts w:hint="eastAsia"/>
        </w:rPr>
        <w:t xml:space="preserve"> </w:t>
      </w:r>
      <w:r w:rsidR="008D5660">
        <w:rPr>
          <w:rFonts w:hint="eastAsia"/>
        </w:rPr>
        <w:t>수</w:t>
      </w:r>
      <w:r w:rsidR="008D5660">
        <w:rPr>
          <w:rFonts w:hint="eastAsia"/>
        </w:rPr>
        <w:t xml:space="preserve"> </w:t>
      </w:r>
      <w:r w:rsidR="008D5660">
        <w:rPr>
          <w:rFonts w:hint="eastAsia"/>
        </w:rPr>
        <w:t>있다</w:t>
      </w:r>
      <w:r w:rsidR="008D5660">
        <w:rPr>
          <w:rFonts w:hint="eastAsia"/>
        </w:rPr>
        <w:t>.</w:t>
      </w:r>
      <w:r w:rsidR="00FC0E71">
        <w:t xml:space="preserve"> </w:t>
      </w:r>
      <w:r w:rsidR="00FC0E71">
        <w:rPr>
          <w:rFonts w:hint="eastAsia"/>
        </w:rPr>
        <w:t>이</w:t>
      </w:r>
      <w:r w:rsidR="00FC0E71">
        <w:rPr>
          <w:rFonts w:hint="eastAsia"/>
        </w:rPr>
        <w:t xml:space="preserve"> </w:t>
      </w:r>
      <w:r w:rsidR="00FC0E71">
        <w:rPr>
          <w:rFonts w:hint="eastAsia"/>
        </w:rPr>
        <w:t>부분</w:t>
      </w:r>
      <w:r w:rsidR="00FC0E71">
        <w:rPr>
          <w:rFonts w:hint="eastAsia"/>
        </w:rPr>
        <w:t xml:space="preserve"> </w:t>
      </w:r>
      <w:r w:rsidR="00FC0E71">
        <w:rPr>
          <w:rFonts w:hint="eastAsia"/>
        </w:rPr>
        <w:t>또한</w:t>
      </w:r>
      <w:r w:rsidR="00FC0E71">
        <w:rPr>
          <w:rFonts w:hint="eastAsia"/>
        </w:rPr>
        <w:t xml:space="preserve"> </w:t>
      </w:r>
      <w:r w:rsidR="00FC0E71">
        <w:rPr>
          <w:rFonts w:hint="eastAsia"/>
        </w:rPr>
        <w:t>각</w:t>
      </w:r>
      <w:r w:rsidR="00FC0E71">
        <w:rPr>
          <w:rFonts w:hint="eastAsia"/>
        </w:rPr>
        <w:t xml:space="preserve"> </w:t>
      </w:r>
      <w:r w:rsidR="00FC0E71">
        <w:t>Camera</w:t>
      </w:r>
      <w:r w:rsidR="00FC0E71">
        <w:rPr>
          <w:rFonts w:hint="eastAsia"/>
        </w:rPr>
        <w:t xml:space="preserve"> </w:t>
      </w:r>
      <w:r w:rsidR="00FC0E71">
        <w:rPr>
          <w:rFonts w:hint="eastAsia"/>
        </w:rPr>
        <w:t>별로</w:t>
      </w:r>
      <w:r w:rsidR="00FC0E71">
        <w:rPr>
          <w:rFonts w:hint="eastAsia"/>
        </w:rPr>
        <w:t xml:space="preserve"> </w:t>
      </w:r>
      <w:r w:rsidR="00FC0E71">
        <w:rPr>
          <w:rFonts w:hint="eastAsia"/>
        </w:rPr>
        <w:t>저장</w:t>
      </w:r>
      <w:r w:rsidR="00FC0E71">
        <w:rPr>
          <w:rFonts w:hint="eastAsia"/>
        </w:rPr>
        <w:t xml:space="preserve"> </w:t>
      </w:r>
      <w:r w:rsidR="00FC0E71">
        <w:rPr>
          <w:rFonts w:hint="eastAsia"/>
        </w:rPr>
        <w:t>영역을</w:t>
      </w:r>
      <w:r w:rsidR="00FC0E71">
        <w:rPr>
          <w:rFonts w:hint="eastAsia"/>
        </w:rPr>
        <w:t xml:space="preserve"> </w:t>
      </w:r>
      <w:r w:rsidR="00FC0E71">
        <w:rPr>
          <w:rFonts w:hint="eastAsia"/>
        </w:rPr>
        <w:t>다르게</w:t>
      </w:r>
      <w:r w:rsidR="00FC0E71">
        <w:rPr>
          <w:rFonts w:hint="eastAsia"/>
        </w:rPr>
        <w:t xml:space="preserve"> </w:t>
      </w:r>
      <w:r w:rsidR="00FC0E71">
        <w:rPr>
          <w:rFonts w:hint="eastAsia"/>
        </w:rPr>
        <w:t>설정할</w:t>
      </w:r>
      <w:r w:rsidR="00FC0E71">
        <w:rPr>
          <w:rFonts w:hint="eastAsia"/>
        </w:rPr>
        <w:t xml:space="preserve"> </w:t>
      </w:r>
      <w:r w:rsidR="00FC0E71">
        <w:rPr>
          <w:rFonts w:hint="eastAsia"/>
        </w:rPr>
        <w:t>수</w:t>
      </w:r>
      <w:r w:rsidR="00FC0E71">
        <w:rPr>
          <w:rFonts w:hint="eastAsia"/>
        </w:rPr>
        <w:t xml:space="preserve"> </w:t>
      </w:r>
      <w:r w:rsidR="00FC0E71">
        <w:rPr>
          <w:rFonts w:hint="eastAsia"/>
        </w:rPr>
        <w:t>있도록</w:t>
      </w:r>
      <w:r w:rsidR="00FC0E71">
        <w:rPr>
          <w:rFonts w:hint="eastAsia"/>
        </w:rPr>
        <w:t xml:space="preserve"> </w:t>
      </w:r>
      <w:r w:rsidR="00FC0E71">
        <w:t xml:space="preserve">C0_WMAIN_WLINE ~ </w:t>
      </w:r>
      <w:r w:rsidR="00FC0E71">
        <w:lastRenderedPageBreak/>
        <w:t>C3_WMAIN_WLINE</w:t>
      </w:r>
      <w:r w:rsidR="00FC0E71">
        <w:rPr>
          <w:rFonts w:hint="eastAsia"/>
        </w:rPr>
        <w:t>이</w:t>
      </w:r>
      <w:r w:rsidR="00FC0E71">
        <w:rPr>
          <w:rFonts w:hint="eastAsia"/>
        </w:rPr>
        <w:t xml:space="preserve"> </w:t>
      </w:r>
      <w:r w:rsidR="00FC0E71">
        <w:rPr>
          <w:rFonts w:hint="eastAsia"/>
        </w:rPr>
        <w:t>따로</w:t>
      </w:r>
      <w:r w:rsidR="00FC0E71">
        <w:rPr>
          <w:rFonts w:hint="eastAsia"/>
        </w:rPr>
        <w:t xml:space="preserve"> </w:t>
      </w:r>
      <w:r w:rsidR="00FC0E71">
        <w:rPr>
          <w:rFonts w:hint="eastAsia"/>
        </w:rPr>
        <w:t>설정될</w:t>
      </w:r>
      <w:r w:rsidR="00FC0E71">
        <w:rPr>
          <w:rFonts w:hint="eastAsia"/>
        </w:rPr>
        <w:t xml:space="preserve"> </w:t>
      </w:r>
      <w:r w:rsidR="00FC0E71">
        <w:rPr>
          <w:rFonts w:hint="eastAsia"/>
        </w:rPr>
        <w:t>수</w:t>
      </w:r>
      <w:r w:rsidR="00FC0E71">
        <w:rPr>
          <w:rFonts w:hint="eastAsia"/>
        </w:rPr>
        <w:t xml:space="preserve"> </w:t>
      </w:r>
      <w:r w:rsidR="00FC0E71">
        <w:rPr>
          <w:rFonts w:hint="eastAsia"/>
        </w:rPr>
        <w:t>있다</w:t>
      </w:r>
      <w:r w:rsidR="00FC0E71">
        <w:rPr>
          <w:rFonts w:hint="eastAsia"/>
        </w:rPr>
        <w:t xml:space="preserve">. </w:t>
      </w:r>
    </w:p>
    <w:p w:rsidR="00536F6D" w:rsidRPr="004D6C9A" w:rsidRDefault="00536F6D" w:rsidP="00536F6D">
      <w:pPr>
        <w:pStyle w:val="BodyText10"/>
        <w:spacing w:line="360" w:lineRule="auto"/>
        <w:ind w:firstLine="210"/>
        <w:jc w:val="both"/>
      </w:pPr>
      <w:r>
        <w:t>0x3030, 0x3034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registers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read only registers</w:t>
      </w:r>
      <w:r>
        <w:rPr>
          <w:rFonts w:hint="eastAsia"/>
        </w:rPr>
        <w:t>로서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write</w:t>
      </w:r>
      <w:r>
        <w:rPr>
          <w:rFonts w:hint="eastAsia"/>
        </w:rPr>
        <w:t>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라인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t xml:space="preserve">address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제공한다</w:t>
      </w:r>
      <w:r>
        <w:rPr>
          <w:rFonts w:hint="eastAsia"/>
        </w:rPr>
        <w:t>.</w:t>
      </w:r>
    </w:p>
    <w:p w:rsidR="00536F6D" w:rsidRDefault="00536F6D" w:rsidP="00536F6D">
      <w:pPr>
        <w:pStyle w:val="BodyText10"/>
        <w:spacing w:line="360" w:lineRule="auto"/>
        <w:jc w:val="both"/>
      </w:pPr>
    </w:p>
    <w:p w:rsidR="00536F6D" w:rsidRDefault="00536F6D" w:rsidP="00536F6D">
      <w:pPr>
        <w:pStyle w:val="3"/>
        <w:numPr>
          <w:ilvl w:val="2"/>
          <w:numId w:val="13"/>
        </w:numPr>
      </w:pPr>
      <w:bookmarkStart w:id="133" w:name="_Toc464235003"/>
      <w:bookmarkStart w:id="134" w:name="_Toc475519939"/>
      <w:r>
        <w:t>Read control registers</w:t>
      </w:r>
      <w:bookmarkEnd w:id="133"/>
      <w:bookmarkEnd w:id="134"/>
    </w:p>
    <w:p w:rsidR="00536F6D" w:rsidRDefault="002236EF" w:rsidP="00536F6D">
      <w:pPr>
        <w:pStyle w:val="BodyText10"/>
        <w:spacing w:line="360" w:lineRule="auto"/>
        <w:jc w:val="both"/>
      </w:pPr>
      <w:r>
        <w:rPr>
          <w:noProof/>
        </w:rPr>
        <w:drawing>
          <wp:inline distT="0" distB="0" distL="0" distR="0" wp14:anchorId="4C332B78" wp14:editId="1937E666">
            <wp:extent cx="6417310" cy="2179320"/>
            <wp:effectExtent l="0" t="0" r="2540" b="0"/>
            <wp:docPr id="7178" name="그림 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6D" w:rsidRDefault="008D5660" w:rsidP="00536F6D">
      <w:pPr>
        <w:pStyle w:val="BodyText10"/>
        <w:spacing w:line="360" w:lineRule="auto"/>
        <w:ind w:firstLineChars="100" w:firstLine="200"/>
        <w:jc w:val="both"/>
      </w:pPr>
      <w:r>
        <w:t>SVM</w:t>
      </w:r>
      <w:r w:rsidR="00536F6D">
        <w:rPr>
          <w:rFonts w:hint="eastAsia"/>
        </w:rPr>
        <w:t>에서는</w:t>
      </w:r>
      <w:r w:rsidR="00536F6D">
        <w:rPr>
          <w:rFonts w:hint="eastAsia"/>
        </w:rPr>
        <w:t xml:space="preserve"> </w:t>
      </w:r>
      <w:r w:rsidR="00536F6D">
        <w:t>write</w:t>
      </w:r>
      <w:r w:rsidR="00536F6D">
        <w:rPr>
          <w:rFonts w:hint="eastAsia"/>
        </w:rPr>
        <w:t>와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비슷하게</w:t>
      </w:r>
      <w:r w:rsidR="00536F6D">
        <w:rPr>
          <w:rFonts w:hint="eastAsia"/>
        </w:rPr>
        <w:t xml:space="preserve"> </w:t>
      </w:r>
      <w:r w:rsidR="00536F6D">
        <w:t xml:space="preserve">read </w:t>
      </w:r>
      <w:r w:rsidR="00536F6D">
        <w:rPr>
          <w:rFonts w:hint="eastAsia"/>
        </w:rPr>
        <w:t>관련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설정</w:t>
      </w:r>
      <w:r w:rsidR="00536F6D">
        <w:rPr>
          <w:rFonts w:hint="eastAsia"/>
        </w:rPr>
        <w:t xml:space="preserve"> </w:t>
      </w:r>
      <w:r w:rsidR="00536F6D">
        <w:t>registers</w:t>
      </w:r>
      <w:r w:rsidR="00536F6D">
        <w:rPr>
          <w:rFonts w:hint="eastAsia"/>
        </w:rPr>
        <w:t>가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있으며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위와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같다</w:t>
      </w:r>
      <w:r w:rsidR="00536F6D">
        <w:rPr>
          <w:rFonts w:hint="eastAsia"/>
        </w:rPr>
        <w:t>.</w:t>
      </w:r>
      <w:r w:rsidR="00536F6D">
        <w:t xml:space="preserve"> Write</w:t>
      </w:r>
      <w:r w:rsidR="00536F6D">
        <w:rPr>
          <w:rFonts w:hint="eastAsia"/>
        </w:rPr>
        <w:t>와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동일하게</w:t>
      </w:r>
      <w:r w:rsidR="00536F6D">
        <w:rPr>
          <w:rFonts w:hint="eastAsia"/>
        </w:rPr>
        <w:t xml:space="preserve"> </w:t>
      </w:r>
      <w:r w:rsidR="00536F6D">
        <w:t xml:space="preserve">RAMIN_EN = 1 </w:t>
      </w:r>
      <w:r w:rsidR="00536F6D">
        <w:rPr>
          <w:rFonts w:hint="eastAsia"/>
        </w:rPr>
        <w:t>에서부터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출력이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생성되며</w:t>
      </w:r>
      <w:r w:rsidR="00536F6D">
        <w:rPr>
          <w:rFonts w:hint="eastAsia"/>
        </w:rPr>
        <w:t xml:space="preserve"> </w:t>
      </w:r>
      <w:r w:rsidR="008348CE">
        <w:t>(RMAIN_EN</w:t>
      </w:r>
      <w:r w:rsidR="008348CE">
        <w:rPr>
          <w:rFonts w:hint="eastAsia"/>
        </w:rPr>
        <w:t>과</w:t>
      </w:r>
      <w:r w:rsidR="008348CE">
        <w:rPr>
          <w:rFonts w:hint="eastAsia"/>
        </w:rPr>
        <w:t xml:space="preserve"> </w:t>
      </w:r>
      <w:r w:rsidR="008348CE">
        <w:t>RMAIN_EN1</w:t>
      </w:r>
      <w:r w:rsidR="008348CE">
        <w:rPr>
          <w:rFonts w:hint="eastAsia"/>
        </w:rPr>
        <w:t>을</w:t>
      </w:r>
      <w:r w:rsidR="008348CE">
        <w:rPr>
          <w:rFonts w:hint="eastAsia"/>
        </w:rPr>
        <w:t xml:space="preserve"> </w:t>
      </w:r>
      <w:r w:rsidR="008348CE">
        <w:rPr>
          <w:rFonts w:hint="eastAsia"/>
        </w:rPr>
        <w:t>두어</w:t>
      </w:r>
      <w:r w:rsidR="008348CE">
        <w:rPr>
          <w:rFonts w:hint="eastAsia"/>
        </w:rPr>
        <w:t xml:space="preserve"> </w:t>
      </w:r>
      <w:r w:rsidR="008348CE">
        <w:t xml:space="preserve">F/B </w:t>
      </w:r>
      <w:r w:rsidR="008348CE">
        <w:rPr>
          <w:rFonts w:hint="eastAsia"/>
        </w:rPr>
        <w:t>출력</w:t>
      </w:r>
      <w:r w:rsidR="008348CE">
        <w:rPr>
          <w:rFonts w:hint="eastAsia"/>
        </w:rPr>
        <w:t xml:space="preserve"> </w:t>
      </w:r>
      <w:r w:rsidR="008348CE">
        <w:rPr>
          <w:rFonts w:hint="eastAsia"/>
        </w:rPr>
        <w:t>생성부와</w:t>
      </w:r>
      <w:r w:rsidR="008348CE">
        <w:rPr>
          <w:rFonts w:hint="eastAsia"/>
        </w:rPr>
        <w:t xml:space="preserve"> </w:t>
      </w:r>
      <w:r w:rsidR="008348CE">
        <w:t xml:space="preserve">L/R </w:t>
      </w:r>
      <w:r w:rsidR="008348CE">
        <w:rPr>
          <w:rFonts w:hint="eastAsia"/>
        </w:rPr>
        <w:t>출력</w:t>
      </w:r>
      <w:r w:rsidR="008348CE">
        <w:rPr>
          <w:rFonts w:hint="eastAsia"/>
        </w:rPr>
        <w:t xml:space="preserve"> </w:t>
      </w:r>
      <w:r w:rsidR="008348CE">
        <w:rPr>
          <w:rFonts w:hint="eastAsia"/>
        </w:rPr>
        <w:t>생성부를</w:t>
      </w:r>
      <w:r w:rsidR="008348CE">
        <w:rPr>
          <w:rFonts w:hint="eastAsia"/>
        </w:rPr>
        <w:t xml:space="preserve"> </w:t>
      </w:r>
      <w:r w:rsidR="008348CE">
        <w:rPr>
          <w:rFonts w:hint="eastAsia"/>
        </w:rPr>
        <w:t>별도록</w:t>
      </w:r>
      <w:r w:rsidR="008348CE">
        <w:rPr>
          <w:rFonts w:hint="eastAsia"/>
        </w:rPr>
        <w:t xml:space="preserve"> </w:t>
      </w:r>
      <w:r w:rsidR="008348CE">
        <w:rPr>
          <w:rFonts w:hint="eastAsia"/>
        </w:rPr>
        <w:t>동작</w:t>
      </w:r>
      <w:r w:rsidR="008348CE">
        <w:rPr>
          <w:rFonts w:hint="eastAsia"/>
        </w:rPr>
        <w:t xml:space="preserve"> </w:t>
      </w:r>
      <w:r w:rsidR="008348CE">
        <w:rPr>
          <w:rFonts w:hint="eastAsia"/>
        </w:rPr>
        <w:t>가능하도록</w:t>
      </w:r>
      <w:r w:rsidR="008348CE">
        <w:rPr>
          <w:rFonts w:hint="eastAsia"/>
        </w:rPr>
        <w:t xml:space="preserve"> </w:t>
      </w:r>
      <w:r w:rsidR="008348CE">
        <w:rPr>
          <w:rFonts w:hint="eastAsia"/>
        </w:rPr>
        <w:t>지원할</w:t>
      </w:r>
      <w:r w:rsidR="008348CE">
        <w:rPr>
          <w:rFonts w:hint="eastAsia"/>
        </w:rPr>
        <w:t xml:space="preserve"> </w:t>
      </w:r>
      <w:r w:rsidR="008348CE">
        <w:rPr>
          <w:rFonts w:hint="eastAsia"/>
        </w:rPr>
        <w:t>수</w:t>
      </w:r>
      <w:r w:rsidR="008348CE">
        <w:rPr>
          <w:rFonts w:hint="eastAsia"/>
        </w:rPr>
        <w:t xml:space="preserve"> </w:t>
      </w:r>
      <w:r w:rsidR="008348CE">
        <w:rPr>
          <w:rFonts w:hint="eastAsia"/>
        </w:rPr>
        <w:t>있다</w:t>
      </w:r>
      <w:r w:rsidR="008348CE">
        <w:rPr>
          <w:rFonts w:hint="eastAsia"/>
        </w:rPr>
        <w:t>)</w:t>
      </w:r>
      <w:r w:rsidR="008348CE">
        <w:t xml:space="preserve"> </w:t>
      </w:r>
      <w:r w:rsidR="00536F6D">
        <w:t>RMAIN_READ_MODE</w:t>
      </w:r>
      <w:r w:rsidR="00536F6D">
        <w:rPr>
          <w:rFonts w:hint="eastAsia"/>
        </w:rPr>
        <w:t>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보고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이전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저장된</w:t>
      </w:r>
      <w:r w:rsidR="00536F6D">
        <w:rPr>
          <w:rFonts w:hint="eastAsia"/>
        </w:rPr>
        <w:t xml:space="preserve"> </w:t>
      </w:r>
      <w:r w:rsidR="00536F6D">
        <w:t>frame</w:t>
      </w:r>
      <w:r w:rsidR="00536F6D">
        <w:rPr>
          <w:rFonts w:hint="eastAsia"/>
        </w:rPr>
        <w:t>으로부터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출력을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생성할지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현재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저장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중인</w:t>
      </w:r>
      <w:r w:rsidR="00536F6D">
        <w:rPr>
          <w:rFonts w:hint="eastAsia"/>
        </w:rPr>
        <w:t xml:space="preserve"> </w:t>
      </w:r>
      <w:r w:rsidR="00536F6D">
        <w:t>frame</w:t>
      </w:r>
      <w:r w:rsidR="00536F6D">
        <w:rPr>
          <w:rFonts w:hint="eastAsia"/>
        </w:rPr>
        <w:t>으로부터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생성할지를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결정할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수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있고</w:t>
      </w:r>
      <w:r w:rsidR="00536F6D">
        <w:rPr>
          <w:rFonts w:hint="eastAsia"/>
        </w:rPr>
        <w:t xml:space="preserve"> RMAIN_BURST_CTRL</w:t>
      </w:r>
      <w:r w:rsidR="00536F6D">
        <w:t xml:space="preserve"> </w:t>
      </w:r>
      <w:r w:rsidR="00536F6D">
        <w:rPr>
          <w:rFonts w:hint="eastAsia"/>
        </w:rPr>
        <w:t>값에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따라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아래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표와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같은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단위로</w:t>
      </w:r>
      <w:r w:rsidR="00536F6D">
        <w:rPr>
          <w:rFonts w:hint="eastAsia"/>
        </w:rPr>
        <w:t xml:space="preserve"> </w:t>
      </w:r>
      <w:r w:rsidR="00536F6D">
        <w:t>data</w:t>
      </w:r>
      <w:r w:rsidR="00536F6D">
        <w:rPr>
          <w:rFonts w:hint="eastAsia"/>
        </w:rPr>
        <w:t>를</w:t>
      </w:r>
      <w:r w:rsidR="00536F6D">
        <w:rPr>
          <w:rFonts w:hint="eastAsia"/>
        </w:rPr>
        <w:t xml:space="preserve"> </w:t>
      </w:r>
      <w:r w:rsidR="00536F6D">
        <w:t>read</w:t>
      </w:r>
      <w:r w:rsidR="00536F6D">
        <w:rPr>
          <w:rFonts w:hint="eastAsia"/>
        </w:rPr>
        <w:t>하게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된다</w:t>
      </w:r>
      <w:r w:rsidR="00536F6D">
        <w:rPr>
          <w:rFonts w:hint="eastAsia"/>
        </w:rPr>
        <w:t>.</w:t>
      </w:r>
      <w:r w:rsidR="00536F6D">
        <w:t xml:space="preserve"> </w:t>
      </w:r>
      <w:r w:rsidR="00536F6D">
        <w:rPr>
          <w:rFonts w:hint="eastAsia"/>
        </w:rPr>
        <w:t>일반적인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경우</w:t>
      </w:r>
      <w:r w:rsidR="00536F6D">
        <w:rPr>
          <w:rFonts w:hint="eastAsia"/>
        </w:rPr>
        <w:t xml:space="preserve"> </w:t>
      </w:r>
      <w:r w:rsidR="00536F6D">
        <w:t>4</w:t>
      </w:r>
      <w:r w:rsidR="00536F6D">
        <w:rPr>
          <w:rFonts w:hint="eastAsia"/>
        </w:rPr>
        <w:t>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설정하여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사용되나</w:t>
      </w:r>
      <w:r w:rsidR="00536F6D">
        <w:rPr>
          <w:rFonts w:hint="eastAsia"/>
        </w:rPr>
        <w:t xml:space="preserve"> </w:t>
      </w:r>
      <w:r w:rsidR="00536F6D">
        <w:t>LUT</w:t>
      </w:r>
      <w:r w:rsidR="00536F6D">
        <w:rPr>
          <w:rFonts w:hint="eastAsia"/>
        </w:rPr>
        <w:t>가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가로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방향으로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휘어진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정도가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약한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경우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더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큰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값으로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설정하는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것이</w:t>
      </w:r>
      <w:r w:rsidR="00536F6D">
        <w:rPr>
          <w:rFonts w:hint="eastAsia"/>
        </w:rPr>
        <w:t xml:space="preserve"> </w:t>
      </w:r>
      <w:r w:rsidR="00536F6D">
        <w:t>cache hit ratio</w:t>
      </w:r>
      <w:r w:rsidR="00536F6D">
        <w:rPr>
          <w:rFonts w:hint="eastAsia"/>
        </w:rPr>
        <w:t>을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높일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수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있다</w:t>
      </w:r>
      <w:r w:rsidR="00536F6D">
        <w:rPr>
          <w:rFonts w:hint="eastAsia"/>
        </w:rPr>
        <w:t>.</w:t>
      </w:r>
    </w:p>
    <w:p w:rsidR="008D5660" w:rsidRPr="00AE7E53" w:rsidRDefault="008D5660" w:rsidP="00536F6D">
      <w:pPr>
        <w:pStyle w:val="BodyText10"/>
        <w:spacing w:line="360" w:lineRule="auto"/>
        <w:ind w:firstLineChars="100" w:firstLine="200"/>
        <w:jc w:val="both"/>
      </w:pPr>
    </w:p>
    <w:tbl>
      <w:tblPr>
        <w:tblW w:w="0" w:type="auto"/>
        <w:tblInd w:w="4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93"/>
        <w:gridCol w:w="1843"/>
      </w:tblGrid>
      <w:tr w:rsidR="00536F6D" w:rsidRPr="00AF0FB6" w:rsidTr="007972BD">
        <w:tc>
          <w:tcPr>
            <w:tcW w:w="2093" w:type="dxa"/>
            <w:shd w:val="clear" w:color="auto" w:fill="BFBFBF"/>
            <w:vAlign w:val="center"/>
          </w:tcPr>
          <w:p w:rsidR="00536F6D" w:rsidRPr="00AF0FB6" w:rsidRDefault="00536F6D" w:rsidP="007972BD">
            <w:pPr>
              <w:pStyle w:val="TableTextCenter"/>
            </w:pPr>
            <w:r>
              <w:t>R</w:t>
            </w:r>
            <w:r w:rsidRPr="00AF0FB6">
              <w:rPr>
                <w:rFonts w:hint="eastAsia"/>
              </w:rPr>
              <w:t>BURST</w:t>
            </w:r>
          </w:p>
        </w:tc>
        <w:tc>
          <w:tcPr>
            <w:tcW w:w="1843" w:type="dxa"/>
            <w:shd w:val="clear" w:color="auto" w:fill="BFBFBF"/>
            <w:vAlign w:val="center"/>
          </w:tcPr>
          <w:p w:rsidR="00536F6D" w:rsidRPr="00AF0FB6" w:rsidRDefault="00536F6D" w:rsidP="007972BD">
            <w:pPr>
              <w:pStyle w:val="TableTextCenter"/>
            </w:pPr>
            <w:r w:rsidRPr="00AF0FB6">
              <w:rPr>
                <w:rFonts w:hint="eastAsia"/>
              </w:rPr>
              <w:t>Burst Length</w:t>
            </w:r>
          </w:p>
        </w:tc>
      </w:tr>
      <w:tr w:rsidR="00536F6D" w:rsidRPr="00AF0FB6" w:rsidTr="007972BD">
        <w:tc>
          <w:tcPr>
            <w:tcW w:w="2093" w:type="dxa"/>
            <w:shd w:val="clear" w:color="auto" w:fill="auto"/>
            <w:vAlign w:val="center"/>
          </w:tcPr>
          <w:p w:rsidR="00536F6D" w:rsidRPr="00AF0FB6" w:rsidRDefault="00536F6D" w:rsidP="007972BD">
            <w:pPr>
              <w:pStyle w:val="TableTextCenter"/>
            </w:pPr>
            <w:r>
              <w:rPr>
                <w:rFonts w:hint="eastAsia"/>
              </w:rPr>
              <w:t>4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536F6D" w:rsidRPr="00AF0FB6" w:rsidRDefault="00536F6D" w:rsidP="007972BD">
            <w:pPr>
              <w:pStyle w:val="TableTextCenter"/>
            </w:pPr>
            <w:r>
              <w:rPr>
                <w:rFonts w:hint="eastAsia"/>
              </w:rPr>
              <w:t>8</w:t>
            </w:r>
          </w:p>
        </w:tc>
      </w:tr>
      <w:tr w:rsidR="00536F6D" w:rsidRPr="00AF0FB6" w:rsidTr="007972BD">
        <w:tc>
          <w:tcPr>
            <w:tcW w:w="2093" w:type="dxa"/>
            <w:shd w:val="clear" w:color="auto" w:fill="auto"/>
            <w:vAlign w:val="center"/>
          </w:tcPr>
          <w:p w:rsidR="00536F6D" w:rsidRPr="00AF0FB6" w:rsidRDefault="00536F6D" w:rsidP="007972BD">
            <w:pPr>
              <w:pStyle w:val="TableTextCenter"/>
            </w:pPr>
            <w:r w:rsidRPr="00AF0FB6">
              <w:rPr>
                <w:rFonts w:hint="eastAsia"/>
              </w:rPr>
              <w:t>5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536F6D" w:rsidRPr="00AF0FB6" w:rsidRDefault="00536F6D" w:rsidP="007972BD">
            <w:pPr>
              <w:pStyle w:val="TableTextCenter"/>
            </w:pPr>
            <w:r w:rsidRPr="00AF0FB6">
              <w:rPr>
                <w:rFonts w:hint="eastAsia"/>
              </w:rPr>
              <w:t>16</w:t>
            </w:r>
          </w:p>
        </w:tc>
      </w:tr>
      <w:tr w:rsidR="00536F6D" w:rsidRPr="00AF0FB6" w:rsidTr="007972BD">
        <w:tc>
          <w:tcPr>
            <w:tcW w:w="2093" w:type="dxa"/>
            <w:shd w:val="clear" w:color="auto" w:fill="auto"/>
            <w:vAlign w:val="center"/>
          </w:tcPr>
          <w:p w:rsidR="00536F6D" w:rsidRPr="00AF0FB6" w:rsidRDefault="00536F6D" w:rsidP="007972BD">
            <w:pPr>
              <w:pStyle w:val="TableTextCenter"/>
            </w:pPr>
            <w:r w:rsidRPr="00AF0FB6">
              <w:rPr>
                <w:rFonts w:hint="eastAsia"/>
              </w:rPr>
              <w:t>6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536F6D" w:rsidRPr="00AF0FB6" w:rsidRDefault="00536F6D" w:rsidP="007972BD">
            <w:pPr>
              <w:pStyle w:val="TableTextCenter"/>
            </w:pPr>
            <w:r w:rsidRPr="00AF0FB6">
              <w:rPr>
                <w:rFonts w:hint="eastAsia"/>
              </w:rPr>
              <w:t>32</w:t>
            </w:r>
          </w:p>
        </w:tc>
      </w:tr>
      <w:tr w:rsidR="00536F6D" w:rsidRPr="00AF0FB6" w:rsidTr="007972BD">
        <w:tc>
          <w:tcPr>
            <w:tcW w:w="2093" w:type="dxa"/>
            <w:shd w:val="clear" w:color="auto" w:fill="auto"/>
            <w:vAlign w:val="center"/>
          </w:tcPr>
          <w:p w:rsidR="00536F6D" w:rsidRPr="00AF0FB6" w:rsidRDefault="00536F6D" w:rsidP="007972BD">
            <w:pPr>
              <w:pStyle w:val="TableTextCenter"/>
            </w:pPr>
            <w:r w:rsidRPr="00AF0FB6">
              <w:rPr>
                <w:rFonts w:hint="eastAsia"/>
              </w:rPr>
              <w:t>7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536F6D" w:rsidRPr="00AF0FB6" w:rsidRDefault="00536F6D" w:rsidP="007972BD">
            <w:pPr>
              <w:pStyle w:val="TableTextCenter"/>
            </w:pPr>
            <w:r w:rsidRPr="00AF0FB6">
              <w:rPr>
                <w:rFonts w:hint="eastAsia"/>
              </w:rPr>
              <w:t>64</w:t>
            </w:r>
          </w:p>
        </w:tc>
      </w:tr>
      <w:tr w:rsidR="00536F6D" w:rsidRPr="00AF0FB6" w:rsidTr="007972BD">
        <w:trPr>
          <w:trHeight w:val="116"/>
        </w:trPr>
        <w:tc>
          <w:tcPr>
            <w:tcW w:w="2093" w:type="dxa"/>
            <w:shd w:val="clear" w:color="auto" w:fill="auto"/>
            <w:vAlign w:val="center"/>
          </w:tcPr>
          <w:p w:rsidR="00536F6D" w:rsidRPr="00AF0FB6" w:rsidRDefault="00536F6D" w:rsidP="007972BD">
            <w:pPr>
              <w:pStyle w:val="TableTextCenter"/>
            </w:pPr>
            <w:r w:rsidRPr="00AF0FB6">
              <w:rPr>
                <w:rFonts w:hint="eastAsia"/>
              </w:rPr>
              <w:t>8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536F6D" w:rsidRPr="00AF0FB6" w:rsidRDefault="00536F6D" w:rsidP="007972BD">
            <w:pPr>
              <w:pStyle w:val="TableTextCenter"/>
            </w:pPr>
            <w:r w:rsidRPr="00AF0FB6">
              <w:rPr>
                <w:rFonts w:hint="eastAsia"/>
              </w:rPr>
              <w:t>128</w:t>
            </w:r>
          </w:p>
        </w:tc>
      </w:tr>
    </w:tbl>
    <w:p w:rsidR="008D5660" w:rsidRDefault="008D5660" w:rsidP="00536F6D">
      <w:pPr>
        <w:pStyle w:val="BodyText10"/>
        <w:spacing w:line="360" w:lineRule="auto"/>
        <w:ind w:firstLineChars="100" w:firstLine="200"/>
        <w:jc w:val="both"/>
      </w:pPr>
    </w:p>
    <w:p w:rsidR="00536F6D" w:rsidRDefault="00536F6D" w:rsidP="00536F6D">
      <w:pPr>
        <w:pStyle w:val="BodyText10"/>
        <w:spacing w:line="360" w:lineRule="auto"/>
        <w:ind w:firstLineChars="100" w:firstLine="200"/>
        <w:jc w:val="both"/>
      </w:pPr>
      <w:r>
        <w:t>R</w:t>
      </w:r>
      <w:r>
        <w:rPr>
          <w:rFonts w:hint="eastAsia"/>
        </w:rPr>
        <w:t>ead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t>write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비슷하게</w:t>
      </w:r>
      <w:r>
        <w:rPr>
          <w:rFonts w:hint="eastAsia"/>
        </w:rPr>
        <w:t xml:space="preserve"> </w:t>
      </w:r>
      <w:r>
        <w:t xml:space="preserve">burst_ctrl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하였고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rPr>
          <w:rFonts w:hint="eastAsia"/>
        </w:rPr>
        <w:t>의한</w:t>
      </w:r>
      <w:r>
        <w:rPr>
          <w:rFonts w:hint="eastAsia"/>
        </w:rPr>
        <w:t xml:space="preserve"> </w:t>
      </w:r>
      <w:r>
        <w:t>burst length</w:t>
      </w:r>
      <w:r>
        <w:rPr>
          <w:rFonts w:hint="eastAsia"/>
        </w:rPr>
        <w:t>값은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위</w:t>
      </w:r>
      <w:r>
        <w:rPr>
          <w:rFonts w:hint="eastAsia"/>
        </w:rPr>
        <w:t xml:space="preserve"> </w:t>
      </w:r>
      <w:r>
        <w:rPr>
          <w:rFonts w:hint="eastAsia"/>
        </w:rPr>
        <w:t>표와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536F6D" w:rsidRDefault="00536F6D" w:rsidP="00536F6D">
      <w:pPr>
        <w:pStyle w:val="BodyText10"/>
        <w:spacing w:line="360" w:lineRule="auto"/>
        <w:ind w:firstLineChars="100" w:firstLine="200"/>
        <w:jc w:val="both"/>
      </w:pP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라인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t xml:space="preserve">MBW </w:t>
      </w:r>
      <w:r>
        <w:rPr>
          <w:rFonts w:hint="eastAsia"/>
        </w:rPr>
        <w:t>문제로</w:t>
      </w:r>
      <w:r>
        <w:rPr>
          <w:rFonts w:hint="eastAsia"/>
        </w:rPr>
        <w:t xml:space="preserve"> </w:t>
      </w:r>
      <w:r>
        <w:t>underflow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발생되는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확인하기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t>read only register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>RMAIN_UNDERFLOW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두었다</w:t>
      </w:r>
      <w:r>
        <w:rPr>
          <w:rFonts w:hint="eastAsia"/>
        </w:rPr>
        <w:t>.</w:t>
      </w:r>
    </w:p>
    <w:p w:rsidR="00536F6D" w:rsidRDefault="00536F6D" w:rsidP="00536F6D">
      <w:pPr>
        <w:pStyle w:val="BodyText10"/>
        <w:spacing w:line="360" w:lineRule="auto"/>
        <w:ind w:firstLineChars="100" w:firstLine="200"/>
        <w:jc w:val="both"/>
      </w:pPr>
    </w:p>
    <w:p w:rsidR="00536F6D" w:rsidRDefault="00536F6D" w:rsidP="00536F6D">
      <w:pPr>
        <w:pStyle w:val="3"/>
        <w:numPr>
          <w:ilvl w:val="2"/>
          <w:numId w:val="13"/>
        </w:numPr>
      </w:pPr>
      <w:bookmarkStart w:id="135" w:name="_Toc464235004"/>
      <w:bookmarkStart w:id="136" w:name="_Toc475519940"/>
      <w:r>
        <w:t>Base address control registers</w:t>
      </w:r>
      <w:bookmarkEnd w:id="135"/>
      <w:r w:rsidR="00FC6E39">
        <w:t xml:space="preserve"> and LUT base address control registers</w:t>
      </w:r>
      <w:bookmarkEnd w:id="136"/>
    </w:p>
    <w:p w:rsidR="00536F6D" w:rsidRDefault="002236EF" w:rsidP="00536F6D">
      <w:pPr>
        <w:pStyle w:val="BodyText10"/>
        <w:spacing w:line="360" w:lineRule="auto"/>
        <w:jc w:val="both"/>
      </w:pPr>
      <w:r>
        <w:rPr>
          <w:noProof/>
        </w:rPr>
        <w:drawing>
          <wp:inline distT="0" distB="0" distL="0" distR="0" wp14:anchorId="6BD271B2" wp14:editId="5119E42C">
            <wp:extent cx="6417310" cy="1403985"/>
            <wp:effectExtent l="0" t="0" r="2540" b="5715"/>
            <wp:docPr id="7179" name="그림 7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6D" w:rsidRDefault="00536F6D" w:rsidP="00536F6D">
      <w:pPr>
        <w:pStyle w:val="BodyText10"/>
        <w:spacing w:line="360" w:lineRule="auto"/>
        <w:ind w:firstLine="195"/>
        <w:jc w:val="both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t>control registers</w:t>
      </w:r>
      <w:r>
        <w:rPr>
          <w:rFonts w:hint="eastAsia"/>
        </w:rPr>
        <w:t>는</w:t>
      </w:r>
      <w:r>
        <w:rPr>
          <w:rFonts w:hint="eastAsia"/>
        </w:rPr>
        <w:t xml:space="preserve"> 4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t xml:space="preserve">camera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각각을</w:t>
      </w:r>
      <w:r>
        <w:rPr>
          <w:rFonts w:hint="eastAsia"/>
        </w:rPr>
        <w:t xml:space="preserve"> </w:t>
      </w:r>
      <w:r>
        <w:rPr>
          <w:rFonts w:hint="eastAsia"/>
        </w:rPr>
        <w:t>저장할</w:t>
      </w:r>
      <w:r>
        <w:rPr>
          <w:rFonts w:hint="eastAsia"/>
        </w:rPr>
        <w:t xml:space="preserve"> </w:t>
      </w:r>
      <w:r>
        <w:t xml:space="preserve">base address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t>registers</w:t>
      </w:r>
      <w:r>
        <w:rPr>
          <w:rFonts w:hint="eastAsia"/>
        </w:rPr>
        <w:t>이다</w:t>
      </w:r>
      <w:r>
        <w:rPr>
          <w:rFonts w:hint="eastAsia"/>
        </w:rPr>
        <w:t>.</w:t>
      </w:r>
      <w:r>
        <w:t xml:space="preserve"> </w:t>
      </w:r>
    </w:p>
    <w:p w:rsidR="00536F6D" w:rsidRPr="002371DB" w:rsidRDefault="00536F6D" w:rsidP="00536F6D">
      <w:pPr>
        <w:pStyle w:val="BodyText10"/>
        <w:spacing w:line="360" w:lineRule="auto"/>
        <w:jc w:val="both"/>
      </w:pPr>
    </w:p>
    <w:p w:rsidR="00536F6D" w:rsidRDefault="00536F6D" w:rsidP="00536F6D">
      <w:pPr>
        <w:pStyle w:val="3"/>
        <w:numPr>
          <w:ilvl w:val="2"/>
          <w:numId w:val="13"/>
        </w:numPr>
      </w:pPr>
      <w:bookmarkStart w:id="137" w:name="_Toc464235005"/>
      <w:bookmarkStart w:id="138" w:name="_Toc475519941"/>
      <w:r>
        <w:t>LUT base address control registers</w:t>
      </w:r>
      <w:bookmarkEnd w:id="137"/>
      <w:bookmarkEnd w:id="138"/>
    </w:p>
    <w:p w:rsidR="00536F6D" w:rsidRDefault="009078AC" w:rsidP="00536F6D">
      <w:pPr>
        <w:pStyle w:val="BodyText10"/>
        <w:spacing w:line="360" w:lineRule="auto"/>
        <w:jc w:val="both"/>
      </w:pPr>
      <w:r>
        <w:rPr>
          <w:noProof/>
        </w:rPr>
        <w:drawing>
          <wp:inline distT="0" distB="0" distL="0" distR="0" wp14:anchorId="16926A42" wp14:editId="23FDEF20">
            <wp:extent cx="6417310" cy="1403985"/>
            <wp:effectExtent l="0" t="0" r="2540" b="5715"/>
            <wp:docPr id="7180" name="그림 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6D" w:rsidRDefault="00536F6D" w:rsidP="00536F6D">
      <w:pPr>
        <w:pStyle w:val="BodyText10"/>
        <w:spacing w:line="360" w:lineRule="auto"/>
        <w:ind w:firstLine="210"/>
        <w:jc w:val="both"/>
      </w:pPr>
      <w:r>
        <w:rPr>
          <w:rFonts w:hint="eastAsia"/>
        </w:rPr>
        <w:t xml:space="preserve">F/B 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입력을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출력을</w:t>
      </w:r>
      <w:r>
        <w:rPr>
          <w:rFonts w:hint="eastAsia"/>
        </w:rPr>
        <w:t xml:space="preserve"> </w:t>
      </w:r>
      <w:r>
        <w:rPr>
          <w:rFonts w:hint="eastAsia"/>
        </w:rPr>
        <w:t>생성하는</w:t>
      </w:r>
      <w:r>
        <w:rPr>
          <w:rFonts w:hint="eastAsia"/>
        </w:rPr>
        <w:t xml:space="preserve"> </w:t>
      </w:r>
      <w:r>
        <w:t>warping core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t>LUT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  <w:r>
        <w:rPr>
          <w:rFonts w:hint="eastAsia"/>
        </w:rPr>
        <w:t xml:space="preserve"> </w:t>
      </w:r>
      <w:r>
        <w:rPr>
          <w:rFonts w:hint="eastAsia"/>
        </w:rPr>
        <w:t>주소를</w:t>
      </w:r>
      <w:r>
        <w:rPr>
          <w:rFonts w:hint="eastAsia"/>
        </w:rPr>
        <w:t xml:space="preserve"> </w:t>
      </w:r>
      <w:r>
        <w:t>LUT0_START_ADDR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LUT0_START_ADDR2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저장하고</w:t>
      </w:r>
      <w:r>
        <w:rPr>
          <w:rFonts w:hint="eastAsia"/>
        </w:rPr>
        <w:t xml:space="preserve"> </w:t>
      </w:r>
      <w:r>
        <w:t>L/R</w:t>
      </w:r>
      <w:r>
        <w:rPr>
          <w:rFonts w:hint="eastAsia"/>
        </w:rPr>
        <w:t xml:space="preserve"> 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입력을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출력을</w:t>
      </w:r>
      <w:r>
        <w:rPr>
          <w:rFonts w:hint="eastAsia"/>
        </w:rPr>
        <w:t xml:space="preserve"> </w:t>
      </w:r>
      <w:r>
        <w:rPr>
          <w:rFonts w:hint="eastAsia"/>
        </w:rPr>
        <w:t>생성하는</w:t>
      </w:r>
      <w:r>
        <w:rPr>
          <w:rFonts w:hint="eastAsia"/>
        </w:rPr>
        <w:t xml:space="preserve"> </w:t>
      </w:r>
      <w:r>
        <w:t>warping core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t>LUT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  <w:r>
        <w:rPr>
          <w:rFonts w:hint="eastAsia"/>
        </w:rPr>
        <w:t xml:space="preserve"> </w:t>
      </w:r>
      <w:r>
        <w:rPr>
          <w:rFonts w:hint="eastAsia"/>
        </w:rPr>
        <w:t>주소를</w:t>
      </w:r>
      <w:r>
        <w:rPr>
          <w:rFonts w:hint="eastAsia"/>
        </w:rPr>
        <w:t xml:space="preserve"> </w:t>
      </w:r>
      <w:r>
        <w:t>LUT1_START_ADDR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LUT1_START_ADDR2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저장한다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t xml:space="preserve">address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어느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사용할지는</w:t>
      </w:r>
      <w:r>
        <w:rPr>
          <w:rFonts w:hint="eastAsia"/>
        </w:rPr>
        <w:t xml:space="preserve"> </w:t>
      </w:r>
      <w:r>
        <w:t>lut_ratio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통해서</w:t>
      </w:r>
      <w:r>
        <w:rPr>
          <w:rFonts w:hint="eastAsia"/>
        </w:rPr>
        <w:t xml:space="preserve"> </w:t>
      </w:r>
      <w:r>
        <w:rPr>
          <w:rFonts w:hint="eastAsia"/>
        </w:rPr>
        <w:t>결정되고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t xml:space="preserve">morphing </w:t>
      </w:r>
      <w:r>
        <w:rPr>
          <w:rFonts w:hint="eastAsia"/>
        </w:rPr>
        <w:t>지원이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</w:p>
    <w:p w:rsidR="00536F6D" w:rsidRDefault="00536F6D" w:rsidP="00536F6D">
      <w:pPr>
        <w:pStyle w:val="BodyText10"/>
        <w:spacing w:line="360" w:lineRule="auto"/>
        <w:ind w:firstLine="210"/>
        <w:jc w:val="both"/>
      </w:pPr>
    </w:p>
    <w:p w:rsidR="00536F6D" w:rsidRDefault="00536F6D" w:rsidP="00536F6D">
      <w:pPr>
        <w:pStyle w:val="3"/>
        <w:numPr>
          <w:ilvl w:val="2"/>
          <w:numId w:val="13"/>
        </w:numPr>
      </w:pPr>
      <w:bookmarkStart w:id="139" w:name="_Toc464235006"/>
      <w:bookmarkStart w:id="140" w:name="_Toc475519942"/>
      <w:r>
        <w:rPr>
          <w:rFonts w:hint="eastAsia"/>
        </w:rPr>
        <w:lastRenderedPageBreak/>
        <w:t xml:space="preserve">Bypass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t>LUT mode, mirroring, LUT ratio control registers</w:t>
      </w:r>
      <w:bookmarkEnd w:id="139"/>
      <w:bookmarkEnd w:id="140"/>
    </w:p>
    <w:p w:rsidR="00536F6D" w:rsidRDefault="009078AC" w:rsidP="00536F6D">
      <w:pPr>
        <w:pStyle w:val="BodyText10"/>
        <w:spacing w:line="360" w:lineRule="auto"/>
        <w:jc w:val="both"/>
      </w:pPr>
      <w:r>
        <w:rPr>
          <w:noProof/>
        </w:rPr>
        <w:drawing>
          <wp:inline distT="0" distB="0" distL="0" distR="0" wp14:anchorId="17553F4F" wp14:editId="075B18FC">
            <wp:extent cx="6417310" cy="2644140"/>
            <wp:effectExtent l="0" t="0" r="2540" b="3810"/>
            <wp:docPr id="7181" name="그림 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6D" w:rsidRDefault="008D5660" w:rsidP="005B22D2">
      <w:pPr>
        <w:pStyle w:val="BodyText10"/>
        <w:spacing w:line="360" w:lineRule="auto"/>
        <w:ind w:firstLine="210"/>
        <w:jc w:val="both"/>
      </w:pPr>
      <w:r>
        <w:rPr>
          <w:rFonts w:hint="eastAsia"/>
        </w:rPr>
        <w:t>SVM</w:t>
      </w:r>
      <w:r w:rsidR="00536F6D">
        <w:rPr>
          <w:rFonts w:hint="eastAsia"/>
        </w:rPr>
        <w:t>에서는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테스트를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위해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입력된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이미지를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그대로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출력으로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수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있다</w:t>
      </w:r>
      <w:r w:rsidR="00536F6D">
        <w:rPr>
          <w:rFonts w:hint="eastAsia"/>
        </w:rPr>
        <w:t>.</w:t>
      </w:r>
      <w:r w:rsidR="00536F6D">
        <w:t xml:space="preserve"> </w:t>
      </w:r>
      <w:r w:rsidR="00536F6D">
        <w:rPr>
          <w:rFonts w:hint="eastAsia"/>
        </w:rPr>
        <w:t>예를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들어</w:t>
      </w:r>
      <w:r w:rsidR="00536F6D">
        <w:rPr>
          <w:rFonts w:hint="eastAsia"/>
        </w:rPr>
        <w:t xml:space="preserve"> </w:t>
      </w:r>
      <w:r w:rsidR="00536F6D">
        <w:t>Front bypass image</w:t>
      </w:r>
      <w:r w:rsidR="00536F6D">
        <w:rPr>
          <w:rFonts w:hint="eastAsia"/>
        </w:rPr>
        <w:t>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출력하고자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하는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경우</w:t>
      </w:r>
      <w:r w:rsidR="00536F6D">
        <w:rPr>
          <w:rFonts w:hint="eastAsia"/>
        </w:rPr>
        <w:t xml:space="preserve"> </w:t>
      </w:r>
      <w:r w:rsidR="00536F6D">
        <w:t xml:space="preserve">FB_bypass_en = 1, FB_bypass_sel = 0 </w:t>
      </w:r>
      <w:r w:rsidR="00536F6D">
        <w:rPr>
          <w:rFonts w:hint="eastAsia"/>
        </w:rPr>
        <w:t>으로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설정하고</w:t>
      </w:r>
      <w:r w:rsidR="00536F6D">
        <w:rPr>
          <w:rFonts w:hint="eastAsia"/>
        </w:rPr>
        <w:t xml:space="preserve"> </w:t>
      </w:r>
      <w:r w:rsidR="00536F6D">
        <w:t xml:space="preserve">out_mode = 00 </w:t>
      </w:r>
      <w:r w:rsidR="00536F6D">
        <w:rPr>
          <w:rFonts w:hint="eastAsia"/>
        </w:rPr>
        <w:t>으로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설정함으로써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지원된다</w:t>
      </w:r>
      <w:r w:rsidR="005B22D2">
        <w:rPr>
          <w:rFonts w:hint="eastAsia"/>
        </w:rPr>
        <w:t xml:space="preserve"> (LR_bypass </w:t>
      </w:r>
      <w:r w:rsidR="005B22D2">
        <w:rPr>
          <w:rFonts w:hint="eastAsia"/>
        </w:rPr>
        <w:t>동일</w:t>
      </w:r>
      <w:r w:rsidR="005B22D2">
        <w:rPr>
          <w:rFonts w:hint="eastAsia"/>
        </w:rPr>
        <w:t>)</w:t>
      </w:r>
      <w:r w:rsidR="00536F6D">
        <w:rPr>
          <w:rFonts w:hint="eastAsia"/>
        </w:rPr>
        <w:t>.</w:t>
      </w:r>
      <w:r w:rsidR="00536F6D">
        <w:t xml:space="preserve"> </w:t>
      </w:r>
      <w:r w:rsidR="00536F6D">
        <w:rPr>
          <w:rFonts w:hint="eastAsia"/>
        </w:rPr>
        <w:t>그리고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입력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이미지를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가로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혹은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세로로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반전시켜야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하는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경우를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위해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각</w:t>
      </w:r>
      <w:r w:rsidR="00536F6D">
        <w:rPr>
          <w:rFonts w:hint="eastAsia"/>
        </w:rPr>
        <w:t xml:space="preserve"> </w:t>
      </w:r>
      <w:r w:rsidR="00536F6D">
        <w:t>camera</w:t>
      </w:r>
      <w:r w:rsidR="00536F6D">
        <w:rPr>
          <w:rFonts w:hint="eastAsia"/>
        </w:rPr>
        <w:t>별로</w:t>
      </w:r>
      <w:r w:rsidR="00536F6D">
        <w:rPr>
          <w:rFonts w:hint="eastAsia"/>
        </w:rPr>
        <w:t xml:space="preserve"> </w:t>
      </w:r>
      <w:r w:rsidR="00536F6D">
        <w:t>hmirror_en, vmirror_en</w:t>
      </w:r>
      <w:r w:rsidR="00536F6D">
        <w:rPr>
          <w:rFonts w:hint="eastAsia"/>
        </w:rPr>
        <w:t>을</w:t>
      </w:r>
      <w:r w:rsidR="00536F6D">
        <w:rPr>
          <w:rFonts w:hint="eastAsia"/>
        </w:rPr>
        <w:t xml:space="preserve"> </w:t>
      </w:r>
      <w:r w:rsidR="005B22D2">
        <w:rPr>
          <w:rFonts w:hint="eastAsia"/>
        </w:rPr>
        <w:t>두었다</w:t>
      </w:r>
      <w:r w:rsidR="005B22D2">
        <w:rPr>
          <w:rFonts w:hint="eastAsia"/>
        </w:rPr>
        <w:t>.</w:t>
      </w:r>
      <w:r w:rsidR="005B22D2">
        <w:t xml:space="preserve"> </w:t>
      </w:r>
    </w:p>
    <w:tbl>
      <w:tblPr>
        <w:tblW w:w="0" w:type="auto"/>
        <w:tblInd w:w="4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93"/>
        <w:gridCol w:w="1843"/>
        <w:gridCol w:w="3897"/>
      </w:tblGrid>
      <w:tr w:rsidR="005B22D2" w:rsidRPr="00AF0FB6" w:rsidTr="005B22D2">
        <w:tc>
          <w:tcPr>
            <w:tcW w:w="2093" w:type="dxa"/>
            <w:shd w:val="clear" w:color="auto" w:fill="BFBFBF"/>
            <w:vAlign w:val="center"/>
          </w:tcPr>
          <w:p w:rsidR="005B22D2" w:rsidRPr="00AF0FB6" w:rsidRDefault="005B22D2" w:rsidP="005B22D2">
            <w:pPr>
              <w:pStyle w:val="TableTextCenter"/>
            </w:pPr>
            <w:r>
              <w:rPr>
                <w:rFonts w:hint="eastAsia"/>
              </w:rPr>
              <w:t>FB_bypass</w:t>
            </w:r>
            <w:r>
              <w:t>_</w:t>
            </w:r>
            <w:r>
              <w:rPr>
                <w:rFonts w:hint="eastAsia"/>
              </w:rPr>
              <w:t>en</w:t>
            </w:r>
          </w:p>
        </w:tc>
        <w:tc>
          <w:tcPr>
            <w:tcW w:w="1843" w:type="dxa"/>
            <w:shd w:val="clear" w:color="auto" w:fill="BFBFBF"/>
            <w:vAlign w:val="center"/>
          </w:tcPr>
          <w:p w:rsidR="005B22D2" w:rsidRPr="00AF0FB6" w:rsidRDefault="005B22D2" w:rsidP="002F7DE9">
            <w:pPr>
              <w:pStyle w:val="TableTextCenter"/>
            </w:pPr>
            <w:r>
              <w:t>FB_bypass_sel</w:t>
            </w:r>
          </w:p>
        </w:tc>
        <w:tc>
          <w:tcPr>
            <w:tcW w:w="3897" w:type="dxa"/>
            <w:shd w:val="clear" w:color="auto" w:fill="BFBFBF"/>
          </w:tcPr>
          <w:p w:rsidR="005B22D2" w:rsidRPr="00AF0FB6" w:rsidRDefault="005B22D2" w:rsidP="002F7DE9">
            <w:pPr>
              <w:pStyle w:val="TableTextCenter"/>
            </w:pPr>
            <w:r>
              <w:rPr>
                <w:rFonts w:hint="eastAsia"/>
              </w:rPr>
              <w:t>Operation</w:t>
            </w:r>
          </w:p>
        </w:tc>
      </w:tr>
      <w:tr w:rsidR="005B22D2" w:rsidRPr="00AF0FB6" w:rsidTr="005B22D2">
        <w:tc>
          <w:tcPr>
            <w:tcW w:w="2093" w:type="dxa"/>
            <w:shd w:val="clear" w:color="auto" w:fill="auto"/>
            <w:vAlign w:val="center"/>
          </w:tcPr>
          <w:p w:rsidR="005B22D2" w:rsidRPr="00AF0FB6" w:rsidRDefault="005B22D2" w:rsidP="002F7DE9">
            <w:pPr>
              <w:pStyle w:val="TableTextCenter"/>
            </w:pPr>
            <w:r>
              <w:t>0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5B22D2" w:rsidRPr="00AF0FB6" w:rsidRDefault="005B22D2" w:rsidP="002F7DE9">
            <w:pPr>
              <w:pStyle w:val="TableTextCenter"/>
            </w:pPr>
            <w:r>
              <w:t>x</w:t>
            </w:r>
          </w:p>
        </w:tc>
        <w:tc>
          <w:tcPr>
            <w:tcW w:w="3897" w:type="dxa"/>
          </w:tcPr>
          <w:p w:rsidR="005B22D2" w:rsidRDefault="005B22D2" w:rsidP="002F7DE9">
            <w:pPr>
              <w:pStyle w:val="TableTextCenter"/>
            </w:pPr>
            <w:r>
              <w:t>O</w:t>
            </w:r>
            <w:r>
              <w:rPr>
                <w:rFonts w:hint="eastAsia"/>
              </w:rPr>
              <w:t xml:space="preserve">utput </w:t>
            </w:r>
            <w:r>
              <w:t>image generated by LUT</w:t>
            </w:r>
          </w:p>
        </w:tc>
      </w:tr>
      <w:tr w:rsidR="005B22D2" w:rsidRPr="00AF0FB6" w:rsidTr="005B22D2">
        <w:tc>
          <w:tcPr>
            <w:tcW w:w="2093" w:type="dxa"/>
            <w:shd w:val="clear" w:color="auto" w:fill="auto"/>
            <w:vAlign w:val="center"/>
          </w:tcPr>
          <w:p w:rsidR="005B22D2" w:rsidRPr="00AF0FB6" w:rsidRDefault="005B22D2" w:rsidP="002F7DE9">
            <w:pPr>
              <w:pStyle w:val="TableTextCenter"/>
            </w:pPr>
            <w:r>
              <w:t>1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5B22D2" w:rsidRPr="00AF0FB6" w:rsidRDefault="005B22D2" w:rsidP="002F7DE9">
            <w:pPr>
              <w:pStyle w:val="TableTextCenter"/>
            </w:pPr>
            <w:r>
              <w:t>0</w:t>
            </w:r>
          </w:p>
        </w:tc>
        <w:tc>
          <w:tcPr>
            <w:tcW w:w="3897" w:type="dxa"/>
          </w:tcPr>
          <w:p w:rsidR="005B22D2" w:rsidRPr="00AF0FB6" w:rsidRDefault="005B22D2" w:rsidP="002F7DE9">
            <w:pPr>
              <w:pStyle w:val="TableTextCenter"/>
            </w:pPr>
            <w:r>
              <w:rPr>
                <w:rFonts w:hint="eastAsia"/>
              </w:rPr>
              <w:t>Front image bypass</w:t>
            </w:r>
          </w:p>
        </w:tc>
      </w:tr>
      <w:tr w:rsidR="005B22D2" w:rsidRPr="00AF0FB6" w:rsidTr="005B22D2">
        <w:tc>
          <w:tcPr>
            <w:tcW w:w="2093" w:type="dxa"/>
            <w:shd w:val="clear" w:color="auto" w:fill="auto"/>
            <w:vAlign w:val="center"/>
          </w:tcPr>
          <w:p w:rsidR="005B22D2" w:rsidRPr="00AF0FB6" w:rsidRDefault="005B22D2" w:rsidP="002F7DE9">
            <w:pPr>
              <w:pStyle w:val="TableTextCenter"/>
            </w:pPr>
            <w:r>
              <w:t>1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5B22D2" w:rsidRPr="00AF0FB6" w:rsidRDefault="005B22D2" w:rsidP="002F7DE9">
            <w:pPr>
              <w:pStyle w:val="TableTextCenter"/>
            </w:pPr>
            <w:r>
              <w:t>1</w:t>
            </w:r>
          </w:p>
        </w:tc>
        <w:tc>
          <w:tcPr>
            <w:tcW w:w="3897" w:type="dxa"/>
          </w:tcPr>
          <w:p w:rsidR="005B22D2" w:rsidRPr="00AF0FB6" w:rsidRDefault="005B22D2" w:rsidP="002F7DE9">
            <w:pPr>
              <w:pStyle w:val="TableTextCenter"/>
            </w:pPr>
            <w:r>
              <w:rPr>
                <w:rFonts w:hint="eastAsia"/>
              </w:rPr>
              <w:t>Back image bypass</w:t>
            </w:r>
          </w:p>
        </w:tc>
      </w:tr>
    </w:tbl>
    <w:p w:rsidR="005B22D2" w:rsidRDefault="005B22D2" w:rsidP="00536F6D">
      <w:pPr>
        <w:pStyle w:val="BodyText10"/>
        <w:spacing w:line="360" w:lineRule="auto"/>
        <w:ind w:firstLine="210"/>
        <w:jc w:val="both"/>
      </w:pPr>
      <w:r>
        <w:rPr>
          <w:rFonts w:hint="eastAsia"/>
        </w:rPr>
        <w:t xml:space="preserve"> </w:t>
      </w:r>
    </w:p>
    <w:p w:rsidR="005B22D2" w:rsidRDefault="005B22D2" w:rsidP="005B22D2">
      <w:pPr>
        <w:pStyle w:val="BodyText10"/>
        <w:spacing w:line="360" w:lineRule="auto"/>
        <w:ind w:firstLineChars="100" w:firstLine="200"/>
        <w:jc w:val="both"/>
      </w:pPr>
      <w:r>
        <w:rPr>
          <w:rFonts w:hint="eastAsia"/>
        </w:rPr>
        <w:t xml:space="preserve">FB </w:t>
      </w:r>
      <w:r>
        <w:rPr>
          <w:rFonts w:hint="eastAsia"/>
        </w:rPr>
        <w:t>출력을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t xml:space="preserve">LUT </w:t>
      </w:r>
      <w:r>
        <w:rPr>
          <w:rFonts w:hint="eastAsia"/>
        </w:rPr>
        <w:t>간의</w:t>
      </w:r>
      <w:r>
        <w:rPr>
          <w:rFonts w:hint="eastAsia"/>
        </w:rPr>
        <w:t xml:space="preserve"> </w:t>
      </w:r>
      <w:r>
        <w:t xml:space="preserve">morphing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지원을</w:t>
      </w:r>
      <w:r>
        <w:rPr>
          <w:rFonts w:hint="eastAsia"/>
        </w:rPr>
        <w:t xml:space="preserve"> </w:t>
      </w:r>
      <w:r>
        <w:rPr>
          <w:rFonts w:hint="eastAsia"/>
        </w:rPr>
        <w:t>위해서</w:t>
      </w:r>
      <w:r>
        <w:rPr>
          <w:rFonts w:hint="eastAsia"/>
        </w:rPr>
        <w:t xml:space="preserve"> </w:t>
      </w:r>
      <w:r>
        <w:t xml:space="preserve">lut_ratio (LR </w:t>
      </w:r>
      <w:r>
        <w:rPr>
          <w:rFonts w:hint="eastAsia"/>
        </w:rPr>
        <w:t>출력을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t>lut_ratio2)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사용된다</w:t>
      </w:r>
      <w:r>
        <w:rPr>
          <w:rFonts w:hint="eastAsia"/>
        </w:rPr>
        <w:t>.</w:t>
      </w:r>
      <w:r>
        <w:t xml:space="preserve"> Lut_ratio = 0 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r>
        <w:t>LUT0_START_ADDR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LUT</w:t>
      </w:r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rPr>
          <w:rFonts w:hint="eastAsia"/>
        </w:rPr>
        <w:t>사용이</w:t>
      </w:r>
      <w:r>
        <w:rPr>
          <w:rFonts w:hint="eastAsia"/>
        </w:rPr>
        <w:t xml:space="preserve"> </w:t>
      </w:r>
      <w:r>
        <w:rPr>
          <w:rFonts w:hint="eastAsia"/>
        </w:rPr>
        <w:t>되고</w:t>
      </w:r>
      <w:r>
        <w:rPr>
          <w:rFonts w:hint="eastAsia"/>
        </w:rPr>
        <w:t xml:space="preserve"> </w:t>
      </w:r>
      <w:r>
        <w:t xml:space="preserve">lut_ratio = 0xff 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r>
        <w:t xml:space="preserve">LUT0_START_ADDR2 </w:t>
      </w:r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rPr>
          <w:rFonts w:hint="eastAsia"/>
        </w:rPr>
        <w:t>사용된다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 w:rsidR="00F95DA4">
        <w:rPr>
          <w:rFonts w:hint="eastAsia"/>
        </w:rPr>
        <w:t>두</w:t>
      </w:r>
      <w:r w:rsidR="00F95DA4">
        <w:rPr>
          <w:rFonts w:hint="eastAsia"/>
        </w:rPr>
        <w:t xml:space="preserve"> </w:t>
      </w:r>
      <w:r w:rsidR="00F95DA4">
        <w:rPr>
          <w:rFonts w:hint="eastAsia"/>
        </w:rPr>
        <w:t>개의</w:t>
      </w:r>
      <w:r w:rsidR="00F95DA4">
        <w:rPr>
          <w:rFonts w:hint="eastAsia"/>
        </w:rPr>
        <w:t xml:space="preserve"> </w:t>
      </w:r>
      <w:r w:rsidR="00F95DA4">
        <w:t xml:space="preserve">LUT </w:t>
      </w:r>
      <w:r w:rsidR="00F95DA4">
        <w:rPr>
          <w:rFonts w:hint="eastAsia"/>
        </w:rPr>
        <w:t>간의</w:t>
      </w:r>
      <w:r w:rsidR="00F95DA4">
        <w:rPr>
          <w:rFonts w:hint="eastAsia"/>
        </w:rPr>
        <w:t xml:space="preserve"> </w:t>
      </w:r>
      <w:r w:rsidR="00F95DA4">
        <w:rPr>
          <w:rFonts w:hint="eastAsia"/>
        </w:rPr>
        <w:t>중간</w:t>
      </w:r>
      <w:r w:rsidR="00F95DA4">
        <w:rPr>
          <w:rFonts w:hint="eastAsia"/>
        </w:rPr>
        <w:t xml:space="preserve"> </w:t>
      </w:r>
      <w:r w:rsidR="00F95DA4">
        <w:rPr>
          <w:rFonts w:hint="eastAsia"/>
        </w:rPr>
        <w:t>값이</w:t>
      </w:r>
      <w:r w:rsidR="00F95DA4">
        <w:rPr>
          <w:rFonts w:hint="eastAsia"/>
        </w:rPr>
        <w:t xml:space="preserve"> </w:t>
      </w:r>
      <w:r w:rsidR="00F95DA4">
        <w:rPr>
          <w:rFonts w:hint="eastAsia"/>
        </w:rPr>
        <w:t>사용된다</w:t>
      </w:r>
      <w:r w:rsidR="00F95DA4">
        <w:rPr>
          <w:rFonts w:hint="eastAsia"/>
        </w:rPr>
        <w:t>.</w:t>
      </w:r>
      <w:r w:rsidR="00F95DA4">
        <w:t xml:space="preserve"> (0x30b4 </w:t>
      </w:r>
      <w:r w:rsidR="00F95DA4">
        <w:rPr>
          <w:rFonts w:hint="eastAsia"/>
        </w:rPr>
        <w:t>참조</w:t>
      </w:r>
      <w:r w:rsidR="00F95DA4">
        <w:rPr>
          <w:rFonts w:hint="eastAsia"/>
        </w:rPr>
        <w:t>)</w:t>
      </w:r>
      <w:r>
        <w:t xml:space="preserve"> </w:t>
      </w:r>
    </w:p>
    <w:p w:rsidR="00536F6D" w:rsidRDefault="00536F6D" w:rsidP="00536F6D">
      <w:pPr>
        <w:pStyle w:val="BodyText10"/>
        <w:spacing w:line="360" w:lineRule="auto"/>
        <w:ind w:firstLine="210"/>
        <w:jc w:val="both"/>
      </w:pPr>
    </w:p>
    <w:p w:rsidR="00536F6D" w:rsidRDefault="00536F6D" w:rsidP="00536F6D">
      <w:pPr>
        <w:pStyle w:val="3"/>
        <w:numPr>
          <w:ilvl w:val="2"/>
          <w:numId w:val="13"/>
        </w:numPr>
      </w:pPr>
      <w:bookmarkStart w:id="141" w:name="_Toc464235007"/>
      <w:bookmarkStart w:id="142" w:name="_Toc475519943"/>
      <w:r>
        <w:lastRenderedPageBreak/>
        <w:t>LUT information control registers</w:t>
      </w:r>
      <w:bookmarkEnd w:id="141"/>
      <w:bookmarkEnd w:id="142"/>
    </w:p>
    <w:p w:rsidR="00536F6D" w:rsidRDefault="009078AC" w:rsidP="00536F6D">
      <w:pPr>
        <w:pStyle w:val="BodyText10"/>
        <w:spacing w:line="360" w:lineRule="auto"/>
        <w:jc w:val="both"/>
      </w:pPr>
      <w:r>
        <w:rPr>
          <w:noProof/>
        </w:rPr>
        <w:drawing>
          <wp:inline distT="0" distB="0" distL="0" distR="0" wp14:anchorId="6B6997A3" wp14:editId="5871FBBD">
            <wp:extent cx="6417310" cy="1558925"/>
            <wp:effectExtent l="0" t="0" r="2540" b="3175"/>
            <wp:docPr id="7182" name="그림 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6D" w:rsidRDefault="00536F6D" w:rsidP="00536F6D">
      <w:pPr>
        <w:pStyle w:val="BodyText10"/>
        <w:spacing w:line="360" w:lineRule="auto"/>
        <w:jc w:val="both"/>
      </w:pPr>
      <w:r>
        <w:rPr>
          <w:rFonts w:hint="eastAsia"/>
        </w:rP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t>control registers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LUT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신호로서</w:t>
      </w:r>
      <w:r>
        <w:rPr>
          <w:rFonts w:hint="eastAsia"/>
        </w:rPr>
        <w:t xml:space="preserve"> </w:t>
      </w:r>
      <w:r>
        <w:t>i_TXCNT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라인에</w:t>
      </w:r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r>
        <w:t>LUT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개수를</w:t>
      </w:r>
      <w:r>
        <w:rPr>
          <w:rFonts w:hint="eastAsia"/>
        </w:rPr>
        <w:t xml:space="preserve"> </w:t>
      </w:r>
      <w:r>
        <w:rPr>
          <w:rFonts w:hint="eastAsia"/>
        </w:rPr>
        <w:t>의미하고</w:t>
      </w:r>
      <w:r>
        <w:rPr>
          <w:rFonts w:hint="eastAsia"/>
        </w:rPr>
        <w:t xml:space="preserve"> </w:t>
      </w:r>
      <w:r>
        <w:t>i_TYCNT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LUT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라인</w:t>
      </w:r>
      <w:r>
        <w:rPr>
          <w:rFonts w:hint="eastAsia"/>
        </w:rPr>
        <w:t xml:space="preserve"> </w:t>
      </w:r>
      <w:r>
        <w:rPr>
          <w:rFonts w:hint="eastAsia"/>
        </w:rPr>
        <w:t>개수를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>(</w:t>
      </w:r>
      <w:r>
        <w:t>i_TYCNT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뺀</w:t>
      </w:r>
      <w:r>
        <w:rPr>
          <w:rFonts w:hint="eastAsia"/>
        </w:rPr>
        <w:t xml:space="preserve"> </w:t>
      </w:r>
      <w:r>
        <w:rPr>
          <w:rFonts w:hint="eastAsia"/>
        </w:rPr>
        <w:t>값으로</w:t>
      </w:r>
      <w:r>
        <w:rPr>
          <w:rFonts w:hint="eastAsia"/>
        </w:rPr>
        <w:t xml:space="preserve"> </w:t>
      </w:r>
      <w:r>
        <w:rPr>
          <w:rFonts w:hint="eastAsia"/>
        </w:rPr>
        <w:t>설정한다</w:t>
      </w:r>
      <w:r>
        <w:rPr>
          <w:rFonts w:hint="eastAsia"/>
        </w:rPr>
        <w:t>.</w:t>
      </w:r>
      <w:r>
        <w:t xml:space="preserve"> i_TYCNT_1).  </w:t>
      </w:r>
      <w:r>
        <w:rPr>
          <w:rFonts w:hint="eastAsia"/>
        </w:rPr>
        <w:t>i_</w:t>
      </w:r>
      <w:r>
        <w:t>TXCNT</w:t>
      </w:r>
      <w:r>
        <w:rPr>
          <w:rFonts w:hint="eastAsia"/>
        </w:rPr>
        <w:t>와</w:t>
      </w:r>
      <w:r>
        <w:rPr>
          <w:rFonts w:hint="eastAsia"/>
        </w:rPr>
        <w:t xml:space="preserve"> i_TYCNT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이미지를</w:t>
      </w:r>
      <w:r>
        <w:rPr>
          <w:rFonts w:hint="eastAsia"/>
        </w:rPr>
        <w:t xml:space="preserve"> </w:t>
      </w:r>
      <w:r>
        <w:rPr>
          <w:rFonts w:hint="eastAsia"/>
        </w:rPr>
        <w:t>반으로</w:t>
      </w:r>
      <w:r>
        <w:rPr>
          <w:rFonts w:hint="eastAsia"/>
        </w:rPr>
        <w:t xml:space="preserve"> </w:t>
      </w:r>
      <w:r>
        <w:rPr>
          <w:rFonts w:hint="eastAsia"/>
        </w:rPr>
        <w:t>나눈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 xml:space="preserve">sampling </w:t>
      </w:r>
      <w:r>
        <w:rPr>
          <w:rFonts w:hint="eastAsia"/>
        </w:rPr>
        <w:t>간격인</w:t>
      </w:r>
      <w:r>
        <w:rPr>
          <w:rFonts w:hint="eastAsia"/>
        </w:rPr>
        <w:t xml:space="preserve"> </w:t>
      </w:r>
      <w:r>
        <w:t xml:space="preserve">i_DSTW 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나눈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되며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딱</w:t>
      </w:r>
      <w:r>
        <w:rPr>
          <w:rFonts w:hint="eastAsia"/>
        </w:rPr>
        <w:t xml:space="preserve"> </w:t>
      </w:r>
      <w:r>
        <w:rPr>
          <w:rFonts w:hint="eastAsia"/>
        </w:rPr>
        <w:t>떨어지지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경우에</w:t>
      </w:r>
      <w:r>
        <w:rPr>
          <w:rFonts w:hint="eastAsia"/>
        </w:rPr>
        <w:t xml:space="preserve"> </w:t>
      </w:r>
      <w:r>
        <w:rPr>
          <w:rFonts w:hint="eastAsia"/>
        </w:rPr>
        <w:t>가로</w:t>
      </w:r>
      <w:r>
        <w:rPr>
          <w:rFonts w:hint="eastAsia"/>
        </w:rPr>
        <w:t xml:space="preserve"> </w:t>
      </w:r>
      <w:r>
        <w:rPr>
          <w:rFonts w:hint="eastAsia"/>
        </w:rPr>
        <w:t>방향에</w:t>
      </w:r>
      <w:r>
        <w:rPr>
          <w:rFonts w:hint="eastAsia"/>
        </w:rPr>
        <w:t xml:space="preserve"> </w:t>
      </w:r>
      <w:r>
        <w:rPr>
          <w:rFonts w:hint="eastAsia"/>
        </w:rPr>
        <w:t>대해서는</w:t>
      </w:r>
      <w:r>
        <w:rPr>
          <w:rFonts w:hint="eastAsia"/>
        </w:rPr>
        <w:t xml:space="preserve"> i</w:t>
      </w:r>
      <w:r w:rsidR="00F95DA4">
        <w:t>_</w:t>
      </w:r>
      <w:r>
        <w:rPr>
          <w:rFonts w:hint="eastAsia"/>
        </w:rPr>
        <w:t xml:space="preserve">SOFFSET, </w:t>
      </w:r>
      <w:r>
        <w:rPr>
          <w:rFonts w:hint="eastAsia"/>
        </w:rPr>
        <w:t>세로</w:t>
      </w:r>
      <w:r>
        <w:rPr>
          <w:rFonts w:hint="eastAsia"/>
        </w:rPr>
        <w:t xml:space="preserve"> </w:t>
      </w:r>
      <w:r>
        <w:rPr>
          <w:rFonts w:hint="eastAsia"/>
        </w:rPr>
        <w:t>방향에</w:t>
      </w:r>
      <w:r>
        <w:rPr>
          <w:rFonts w:hint="eastAsia"/>
        </w:rPr>
        <w:t xml:space="preserve"> </w:t>
      </w:r>
      <w:r>
        <w:rPr>
          <w:rFonts w:hint="eastAsia"/>
        </w:rPr>
        <w:t>대해서는</w:t>
      </w:r>
      <w:r>
        <w:rPr>
          <w:rFonts w:hint="eastAsia"/>
        </w:rPr>
        <w:t xml:space="preserve"> </w:t>
      </w:r>
      <w:r>
        <w:t>i_TOFFSET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설정한다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마지막으로</w:t>
      </w:r>
      <w:r>
        <w:rPr>
          <w:rFonts w:hint="eastAsia"/>
        </w:rPr>
        <w:t xml:space="preserve"> </w:t>
      </w:r>
      <w:r>
        <w:t>2</w:t>
      </w:r>
      <w:r w:rsidR="00A4590A">
        <w:rPr>
          <w:vertAlign w:val="superscript"/>
        </w:rPr>
        <w:t>15</w:t>
      </w:r>
      <w:r>
        <w:rPr>
          <w:vertAlign w:val="superscript"/>
        </w:rPr>
        <w:t xml:space="preserve"> </w:t>
      </w:r>
      <w:r>
        <w:t xml:space="preserve">/ i_DSTW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 xml:space="preserve">i_INCR 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설정이</w:t>
      </w:r>
      <w:r>
        <w:rPr>
          <w:rFonts w:hint="eastAsia"/>
        </w:rPr>
        <w:t xml:space="preserve"> </w:t>
      </w:r>
      <w:r>
        <w:rPr>
          <w:rFonts w:hint="eastAsia"/>
        </w:rPr>
        <w:t>필요하다</w:t>
      </w:r>
      <w:r>
        <w:rPr>
          <w:rFonts w:hint="eastAsia"/>
        </w:rPr>
        <w:t>.</w:t>
      </w:r>
    </w:p>
    <w:p w:rsidR="00F95DA4" w:rsidRDefault="00F95DA4" w:rsidP="00F95DA4">
      <w:pPr>
        <w:pStyle w:val="BodyText10"/>
        <w:spacing w:line="360" w:lineRule="auto"/>
        <w:ind w:firstLine="195"/>
      </w:pPr>
      <w:r>
        <w:t>SVM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가로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세로</w:t>
      </w:r>
      <w:r>
        <w:rPr>
          <w:rFonts w:hint="eastAsia"/>
        </w:rPr>
        <w:t xml:space="preserve">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t xml:space="preserve">sample </w:t>
      </w:r>
      <w:r>
        <w:rPr>
          <w:rFonts w:hint="eastAsia"/>
        </w:rPr>
        <w:t>간격으로</w:t>
      </w:r>
      <w:r>
        <w:rPr>
          <w:rFonts w:hint="eastAsia"/>
        </w:rPr>
        <w:t xml:space="preserve"> </w:t>
      </w:r>
      <w:r>
        <w:rPr>
          <w:rFonts w:hint="eastAsia"/>
        </w:rPr>
        <w:t>매</w:t>
      </w:r>
      <w:r>
        <w:rPr>
          <w:rFonts w:hint="eastAsia"/>
        </w:rPr>
        <w:t xml:space="preserve"> </w:t>
      </w:r>
      <w:r>
        <w:rPr>
          <w:rFonts w:hint="eastAsia"/>
        </w:rPr>
        <w:t>픽셀마다의</w:t>
      </w:r>
      <w:r>
        <w:rPr>
          <w:rFonts w:hint="eastAsia"/>
        </w:rPr>
        <w:t xml:space="preserve"> </w:t>
      </w:r>
      <w:r>
        <w:t>LUT</w:t>
      </w:r>
      <w:r>
        <w:rPr>
          <w:rFonts w:hint="eastAsia"/>
        </w:rPr>
        <w:t>로부터</w:t>
      </w:r>
      <w:r>
        <w:rPr>
          <w:rFonts w:hint="eastAsia"/>
        </w:rPr>
        <w:t xml:space="preserve"> </w:t>
      </w:r>
      <w:r>
        <w:t>samp</w:t>
      </w:r>
      <w:r>
        <w:rPr>
          <w:rFonts w:hint="eastAsia"/>
        </w:rPr>
        <w:t>l</w:t>
      </w:r>
      <w:r>
        <w:t>ing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최종</w:t>
      </w:r>
      <w:r>
        <w:rPr>
          <w:rFonts w:hint="eastAsia"/>
        </w:rPr>
        <w:t xml:space="preserve"> </w:t>
      </w:r>
      <w:r>
        <w:t>LUT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생성하여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t>sampling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t xml:space="preserve">LUT </w:t>
      </w:r>
      <w:r>
        <w:rPr>
          <w:rFonts w:hint="eastAsia"/>
        </w:rPr>
        <w:t>값은</w:t>
      </w:r>
      <w:r>
        <w:rPr>
          <w:rFonts w:hint="eastAsia"/>
        </w:rPr>
        <w:t xml:space="preserve"> </w:t>
      </w:r>
      <w:r>
        <w:t>32b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구성되며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t>bits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의미는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F95DA4" w:rsidRDefault="00F95DA4" w:rsidP="00F95DA4">
      <w:pPr>
        <w:pStyle w:val="BodyText10"/>
        <w:spacing w:line="360" w:lineRule="auto"/>
        <w:ind w:firstLine="195"/>
        <w:jc w:val="center"/>
      </w:pPr>
      <w:r>
        <w:rPr>
          <w:noProof/>
        </w:rPr>
        <w:drawing>
          <wp:inline distT="0" distB="0" distL="0" distR="0" wp14:anchorId="7014E663" wp14:editId="6CD74AD7">
            <wp:extent cx="3438525" cy="352425"/>
            <wp:effectExtent l="0" t="0" r="952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A4" w:rsidRDefault="00F95DA4" w:rsidP="00F95DA4">
      <w:pPr>
        <w:pStyle w:val="BodyText10"/>
        <w:spacing w:line="276" w:lineRule="auto"/>
        <w:ind w:firstLine="195"/>
      </w:pPr>
      <w:r>
        <w:rPr>
          <w:rFonts w:hint="eastAsia"/>
        </w:rPr>
        <w:t xml:space="preserve">[31] : </w:t>
      </w:r>
      <w:r>
        <w:t>Camera selection bits</w:t>
      </w:r>
    </w:p>
    <w:p w:rsidR="00F95DA4" w:rsidRDefault="00F95DA4" w:rsidP="00F95DA4">
      <w:pPr>
        <w:pStyle w:val="BodyText10"/>
        <w:spacing w:line="276" w:lineRule="auto"/>
        <w:ind w:firstLine="195"/>
      </w:pPr>
      <w:r>
        <w:t xml:space="preserve">[30] : </w:t>
      </w:r>
      <w:r>
        <w:rPr>
          <w:rFonts w:hint="eastAsia"/>
        </w:rPr>
        <w:t>불연속</w:t>
      </w:r>
      <w:r>
        <w:rPr>
          <w:rFonts w:hint="eastAsia"/>
        </w:rPr>
        <w:t xml:space="preserve"> </w:t>
      </w:r>
      <w:r>
        <w:rPr>
          <w:rFonts w:hint="eastAsia"/>
        </w:rPr>
        <w:t>표시</w:t>
      </w:r>
    </w:p>
    <w:p w:rsidR="00F95DA4" w:rsidRDefault="00F95DA4" w:rsidP="00F95DA4">
      <w:pPr>
        <w:pStyle w:val="BodyText10"/>
        <w:spacing w:line="276" w:lineRule="auto"/>
        <w:ind w:firstLine="195"/>
      </w:pPr>
      <w:r>
        <w:rPr>
          <w:rFonts w:hint="eastAsia"/>
        </w:rPr>
        <w:t xml:space="preserve">[29:15] :  LUT y </w:t>
      </w:r>
      <w:r>
        <w:rPr>
          <w:rFonts w:hint="eastAsia"/>
        </w:rPr>
        <w:t>좌표</w:t>
      </w:r>
      <w:r>
        <w:rPr>
          <w:rFonts w:hint="eastAsia"/>
        </w:rPr>
        <w:t xml:space="preserve"> (</w:t>
      </w:r>
      <w:r>
        <w:rPr>
          <w:rFonts w:hint="eastAsia"/>
        </w:rPr>
        <w:t>정수부</w:t>
      </w:r>
      <w:r>
        <w:rPr>
          <w:rFonts w:hint="eastAsia"/>
        </w:rPr>
        <w:t xml:space="preserve"> 11b, </w:t>
      </w:r>
      <w:r>
        <w:rPr>
          <w:rFonts w:hint="eastAsia"/>
        </w:rPr>
        <w:t>소수부</w:t>
      </w:r>
      <w:r>
        <w:rPr>
          <w:rFonts w:hint="eastAsia"/>
        </w:rPr>
        <w:t xml:space="preserve"> 4b </w:t>
      </w:r>
      <w:r>
        <w:rPr>
          <w:rFonts w:hint="eastAsia"/>
        </w:rPr>
        <w:t>포함</w:t>
      </w:r>
      <w:r>
        <w:rPr>
          <w:rFonts w:hint="eastAsia"/>
        </w:rPr>
        <w:t>)</w:t>
      </w:r>
    </w:p>
    <w:p w:rsidR="00F95DA4" w:rsidRDefault="00F95DA4" w:rsidP="00F95DA4">
      <w:pPr>
        <w:pStyle w:val="BodyText10"/>
        <w:spacing w:line="276" w:lineRule="auto"/>
        <w:ind w:firstLine="195"/>
      </w:pPr>
      <w:r>
        <w:rPr>
          <w:rFonts w:hint="eastAsia"/>
        </w:rPr>
        <w:t xml:space="preserve">[14:0] : LUT x </w:t>
      </w:r>
      <w:r>
        <w:rPr>
          <w:rFonts w:hint="eastAsia"/>
        </w:rPr>
        <w:t>좌표</w:t>
      </w:r>
      <w:r>
        <w:rPr>
          <w:rFonts w:hint="eastAsia"/>
        </w:rPr>
        <w:t xml:space="preserve"> (</w:t>
      </w:r>
      <w:r>
        <w:rPr>
          <w:rFonts w:hint="eastAsia"/>
        </w:rPr>
        <w:t>정수부</w:t>
      </w:r>
      <w:r>
        <w:rPr>
          <w:rFonts w:hint="eastAsia"/>
        </w:rPr>
        <w:t xml:space="preserve"> 11b</w:t>
      </w:r>
      <w:r>
        <w:t xml:space="preserve">, </w:t>
      </w:r>
      <w:r>
        <w:rPr>
          <w:rFonts w:hint="eastAsia"/>
        </w:rPr>
        <w:t>소수부</w:t>
      </w:r>
      <w:r>
        <w:rPr>
          <w:rFonts w:hint="eastAsia"/>
        </w:rPr>
        <w:t xml:space="preserve"> </w:t>
      </w:r>
      <w:r>
        <w:t xml:space="preserve">4b </w:t>
      </w:r>
      <w:r>
        <w:rPr>
          <w:rFonts w:hint="eastAsia"/>
        </w:rPr>
        <w:t>포함</w:t>
      </w:r>
      <w:r>
        <w:rPr>
          <w:rFonts w:hint="eastAsia"/>
        </w:rPr>
        <w:t>)</w:t>
      </w:r>
    </w:p>
    <w:p w:rsidR="00F95DA4" w:rsidRDefault="00F95DA4" w:rsidP="00F95DA4">
      <w:pPr>
        <w:pStyle w:val="BodyText10"/>
        <w:spacing w:line="360" w:lineRule="auto"/>
        <w:ind w:firstLine="195"/>
      </w:pPr>
      <w:r>
        <w:t>sampling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포인트는</w:t>
      </w:r>
      <w:r>
        <w:rPr>
          <w:rFonts w:hint="eastAsia"/>
        </w:rPr>
        <w:t xml:space="preserve"> </w:t>
      </w: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그림과</w:t>
      </w:r>
      <w:r>
        <w:rPr>
          <w:rFonts w:hint="eastAsia"/>
        </w:rPr>
        <w:t xml:space="preserve"> </w:t>
      </w:r>
      <w:r>
        <w:rPr>
          <w:rFonts w:hint="eastAsia"/>
        </w:rPr>
        <w:t>같으며</w:t>
      </w:r>
      <w:r>
        <w:rPr>
          <w:rFonts w:hint="eastAsia"/>
        </w:rPr>
        <w:t xml:space="preserve">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가로</w:t>
      </w:r>
      <w:r>
        <w:rPr>
          <w:rFonts w:hint="eastAsia"/>
        </w:rPr>
        <w:t xml:space="preserve"> </w:t>
      </w:r>
      <w:r>
        <w:rPr>
          <w:rFonts w:hint="eastAsia"/>
        </w:rPr>
        <w:t>세로</w:t>
      </w:r>
      <w:r>
        <w:rPr>
          <w:rFonts w:hint="eastAsia"/>
        </w:rPr>
        <w:t xml:space="preserve"> </w:t>
      </w:r>
      <w:r>
        <w:rPr>
          <w:rFonts w:hint="eastAsia"/>
        </w:rPr>
        <w:t>해상도에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t>LUT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개수는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계산될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(</w:t>
      </w:r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t>DSTW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samp</w:t>
      </w:r>
      <w:r>
        <w:rPr>
          <w:rFonts w:hint="eastAsia"/>
        </w:rPr>
        <w:t xml:space="preserve">ling </w:t>
      </w:r>
      <w:r>
        <w:rPr>
          <w:rFonts w:hint="eastAsia"/>
        </w:rPr>
        <w:t>간격을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>)</w:t>
      </w:r>
    </w:p>
    <w:p w:rsidR="00F95DA4" w:rsidRDefault="00F95DA4" w:rsidP="00F95DA4">
      <w:pPr>
        <w:pStyle w:val="BodyText10"/>
        <w:spacing w:line="276" w:lineRule="auto"/>
        <w:ind w:firstLine="195"/>
      </w:pP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라인의</w:t>
      </w:r>
      <w:r>
        <w:rPr>
          <w:rFonts w:hint="eastAsia"/>
        </w:rPr>
        <w:t xml:space="preserve"> LUT sample </w:t>
      </w:r>
      <w:r>
        <w:rPr>
          <w:rFonts w:hint="eastAsia"/>
        </w:rPr>
        <w:t>개수</w:t>
      </w:r>
      <w:r>
        <w:rPr>
          <w:rFonts w:hint="eastAsia"/>
        </w:rPr>
        <w:t xml:space="preserve">(TXCNT) </w:t>
      </w:r>
      <w:r>
        <w:t xml:space="preserve">= ceil ( IMG_WIDTH / 2 / DSTW ) * 2 + 1 </w:t>
      </w:r>
    </w:p>
    <w:p w:rsidR="00F95DA4" w:rsidRPr="00956757" w:rsidRDefault="00F95DA4" w:rsidP="00F95DA4">
      <w:pPr>
        <w:pStyle w:val="BodyText10"/>
        <w:spacing w:line="276" w:lineRule="auto"/>
        <w:ind w:firstLine="195"/>
      </w:pPr>
      <w:r>
        <w:t>LUT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라인</w:t>
      </w:r>
      <w:r>
        <w:rPr>
          <w:rFonts w:hint="eastAsia"/>
        </w:rPr>
        <w:t xml:space="preserve"> </w:t>
      </w:r>
      <w:r>
        <w:rPr>
          <w:rFonts w:hint="eastAsia"/>
        </w:rPr>
        <w:t>개수</w:t>
      </w:r>
      <w:r>
        <w:rPr>
          <w:rFonts w:hint="eastAsia"/>
        </w:rPr>
        <w:t xml:space="preserve">(TYCNT) </w:t>
      </w:r>
      <w:r>
        <w:t>= ceil ( IMG_HEIGHT / 2 / DSTW ) * 2 + 1</w:t>
      </w:r>
    </w:p>
    <w:p w:rsidR="00F95DA4" w:rsidRPr="002B3E5B" w:rsidRDefault="00F95DA4" w:rsidP="00F95DA4">
      <w:pPr>
        <w:pStyle w:val="BodyText10"/>
        <w:spacing w:line="276" w:lineRule="auto"/>
        <w:ind w:firstLine="195"/>
        <w:rPr>
          <w:rStyle w:val="Hyperlinks"/>
          <w:i w:val="0"/>
          <w:color w:val="000000"/>
          <w:u w:val="none"/>
        </w:rPr>
      </w:pPr>
      <w:r>
        <w:t>(720</w:t>
      </w:r>
      <w:r>
        <w:rPr>
          <w:rFonts w:hint="eastAsia"/>
        </w:rPr>
        <w:t>p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 xml:space="preserve">1280 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t xml:space="preserve">dstw = 8 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r>
        <w:t>161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되며</w:t>
      </w:r>
      <w:r>
        <w:rPr>
          <w:rFonts w:hint="eastAsia"/>
        </w:rPr>
        <w:t xml:space="preserve">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t>TXCNT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최대값은</w:t>
      </w:r>
      <w:r>
        <w:rPr>
          <w:rFonts w:hint="eastAsia"/>
        </w:rPr>
        <w:t xml:space="preserve"> </w:t>
      </w:r>
      <w:r>
        <w:t>161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F95DA4" w:rsidRDefault="00F95DA4" w:rsidP="00F95DA4">
      <w:pPr>
        <w:pStyle w:val="BodyText10"/>
        <w:spacing w:line="360" w:lineRule="auto"/>
        <w:jc w:val="center"/>
        <w:rPr>
          <w:rStyle w:val="Hyperlinks"/>
          <w:i w:val="0"/>
          <w:color w:val="auto"/>
          <w:sz w:val="22"/>
          <w:u w:val="none"/>
          <w:lang w:val="pt-BR"/>
        </w:rPr>
      </w:pPr>
      <w:r>
        <w:rPr>
          <w:rStyle w:val="Hyperlinks"/>
          <w:i w:val="0"/>
          <w:noProof/>
          <w:color w:val="auto"/>
          <w:sz w:val="22"/>
          <w:u w:val="none"/>
        </w:rPr>
        <w:lastRenderedPageBreak/>
        <w:drawing>
          <wp:inline distT="0" distB="0" distL="0" distR="0" wp14:anchorId="1A5F0315" wp14:editId="4A060289">
            <wp:extent cx="6409055" cy="287845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DA4" w:rsidRDefault="00F95DA4" w:rsidP="00F95DA4">
      <w:pPr>
        <w:pStyle w:val="TableColumn"/>
        <w:spacing w:line="360" w:lineRule="auto"/>
        <w:rPr>
          <w:rStyle w:val="Hyperlinks"/>
          <w:i w:val="0"/>
          <w:color w:val="auto"/>
          <w:sz w:val="22"/>
          <w:u w:val="none"/>
          <w:lang w:val="pt-BR"/>
        </w:rPr>
      </w:pPr>
      <w:bookmarkStart w:id="143" w:name="_Toc475518958"/>
      <w:r w:rsidRPr="007A53E9">
        <w:rPr>
          <w:rStyle w:val="Hyperlinks"/>
          <w:lang w:val="pt-BR"/>
        </w:rPr>
        <w:t xml:space="preserve">Figure </w:t>
      </w:r>
      <w:r>
        <w:rPr>
          <w:rStyle w:val="Hyperlinks"/>
          <w:lang w:val="pt-BR"/>
        </w:rPr>
        <w:fldChar w:fldCharType="begin"/>
      </w:r>
      <w:r>
        <w:rPr>
          <w:rStyle w:val="Hyperlinks"/>
          <w:lang w:val="pt-BR"/>
        </w:rPr>
        <w:instrText xml:space="preserve"> STYLEREF 1 \s </w:instrText>
      </w:r>
      <w:r>
        <w:rPr>
          <w:rStyle w:val="Hyperlinks"/>
          <w:lang w:val="pt-BR"/>
        </w:rPr>
        <w:fldChar w:fldCharType="separate"/>
      </w:r>
      <w:r w:rsidR="00FD52DE">
        <w:rPr>
          <w:rStyle w:val="Hyperlinks"/>
          <w:noProof/>
          <w:lang w:val="pt-BR"/>
        </w:rPr>
        <w:t>2</w:t>
      </w:r>
      <w:r>
        <w:rPr>
          <w:rStyle w:val="Hyperlinks"/>
          <w:lang w:val="pt-BR"/>
        </w:rPr>
        <w:fldChar w:fldCharType="end"/>
      </w:r>
      <w:r>
        <w:rPr>
          <w:rStyle w:val="Hyperlinks"/>
          <w:lang w:val="pt-BR"/>
        </w:rPr>
        <w:noBreakHyphen/>
      </w:r>
      <w:r>
        <w:rPr>
          <w:rStyle w:val="Hyperlinks"/>
          <w:lang w:val="pt-BR"/>
        </w:rPr>
        <w:fldChar w:fldCharType="begin"/>
      </w:r>
      <w:r>
        <w:rPr>
          <w:rStyle w:val="Hyperlinks"/>
          <w:lang w:val="pt-BR"/>
        </w:rPr>
        <w:instrText xml:space="preserve"> SEQ Figure \* ARABIC \s 1 </w:instrText>
      </w:r>
      <w:r>
        <w:rPr>
          <w:rStyle w:val="Hyperlinks"/>
          <w:lang w:val="pt-BR"/>
        </w:rPr>
        <w:fldChar w:fldCharType="separate"/>
      </w:r>
      <w:r w:rsidR="00FD52DE">
        <w:rPr>
          <w:rStyle w:val="Hyperlinks"/>
          <w:noProof/>
          <w:lang w:val="pt-BR"/>
        </w:rPr>
        <w:t>1</w:t>
      </w:r>
      <w:r>
        <w:rPr>
          <w:rStyle w:val="Hyperlinks"/>
          <w:lang w:val="pt-BR"/>
        </w:rPr>
        <w:fldChar w:fldCharType="end"/>
      </w:r>
      <w:r w:rsidRPr="007A53E9">
        <w:rPr>
          <w:rStyle w:val="Hyperlinks"/>
          <w:rFonts w:hint="eastAsia"/>
          <w:lang w:val="pt-BR"/>
        </w:rPr>
        <w:t xml:space="preserve"> </w:t>
      </w:r>
      <w:r>
        <w:rPr>
          <w:rStyle w:val="Hyperlinks"/>
          <w:lang w:val="pt-BR"/>
        </w:rPr>
        <w:t>LUT sampling example</w:t>
      </w:r>
      <w:bookmarkEnd w:id="143"/>
    </w:p>
    <w:p w:rsidR="00F95DA4" w:rsidRDefault="00F95DA4" w:rsidP="00F95DA4">
      <w:pPr>
        <w:pStyle w:val="BodyText10"/>
        <w:spacing w:line="360" w:lineRule="auto"/>
        <w:jc w:val="center"/>
        <w:rPr>
          <w:rStyle w:val="Hyperlinks"/>
          <w:i w:val="0"/>
          <w:color w:val="auto"/>
          <w:sz w:val="22"/>
          <w:u w:val="none"/>
          <w:lang w:val="pt-BR"/>
        </w:rPr>
      </w:pPr>
    </w:p>
    <w:p w:rsidR="00F95DA4" w:rsidRPr="00E00C4C" w:rsidRDefault="00F95DA4" w:rsidP="00F95DA4">
      <w:pPr>
        <w:pStyle w:val="BodyText10"/>
        <w:spacing w:line="360" w:lineRule="auto"/>
        <w:ind w:firstLine="210"/>
        <w:jc w:val="both"/>
        <w:rPr>
          <w:rStyle w:val="Hyperlinks"/>
          <w:i w:val="0"/>
          <w:color w:val="auto"/>
          <w:u w:val="none"/>
          <w:lang w:val="pt-BR"/>
        </w:rPr>
      </w:pP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위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그림에서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노란색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부분이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출력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이미지의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영역이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되며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임의의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i w:val="0"/>
          <w:color w:val="auto"/>
          <w:u w:val="none"/>
          <w:lang w:val="pt-BR"/>
        </w:rPr>
        <w:t xml:space="preserve">sampling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간격으로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나누다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보면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오른쪽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그림과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같이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딱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떨어지지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않아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i w:val="0"/>
          <w:color w:val="auto"/>
          <w:u w:val="none"/>
          <w:lang w:val="pt-BR"/>
        </w:rPr>
        <w:t>offset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이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발생하는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경우가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있게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된다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.</w:t>
      </w:r>
      <w:r w:rsidRPr="00E00C4C">
        <w:rPr>
          <w:rStyle w:val="Hyperlinks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이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경우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i w:val="0"/>
          <w:color w:val="auto"/>
          <w:u w:val="none"/>
          <w:lang w:val="pt-BR"/>
        </w:rPr>
        <w:t>SOFFSET, TOFFSET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을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설정하여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해결할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수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있다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.</w:t>
      </w:r>
    </w:p>
    <w:p w:rsidR="00F95DA4" w:rsidRPr="00E00C4C" w:rsidRDefault="00F95DA4" w:rsidP="00F95DA4">
      <w:pPr>
        <w:pStyle w:val="BodyText10"/>
        <w:spacing w:line="360" w:lineRule="auto"/>
        <w:ind w:firstLineChars="100" w:firstLine="200"/>
        <w:rPr>
          <w:rStyle w:val="Hyperlinks"/>
          <w:i w:val="0"/>
          <w:color w:val="auto"/>
          <w:u w:val="none"/>
          <w:lang w:val="pt-BR"/>
        </w:rPr>
      </w:pP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출력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영상이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두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가지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이상의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종류의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LUT</w:t>
      </w:r>
      <w:r w:rsidRPr="00E00C4C">
        <w:rPr>
          <w:rStyle w:val="Hyperlinks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처리를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포함하는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경우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서로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다른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i w:val="0"/>
          <w:color w:val="auto"/>
          <w:u w:val="none"/>
          <w:lang w:val="pt-BR"/>
        </w:rPr>
        <w:t>LUT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가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인접하는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부분에서는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깔끔하지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못한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영상이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출력되며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이는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서로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다른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i w:val="0"/>
          <w:color w:val="auto"/>
          <w:u w:val="none"/>
          <w:lang w:val="pt-BR"/>
        </w:rPr>
        <w:t xml:space="preserve">LUT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간의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i w:val="0"/>
          <w:color w:val="auto"/>
          <w:u w:val="none"/>
          <w:lang w:val="pt-BR"/>
        </w:rPr>
        <w:t>interpolation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을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통해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결과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이미지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생성이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처리되기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때문이다</w:t>
      </w:r>
      <w:r w:rsidRPr="00E00C4C">
        <w:rPr>
          <w:rStyle w:val="Hyperlinks"/>
          <w:i w:val="0"/>
          <w:color w:val="auto"/>
          <w:u w:val="none"/>
          <w:lang w:val="pt-BR"/>
        </w:rPr>
        <w:t xml:space="preserve">.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또한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이러한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경우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대체로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i w:val="0"/>
          <w:color w:val="auto"/>
          <w:u w:val="none"/>
          <w:lang w:val="pt-BR"/>
        </w:rPr>
        <w:t>MBW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에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대해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악영향을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미치게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된다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.</w:t>
      </w:r>
    </w:p>
    <w:p w:rsidR="00F95DA4" w:rsidRPr="005E18C7" w:rsidRDefault="00F95DA4" w:rsidP="00F95DA4">
      <w:pPr>
        <w:pStyle w:val="BodyText10"/>
        <w:spacing w:line="360" w:lineRule="auto"/>
        <w:ind w:firstLineChars="100" w:firstLine="200"/>
        <w:jc w:val="both"/>
        <w:rPr>
          <w:rStyle w:val="Hyperlinks"/>
          <w:i w:val="0"/>
          <w:color w:val="auto"/>
          <w:lang w:val="pt-BR"/>
        </w:rPr>
      </w:pP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이러한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문제를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해결하고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경계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부분의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깔끔한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출력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영상을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얻기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위해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SVM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은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i w:val="0"/>
          <w:color w:val="auto"/>
          <w:u w:val="none"/>
          <w:lang w:val="pt-BR"/>
        </w:rPr>
        <w:t xml:space="preserve">LUT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내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불연속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정보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설정을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지원한다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.</w:t>
      </w:r>
      <w:r w:rsidRPr="00E00C4C">
        <w:rPr>
          <w:rStyle w:val="Hyperlinks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아래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그림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중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왼쪽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에서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각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색깔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별로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서로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다른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i w:val="0"/>
          <w:color w:val="auto"/>
          <w:u w:val="none"/>
          <w:lang w:val="pt-BR"/>
        </w:rPr>
        <w:t>LUT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를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사용하는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경우라고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하고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동그라미가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i w:val="0"/>
          <w:color w:val="auto"/>
          <w:u w:val="none"/>
          <w:lang w:val="pt-BR"/>
        </w:rPr>
        <w:t xml:space="preserve">LUT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값이라고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하면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빨간색에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해당하는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i w:val="0"/>
          <w:color w:val="auto"/>
          <w:u w:val="none"/>
          <w:lang w:val="pt-BR"/>
        </w:rPr>
        <w:t xml:space="preserve">LUT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값에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대해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[30</w:t>
      </w:r>
      <w:r w:rsidRPr="00E00C4C">
        <w:rPr>
          <w:rStyle w:val="Hyperlinks"/>
          <w:i w:val="0"/>
          <w:color w:val="auto"/>
          <w:u w:val="none"/>
          <w:lang w:val="pt-BR"/>
        </w:rPr>
        <w:t>]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를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i w:val="0"/>
          <w:color w:val="auto"/>
          <w:u w:val="none"/>
          <w:lang w:val="pt-BR"/>
        </w:rPr>
        <w:t>1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로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설정함으로써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>여러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533418">
        <w:rPr>
          <w:rStyle w:val="Hyperlinks"/>
          <w:i w:val="0"/>
          <w:color w:val="auto"/>
          <w:u w:val="none"/>
          <w:lang w:val="pt-BR"/>
        </w:rPr>
        <w:t>LUT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>가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>사용되는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>경우의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>인접한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>부분에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>대해서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>불연속임을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>인지하여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>처리하게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>된다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>.</w:t>
      </w:r>
      <w:r>
        <w:rPr>
          <w:rStyle w:val="Hyperlinks"/>
          <w:i w:val="0"/>
          <w:color w:val="auto"/>
          <w:u w:val="none"/>
          <w:lang w:val="pt-BR"/>
        </w:rPr>
        <w:t xml:space="preserve"> </w:t>
      </w:r>
      <w:r w:rsidRPr="005E18C7">
        <w:rPr>
          <w:rStyle w:val="Hyperlinks"/>
          <w:rFonts w:hint="eastAsia"/>
          <w:i w:val="0"/>
          <w:color w:val="auto"/>
          <w:lang w:val="pt-BR"/>
        </w:rPr>
        <w:t>불연속</w:t>
      </w:r>
      <w:r w:rsidRPr="005E18C7">
        <w:rPr>
          <w:rStyle w:val="Hyperlinks"/>
          <w:rFonts w:hint="eastAsia"/>
          <w:i w:val="0"/>
          <w:color w:val="auto"/>
          <w:lang w:val="pt-BR"/>
        </w:rPr>
        <w:t xml:space="preserve"> </w:t>
      </w:r>
      <w:r w:rsidRPr="005E18C7">
        <w:rPr>
          <w:rStyle w:val="Hyperlinks"/>
          <w:rFonts w:hint="eastAsia"/>
          <w:i w:val="0"/>
          <w:color w:val="auto"/>
          <w:lang w:val="pt-BR"/>
        </w:rPr>
        <w:t>정보는</w:t>
      </w:r>
      <w:r w:rsidRPr="005E18C7">
        <w:rPr>
          <w:rStyle w:val="Hyperlinks"/>
          <w:rFonts w:hint="eastAsia"/>
          <w:i w:val="0"/>
          <w:color w:val="auto"/>
          <w:lang w:val="pt-BR"/>
        </w:rPr>
        <w:t xml:space="preserve"> </w:t>
      </w:r>
      <w:r w:rsidRPr="005E18C7">
        <w:rPr>
          <w:rStyle w:val="Hyperlinks"/>
          <w:rFonts w:hint="eastAsia"/>
          <w:i w:val="0"/>
          <w:color w:val="auto"/>
          <w:lang w:val="pt-BR"/>
        </w:rPr>
        <w:t>가로</w:t>
      </w:r>
      <w:r w:rsidRPr="005E18C7">
        <w:rPr>
          <w:rStyle w:val="Hyperlinks"/>
          <w:rFonts w:hint="eastAsia"/>
          <w:i w:val="0"/>
          <w:color w:val="auto"/>
          <w:lang w:val="pt-BR"/>
        </w:rPr>
        <w:t xml:space="preserve"> </w:t>
      </w:r>
      <w:r w:rsidRPr="005E18C7">
        <w:rPr>
          <w:rStyle w:val="Hyperlinks"/>
          <w:rFonts w:hint="eastAsia"/>
          <w:i w:val="0"/>
          <w:color w:val="auto"/>
          <w:lang w:val="pt-BR"/>
        </w:rPr>
        <w:t>방향에</w:t>
      </w:r>
      <w:r w:rsidRPr="005E18C7">
        <w:rPr>
          <w:rStyle w:val="Hyperlinks"/>
          <w:rFonts w:hint="eastAsia"/>
          <w:i w:val="0"/>
          <w:color w:val="auto"/>
          <w:lang w:val="pt-BR"/>
        </w:rPr>
        <w:t xml:space="preserve"> </w:t>
      </w:r>
      <w:r w:rsidRPr="005E18C7">
        <w:rPr>
          <w:rStyle w:val="Hyperlinks"/>
          <w:rFonts w:hint="eastAsia"/>
          <w:i w:val="0"/>
          <w:color w:val="auto"/>
          <w:lang w:val="pt-BR"/>
        </w:rPr>
        <w:t>대해서는</w:t>
      </w:r>
      <w:r w:rsidRPr="005E18C7">
        <w:rPr>
          <w:rStyle w:val="Hyperlinks"/>
          <w:rFonts w:hint="eastAsia"/>
          <w:i w:val="0"/>
          <w:color w:val="auto"/>
          <w:lang w:val="pt-BR"/>
        </w:rPr>
        <w:t xml:space="preserve"> </w:t>
      </w:r>
      <w:r w:rsidRPr="005E18C7">
        <w:rPr>
          <w:rStyle w:val="Hyperlinks"/>
          <w:rFonts w:hint="eastAsia"/>
          <w:i w:val="0"/>
          <w:color w:val="auto"/>
          <w:lang w:val="pt-BR"/>
        </w:rPr>
        <w:t>불연속</w:t>
      </w:r>
      <w:r w:rsidRPr="005E18C7">
        <w:rPr>
          <w:rStyle w:val="Hyperlinks"/>
          <w:rFonts w:hint="eastAsia"/>
          <w:i w:val="0"/>
          <w:color w:val="auto"/>
          <w:lang w:val="pt-BR"/>
        </w:rPr>
        <w:t xml:space="preserve"> </w:t>
      </w:r>
      <w:r w:rsidRPr="005E18C7">
        <w:rPr>
          <w:rStyle w:val="Hyperlinks"/>
          <w:i w:val="0"/>
          <w:color w:val="auto"/>
          <w:lang w:val="pt-BR"/>
        </w:rPr>
        <w:t xml:space="preserve">sample </w:t>
      </w:r>
      <w:r w:rsidRPr="005E18C7">
        <w:rPr>
          <w:rStyle w:val="Hyperlinks"/>
          <w:rFonts w:hint="eastAsia"/>
          <w:i w:val="0"/>
          <w:color w:val="auto"/>
          <w:lang w:val="pt-BR"/>
        </w:rPr>
        <w:t>값에</w:t>
      </w:r>
      <w:r w:rsidRPr="005E18C7">
        <w:rPr>
          <w:rStyle w:val="Hyperlinks"/>
          <w:rFonts w:hint="eastAsia"/>
          <w:i w:val="0"/>
          <w:color w:val="auto"/>
          <w:lang w:val="pt-BR"/>
        </w:rPr>
        <w:t xml:space="preserve">, </w:t>
      </w:r>
      <w:r w:rsidRPr="005E18C7">
        <w:rPr>
          <w:rStyle w:val="Hyperlinks"/>
          <w:rFonts w:hint="eastAsia"/>
          <w:i w:val="0"/>
          <w:color w:val="auto"/>
          <w:lang w:val="pt-BR"/>
        </w:rPr>
        <w:t>세로</w:t>
      </w:r>
      <w:r w:rsidRPr="005E18C7">
        <w:rPr>
          <w:rStyle w:val="Hyperlinks"/>
          <w:rFonts w:hint="eastAsia"/>
          <w:i w:val="0"/>
          <w:color w:val="auto"/>
          <w:lang w:val="pt-BR"/>
        </w:rPr>
        <w:t xml:space="preserve"> </w:t>
      </w:r>
      <w:r w:rsidRPr="005E18C7">
        <w:rPr>
          <w:rStyle w:val="Hyperlinks"/>
          <w:rFonts w:hint="eastAsia"/>
          <w:i w:val="0"/>
          <w:color w:val="auto"/>
          <w:lang w:val="pt-BR"/>
        </w:rPr>
        <w:t>방향에</w:t>
      </w:r>
      <w:r w:rsidRPr="005E18C7">
        <w:rPr>
          <w:rStyle w:val="Hyperlinks"/>
          <w:rFonts w:hint="eastAsia"/>
          <w:i w:val="0"/>
          <w:color w:val="auto"/>
          <w:lang w:val="pt-BR"/>
        </w:rPr>
        <w:t xml:space="preserve"> </w:t>
      </w:r>
      <w:r w:rsidRPr="005E18C7">
        <w:rPr>
          <w:rStyle w:val="Hyperlinks"/>
          <w:rFonts w:hint="eastAsia"/>
          <w:i w:val="0"/>
          <w:color w:val="auto"/>
          <w:lang w:val="pt-BR"/>
        </w:rPr>
        <w:t>대해서는</w:t>
      </w:r>
      <w:r w:rsidRPr="005E18C7">
        <w:rPr>
          <w:rStyle w:val="Hyperlinks"/>
          <w:rFonts w:hint="eastAsia"/>
          <w:i w:val="0"/>
          <w:color w:val="auto"/>
          <w:lang w:val="pt-BR"/>
        </w:rPr>
        <w:t xml:space="preserve"> </w:t>
      </w:r>
      <w:r w:rsidRPr="005E18C7">
        <w:rPr>
          <w:rStyle w:val="Hyperlinks"/>
          <w:rFonts w:hint="eastAsia"/>
          <w:i w:val="0"/>
          <w:color w:val="auto"/>
          <w:lang w:val="pt-BR"/>
        </w:rPr>
        <w:t>이전</w:t>
      </w:r>
      <w:r w:rsidRPr="005E18C7">
        <w:rPr>
          <w:rStyle w:val="Hyperlinks"/>
          <w:rFonts w:hint="eastAsia"/>
          <w:i w:val="0"/>
          <w:color w:val="auto"/>
          <w:lang w:val="pt-BR"/>
        </w:rPr>
        <w:t xml:space="preserve"> </w:t>
      </w:r>
      <w:r w:rsidRPr="005E18C7">
        <w:rPr>
          <w:rStyle w:val="Hyperlinks"/>
          <w:rFonts w:hint="eastAsia"/>
          <w:i w:val="0"/>
          <w:color w:val="auto"/>
          <w:lang w:val="pt-BR"/>
        </w:rPr>
        <w:t>라인</w:t>
      </w:r>
      <w:r w:rsidRPr="005E18C7">
        <w:rPr>
          <w:rStyle w:val="Hyperlinks"/>
          <w:rFonts w:hint="eastAsia"/>
          <w:i w:val="0"/>
          <w:color w:val="auto"/>
          <w:lang w:val="pt-BR"/>
        </w:rPr>
        <w:t xml:space="preserve"> </w:t>
      </w:r>
      <w:r w:rsidRPr="005E18C7">
        <w:rPr>
          <w:rStyle w:val="Hyperlinks"/>
          <w:i w:val="0"/>
          <w:color w:val="auto"/>
          <w:lang w:val="pt-BR"/>
        </w:rPr>
        <w:t xml:space="preserve">sample </w:t>
      </w:r>
      <w:r w:rsidRPr="005E18C7">
        <w:rPr>
          <w:rStyle w:val="Hyperlinks"/>
          <w:rFonts w:hint="eastAsia"/>
          <w:i w:val="0"/>
          <w:color w:val="auto"/>
          <w:lang w:val="pt-BR"/>
        </w:rPr>
        <w:t>값에</w:t>
      </w:r>
      <w:r w:rsidRPr="005E18C7">
        <w:rPr>
          <w:rStyle w:val="Hyperlinks"/>
          <w:rFonts w:hint="eastAsia"/>
          <w:i w:val="0"/>
          <w:color w:val="auto"/>
          <w:lang w:val="pt-BR"/>
        </w:rPr>
        <w:t xml:space="preserve"> </w:t>
      </w:r>
      <w:r w:rsidRPr="005E18C7">
        <w:rPr>
          <w:rStyle w:val="Hyperlinks"/>
          <w:rFonts w:hint="eastAsia"/>
          <w:i w:val="0"/>
          <w:color w:val="auto"/>
          <w:lang w:val="pt-BR"/>
        </w:rPr>
        <w:t>설정된다</w:t>
      </w:r>
      <w:r w:rsidRPr="005E18C7">
        <w:rPr>
          <w:rStyle w:val="Hyperlinks"/>
          <w:rFonts w:hint="eastAsia"/>
          <w:i w:val="0"/>
          <w:color w:val="auto"/>
          <w:lang w:val="pt-BR"/>
        </w:rPr>
        <w:t>.</w:t>
      </w:r>
    </w:p>
    <w:p w:rsidR="00F95DA4" w:rsidRPr="00533418" w:rsidRDefault="00F95DA4" w:rsidP="00F95DA4">
      <w:pPr>
        <w:pStyle w:val="BodyText10"/>
        <w:spacing w:line="360" w:lineRule="auto"/>
        <w:ind w:firstLineChars="100" w:firstLine="200"/>
        <w:jc w:val="both"/>
        <w:rPr>
          <w:rStyle w:val="Hyperlinks"/>
          <w:i w:val="0"/>
          <w:color w:val="auto"/>
          <w:u w:val="none"/>
          <w:lang w:val="pt-BR"/>
        </w:rPr>
      </w:pP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>아래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>그림의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>오른쪽은</w:t>
      </w:r>
      <w:r w:rsidRPr="00533418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원본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이미지에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대해서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가로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방향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2-section LUT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와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세로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방향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2-section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을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 xml:space="preserve">morphing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한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결과로서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경계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부분이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깔끔한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것을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볼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수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있다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.</w:t>
      </w:r>
    </w:p>
    <w:p w:rsidR="00F95DA4" w:rsidRPr="00BE4EC0" w:rsidRDefault="00F95DA4" w:rsidP="00F95DA4">
      <w:pPr>
        <w:pStyle w:val="BodyText10"/>
        <w:spacing w:line="360" w:lineRule="auto"/>
        <w:ind w:firstLineChars="100" w:firstLine="220"/>
        <w:jc w:val="center"/>
        <w:rPr>
          <w:rStyle w:val="Hyperlinks"/>
          <w:i w:val="0"/>
          <w:color w:val="auto"/>
          <w:sz w:val="22"/>
          <w:u w:val="none"/>
        </w:rPr>
      </w:pPr>
      <w:r>
        <w:rPr>
          <w:rStyle w:val="Hyperlinks"/>
          <w:rFonts w:hint="eastAsia"/>
          <w:i w:val="0"/>
          <w:noProof/>
          <w:color w:val="auto"/>
          <w:sz w:val="22"/>
          <w:u w:val="none"/>
        </w:rPr>
        <w:lastRenderedPageBreak/>
        <w:drawing>
          <wp:inline distT="0" distB="0" distL="0" distR="0" wp14:anchorId="639C2DAA" wp14:editId="7990C22C">
            <wp:extent cx="2535318" cy="15240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366" cy="15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   </w:t>
      </w:r>
      <w:r>
        <w:rPr>
          <w:noProof/>
        </w:rPr>
        <w:drawing>
          <wp:inline distT="0" distB="0" distL="0" distR="0" wp14:anchorId="41761602" wp14:editId="6A3726A9">
            <wp:extent cx="2656765" cy="149443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68471" cy="1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A4" w:rsidRDefault="00F95DA4" w:rsidP="00F95DA4">
      <w:pPr>
        <w:pStyle w:val="TableColumn"/>
        <w:spacing w:line="360" w:lineRule="auto"/>
        <w:rPr>
          <w:rStyle w:val="Hyperlinks"/>
          <w:i w:val="0"/>
          <w:color w:val="auto"/>
          <w:sz w:val="22"/>
          <w:u w:val="none"/>
          <w:lang w:val="pt-BR"/>
        </w:rPr>
      </w:pPr>
      <w:bookmarkStart w:id="144" w:name="_Toc475518959"/>
      <w:r w:rsidRPr="007A53E9">
        <w:rPr>
          <w:rStyle w:val="Hyperlinks"/>
          <w:lang w:val="pt-BR"/>
        </w:rPr>
        <w:t xml:space="preserve">Figure </w:t>
      </w:r>
      <w:r>
        <w:rPr>
          <w:rStyle w:val="Hyperlinks"/>
          <w:lang w:val="pt-BR"/>
        </w:rPr>
        <w:fldChar w:fldCharType="begin"/>
      </w:r>
      <w:r>
        <w:rPr>
          <w:rStyle w:val="Hyperlinks"/>
          <w:lang w:val="pt-BR"/>
        </w:rPr>
        <w:instrText xml:space="preserve"> STYLEREF 1 \s </w:instrText>
      </w:r>
      <w:r>
        <w:rPr>
          <w:rStyle w:val="Hyperlinks"/>
          <w:lang w:val="pt-BR"/>
        </w:rPr>
        <w:fldChar w:fldCharType="separate"/>
      </w:r>
      <w:r w:rsidR="00FD52DE">
        <w:rPr>
          <w:rStyle w:val="Hyperlinks"/>
          <w:noProof/>
          <w:lang w:val="pt-BR"/>
        </w:rPr>
        <w:t>2</w:t>
      </w:r>
      <w:r>
        <w:rPr>
          <w:rStyle w:val="Hyperlinks"/>
          <w:lang w:val="pt-BR"/>
        </w:rPr>
        <w:fldChar w:fldCharType="end"/>
      </w:r>
      <w:r>
        <w:rPr>
          <w:rStyle w:val="Hyperlinks"/>
          <w:lang w:val="pt-BR"/>
        </w:rPr>
        <w:noBreakHyphen/>
      </w:r>
      <w:r>
        <w:rPr>
          <w:rStyle w:val="Hyperlinks"/>
          <w:lang w:val="pt-BR"/>
        </w:rPr>
        <w:fldChar w:fldCharType="begin"/>
      </w:r>
      <w:r>
        <w:rPr>
          <w:rStyle w:val="Hyperlinks"/>
          <w:lang w:val="pt-BR"/>
        </w:rPr>
        <w:instrText xml:space="preserve"> SEQ Figure \* ARABIC \s 1 </w:instrText>
      </w:r>
      <w:r>
        <w:rPr>
          <w:rStyle w:val="Hyperlinks"/>
          <w:lang w:val="pt-BR"/>
        </w:rPr>
        <w:fldChar w:fldCharType="separate"/>
      </w:r>
      <w:r w:rsidR="00FD52DE">
        <w:rPr>
          <w:rStyle w:val="Hyperlinks"/>
          <w:noProof/>
          <w:lang w:val="pt-BR"/>
        </w:rPr>
        <w:t>2</w:t>
      </w:r>
      <w:r>
        <w:rPr>
          <w:rStyle w:val="Hyperlinks"/>
          <w:lang w:val="pt-BR"/>
        </w:rPr>
        <w:fldChar w:fldCharType="end"/>
      </w:r>
      <w:r w:rsidRPr="007A53E9">
        <w:rPr>
          <w:rStyle w:val="Hyperlinks"/>
          <w:rFonts w:hint="eastAsia"/>
          <w:lang w:val="pt-BR"/>
        </w:rPr>
        <w:t xml:space="preserve"> </w:t>
      </w:r>
      <w:r>
        <w:rPr>
          <w:rStyle w:val="Hyperlinks"/>
          <w:lang w:val="pt-BR"/>
        </w:rPr>
        <w:t>Discontinuity information examples of LUT</w:t>
      </w:r>
      <w:bookmarkEnd w:id="144"/>
    </w:p>
    <w:p w:rsidR="00F95DA4" w:rsidRDefault="00F95DA4" w:rsidP="00F95DA4">
      <w:pPr>
        <w:pStyle w:val="BodyText10"/>
        <w:spacing w:line="360" w:lineRule="auto"/>
        <w:ind w:firstLineChars="100" w:firstLine="200"/>
        <w:jc w:val="center"/>
        <w:rPr>
          <w:rStyle w:val="Hyperlinks"/>
          <w:i w:val="0"/>
          <w:color w:val="auto"/>
          <w:u w:val="none"/>
          <w:lang w:val="pt-BR"/>
        </w:rPr>
      </w:pPr>
    </w:p>
    <w:p w:rsidR="00F95DA4" w:rsidRDefault="00F95DA4" w:rsidP="00F95DA4">
      <w:pPr>
        <w:pStyle w:val="BodyText10"/>
        <w:spacing w:line="360" w:lineRule="auto"/>
        <w:ind w:firstLineChars="100" w:firstLine="200"/>
        <w:jc w:val="both"/>
        <w:rPr>
          <w:rStyle w:val="Hyperlinks"/>
          <w:i w:val="0"/>
          <w:color w:val="auto"/>
          <w:u w:val="none"/>
          <w:lang w:val="pt-BR"/>
        </w:rPr>
      </w:pP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SVM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에서는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4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개의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 xml:space="preserve">camera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입력에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대해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두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개의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warping core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를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통해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 xml:space="preserve">F/B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출력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이미지와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 xml:space="preserve">L/R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출력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이미지를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각각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생성하도록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함으로써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F/B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을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위한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LUT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와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L/R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을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위한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LUT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가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필요하다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.</w:t>
      </w:r>
      <w:r>
        <w:rPr>
          <w:rStyle w:val="Hyperlinks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하나의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warping core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로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F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와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B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를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처리하고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다른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하나의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warping core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로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L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과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R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을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처리할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수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있는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이유는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F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와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B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간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,</w:t>
      </w:r>
      <w:r>
        <w:rPr>
          <w:rStyle w:val="Hyperlinks"/>
          <w:i w:val="0"/>
          <w:color w:val="auto"/>
          <w:u w:val="none"/>
          <w:lang w:val="pt-BR"/>
        </w:rPr>
        <w:t xml:space="preserve"> L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과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R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간에는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overlap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되는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부분이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없기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때문이고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각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warping core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에서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생성된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이미지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간에는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 xml:space="preserve">blending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처리가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필요하게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된다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.</w:t>
      </w:r>
      <w:r>
        <w:rPr>
          <w:rStyle w:val="Hyperlinks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이에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대한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처리는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뒤에서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설명하도록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하겠다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.</w:t>
      </w:r>
      <w:r>
        <w:rPr>
          <w:rStyle w:val="Hyperlinks"/>
          <w:i w:val="0"/>
          <w:color w:val="auto"/>
          <w:u w:val="none"/>
          <w:lang w:val="pt-BR"/>
        </w:rPr>
        <w:t xml:space="preserve"> </w:t>
      </w:r>
    </w:p>
    <w:p w:rsidR="00F95DA4" w:rsidRDefault="00F95DA4" w:rsidP="0075027B">
      <w:pPr>
        <w:pStyle w:val="BodyText10"/>
        <w:spacing w:line="360" w:lineRule="auto"/>
        <w:ind w:firstLineChars="100" w:firstLine="200"/>
        <w:jc w:val="both"/>
        <w:rPr>
          <w:rStyle w:val="Hyperlinks"/>
          <w:i w:val="0"/>
          <w:color w:val="auto"/>
          <w:u w:val="none"/>
          <w:lang w:val="pt-BR"/>
        </w:rPr>
      </w:pPr>
      <w:r>
        <w:rPr>
          <w:rStyle w:val="Hyperlinks"/>
          <w:rFonts w:hint="eastAsia"/>
          <w:i w:val="0"/>
          <w:color w:val="auto"/>
          <w:u w:val="none"/>
          <w:lang w:val="pt-BR"/>
        </w:rPr>
        <w:t>그리고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 xml:space="preserve">Blending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시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F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와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 xml:space="preserve">L, R,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그리고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B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과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L, R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간의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 xml:space="preserve">overlap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영역에서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밝기나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색상의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차이가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심한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경우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눈에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거슬릴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수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있어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이에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대한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해결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방안으로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 xml:space="preserve">Brightness control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을</w:t>
      </w:r>
      <w:r>
        <w:rPr>
          <w:rStyle w:val="Hyperlinks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위한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별도의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 xml:space="preserve">LUT </w:t>
      </w:r>
      <w:r w:rsidR="0075027B">
        <w:rPr>
          <w:rStyle w:val="Hyperlinks"/>
          <w:rFonts w:hint="eastAsia"/>
          <w:i w:val="0"/>
          <w:color w:val="auto"/>
          <w:u w:val="none"/>
          <w:lang w:val="pt-BR"/>
        </w:rPr>
        <w:t>를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지원한다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.</w:t>
      </w:r>
      <w:r>
        <w:rPr>
          <w:rStyle w:val="Hyperlinks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이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LUT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는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 w:rsidR="009F7851">
        <w:rPr>
          <w:rStyle w:val="Hyperlinks"/>
          <w:i w:val="0"/>
          <w:color w:val="auto"/>
          <w:u w:val="none"/>
          <w:lang w:val="pt-BR"/>
        </w:rPr>
        <w:t>31</w:t>
      </w:r>
      <w:r>
        <w:rPr>
          <w:rStyle w:val="Hyperlinks"/>
          <w:i w:val="0"/>
          <w:color w:val="auto"/>
          <w:u w:val="none"/>
          <w:lang w:val="pt-BR"/>
        </w:rPr>
        <w:t>bits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으로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구성되며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각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u w:val="none"/>
          <w:lang w:val="pt-BR"/>
        </w:rPr>
        <w:t>bits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별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의미는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다음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그림과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같다</w:t>
      </w:r>
      <w:r>
        <w:rPr>
          <w:rStyle w:val="Hyperlinks"/>
          <w:rFonts w:hint="eastAsia"/>
          <w:i w:val="0"/>
          <w:color w:val="auto"/>
          <w:u w:val="none"/>
          <w:lang w:val="pt-BR"/>
        </w:rPr>
        <w:t>.</w:t>
      </w:r>
      <w:r w:rsidRPr="00E00C4C">
        <w:rPr>
          <w:rStyle w:val="Hyperlinks"/>
          <w:rFonts w:hint="eastAsia"/>
          <w:i w:val="0"/>
          <w:color w:val="auto"/>
          <w:u w:val="none"/>
          <w:lang w:val="pt-BR"/>
        </w:rPr>
        <w:t xml:space="preserve"> </w:t>
      </w:r>
    </w:p>
    <w:p w:rsidR="00F95DA4" w:rsidRDefault="009F7851" w:rsidP="00F95DA4">
      <w:pPr>
        <w:pStyle w:val="BodyText10"/>
        <w:spacing w:line="360" w:lineRule="auto"/>
        <w:jc w:val="both"/>
      </w:pPr>
      <w:r>
        <w:rPr>
          <w:noProof/>
        </w:rPr>
        <w:drawing>
          <wp:inline distT="0" distB="0" distL="0" distR="0" wp14:anchorId="08C134A2" wp14:editId="2FB86825">
            <wp:extent cx="6417310" cy="1236980"/>
            <wp:effectExtent l="0" t="0" r="2540" b="127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7B" w:rsidRDefault="0075027B" w:rsidP="00F95DA4">
      <w:pPr>
        <w:pStyle w:val="BodyText10"/>
        <w:spacing w:line="360" w:lineRule="auto"/>
        <w:jc w:val="both"/>
      </w:pPr>
    </w:p>
    <w:p w:rsidR="00F95DA4" w:rsidRPr="0075027B" w:rsidRDefault="0075027B" w:rsidP="00F95DA4">
      <w:pPr>
        <w:pStyle w:val="BodyText10"/>
        <w:spacing w:line="360" w:lineRule="auto"/>
        <w:jc w:val="both"/>
      </w:pPr>
      <w:r>
        <w:t>A</w:t>
      </w:r>
      <w:r>
        <w:rPr>
          <w:rFonts w:hint="eastAsia"/>
        </w:rPr>
        <w:t>lpha0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alpha1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t>F/B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 xml:space="preserve">L/R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간의</w:t>
      </w:r>
      <w:r>
        <w:rPr>
          <w:rFonts w:hint="eastAsia"/>
        </w:rPr>
        <w:t xml:space="preserve"> </w:t>
      </w:r>
      <w:r>
        <w:t>blending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사용되며</w:t>
      </w:r>
      <w:r>
        <w:rPr>
          <w:rFonts w:hint="eastAsia"/>
        </w:rPr>
        <w:t xml:space="preserve"> </w:t>
      </w:r>
      <w:r>
        <w:t>dynamic blending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지원하기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가진다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t>bright control gradient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coef decision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brightness control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사용된다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그리고</w:t>
      </w:r>
      <w:r>
        <w:rPr>
          <w:rFonts w:hint="eastAsia"/>
        </w:rPr>
        <w:t xml:space="preserve"> statistics </w:t>
      </w:r>
      <w:r>
        <w:t>of BC</w:t>
      </w:r>
      <w:r>
        <w:rPr>
          <w:rFonts w:hint="eastAsia"/>
        </w:rPr>
        <w:t>는</w:t>
      </w:r>
      <w:r>
        <w:rPr>
          <w:rFonts w:hint="eastAsia"/>
        </w:rPr>
        <w:t xml:space="preserve"> brightness control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구간별</w:t>
      </w:r>
      <w:r>
        <w:rPr>
          <w:rFonts w:hint="eastAsia"/>
        </w:rPr>
        <w:t xml:space="preserve"> </w:t>
      </w:r>
      <w:r>
        <w:t xml:space="preserve">coefficient </w:t>
      </w:r>
      <w:r>
        <w:rPr>
          <w:rFonts w:hint="eastAsia"/>
        </w:rPr>
        <w:t>계산을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누적값</w:t>
      </w:r>
      <w:r>
        <w:rPr>
          <w:rFonts w:hint="eastAsia"/>
        </w:rPr>
        <w:t xml:space="preserve"> </w:t>
      </w:r>
      <w:r>
        <w:rPr>
          <w:rFonts w:hint="eastAsia"/>
        </w:rPr>
        <w:t>추출</w:t>
      </w:r>
      <w:r>
        <w:rPr>
          <w:rFonts w:hint="eastAsia"/>
        </w:rPr>
        <w:t xml:space="preserve"> </w:t>
      </w:r>
      <w:r>
        <w:rPr>
          <w:rFonts w:hint="eastAsia"/>
        </w:rPr>
        <w:t>영역이고</w:t>
      </w:r>
      <w:r>
        <w:rPr>
          <w:rFonts w:hint="eastAsia"/>
        </w:rPr>
        <w:t>,</w:t>
      </w:r>
      <w:r>
        <w:t xml:space="preserve"> statistics of AE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t xml:space="preserve">AE </w:t>
      </w:r>
      <w:r>
        <w:rPr>
          <w:rFonts w:hint="eastAsia"/>
        </w:rPr>
        <w:t>조정을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누적값</w:t>
      </w:r>
      <w:r>
        <w:rPr>
          <w:rFonts w:hint="eastAsia"/>
        </w:rPr>
        <w:t xml:space="preserve"> </w:t>
      </w:r>
      <w:r>
        <w:rPr>
          <w:rFonts w:hint="eastAsia"/>
        </w:rPr>
        <w:t>추출</w:t>
      </w:r>
      <w:r>
        <w:rPr>
          <w:rFonts w:hint="eastAsia"/>
        </w:rPr>
        <w:t xml:space="preserve"> </w:t>
      </w:r>
      <w:r>
        <w:rPr>
          <w:rFonts w:hint="eastAsia"/>
        </w:rPr>
        <w:t>영역을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마지막으로</w:t>
      </w:r>
      <w:r>
        <w:rPr>
          <w:rFonts w:hint="eastAsia"/>
        </w:rPr>
        <w:t xml:space="preserve"> </w:t>
      </w:r>
      <w:r>
        <w:t>Edge gain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t xml:space="preserve">SVM </w:t>
      </w:r>
      <w:r>
        <w:rPr>
          <w:rFonts w:hint="eastAsia"/>
        </w:rPr>
        <w:t>출력의</w:t>
      </w:r>
      <w:r>
        <w:rPr>
          <w:rFonts w:hint="eastAsia"/>
        </w:rPr>
        <w:t xml:space="preserve"> </w:t>
      </w:r>
      <w:r>
        <w:t>edge enhancement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t xml:space="preserve">pixel </w:t>
      </w:r>
      <w:r>
        <w:rPr>
          <w:rFonts w:hint="eastAsia"/>
        </w:rPr>
        <w:t>단위로</w:t>
      </w:r>
      <w:r>
        <w:rPr>
          <w:rFonts w:hint="eastAsia"/>
        </w:rPr>
        <w:t xml:space="preserve"> </w:t>
      </w:r>
      <w:r>
        <w:rPr>
          <w:rFonts w:hint="eastAsia"/>
        </w:rPr>
        <w:t>지원하기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사용된다</w:t>
      </w:r>
      <w:r>
        <w:rPr>
          <w:rFonts w:hint="eastAsia"/>
        </w:rPr>
        <w:t>.</w:t>
      </w:r>
    </w:p>
    <w:p w:rsidR="00536F6D" w:rsidRDefault="00536F6D" w:rsidP="00536F6D">
      <w:pPr>
        <w:pStyle w:val="3"/>
        <w:numPr>
          <w:ilvl w:val="2"/>
          <w:numId w:val="13"/>
        </w:numPr>
      </w:pPr>
      <w:bookmarkStart w:id="145" w:name="_Toc475519944"/>
      <w:r>
        <w:rPr>
          <w:rFonts w:hint="eastAsia"/>
        </w:rPr>
        <w:lastRenderedPageBreak/>
        <w:t>Output resolution</w:t>
      </w:r>
      <w:r>
        <w:t xml:space="preserve"> control registers</w:t>
      </w:r>
      <w:bookmarkEnd w:id="145"/>
    </w:p>
    <w:p w:rsidR="00536F6D" w:rsidRDefault="009078AC" w:rsidP="00536F6D">
      <w:pPr>
        <w:pStyle w:val="BodyText10"/>
        <w:spacing w:line="360" w:lineRule="auto"/>
        <w:jc w:val="both"/>
      </w:pPr>
      <w:r>
        <w:rPr>
          <w:noProof/>
        </w:rPr>
        <w:drawing>
          <wp:inline distT="0" distB="0" distL="0" distR="0" wp14:anchorId="1FBABB76" wp14:editId="55C29339">
            <wp:extent cx="6417310" cy="939165"/>
            <wp:effectExtent l="0" t="0" r="2540" b="0"/>
            <wp:docPr id="7183" name="그림 7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6D" w:rsidRDefault="00536F6D" w:rsidP="00536F6D">
      <w:pPr>
        <w:pStyle w:val="BodyText10"/>
        <w:spacing w:line="360" w:lineRule="auto"/>
        <w:jc w:val="both"/>
      </w:pPr>
      <w:r>
        <w:rPr>
          <w:rFonts w:hint="eastAsia"/>
        </w:rP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t>control registers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해상도와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해상도를</w:t>
      </w:r>
      <w:r>
        <w:rPr>
          <w:rFonts w:hint="eastAsia"/>
        </w:rPr>
        <w:t xml:space="preserve"> </w:t>
      </w:r>
      <w:r>
        <w:rPr>
          <w:rFonts w:hint="eastAsia"/>
        </w:rPr>
        <w:t>다르</w:t>
      </w:r>
      <w:r w:rsidR="00F95DA4">
        <w:rPr>
          <w:rFonts w:hint="eastAsia"/>
        </w:rPr>
        <w:t>면서</w:t>
      </w:r>
      <w:r w:rsidR="00F95DA4">
        <w:rPr>
          <w:rFonts w:hint="eastAsia"/>
        </w:rPr>
        <w:t xml:space="preserve"> </w:t>
      </w:r>
      <w:r w:rsidR="00F95DA4">
        <w:t>LUT</w:t>
      </w:r>
      <w:r w:rsidR="00F95DA4">
        <w:rPr>
          <w:rFonts w:hint="eastAsia"/>
        </w:rPr>
        <w:t>가</w:t>
      </w:r>
      <w:r w:rsidR="00F95DA4">
        <w:rPr>
          <w:rFonts w:hint="eastAsia"/>
        </w:rPr>
        <w:t xml:space="preserve"> </w:t>
      </w:r>
      <w:r w:rsidR="00F95DA4">
        <w:rPr>
          <w:rFonts w:hint="eastAsia"/>
        </w:rPr>
        <w:t>입력</w:t>
      </w:r>
      <w:r w:rsidR="00F95DA4">
        <w:rPr>
          <w:rFonts w:hint="eastAsia"/>
        </w:rPr>
        <w:t xml:space="preserve"> </w:t>
      </w:r>
      <w:r w:rsidR="00F95DA4">
        <w:rPr>
          <w:rFonts w:hint="eastAsia"/>
        </w:rPr>
        <w:t>해상도에</w:t>
      </w:r>
      <w:r w:rsidR="00F95DA4">
        <w:rPr>
          <w:rFonts w:hint="eastAsia"/>
        </w:rPr>
        <w:t xml:space="preserve"> </w:t>
      </w:r>
      <w:r w:rsidR="00F95DA4">
        <w:rPr>
          <w:rFonts w:hint="eastAsia"/>
        </w:rPr>
        <w:t>맞춰</w:t>
      </w:r>
      <w:r w:rsidR="00F95DA4">
        <w:rPr>
          <w:rFonts w:hint="eastAsia"/>
        </w:rPr>
        <w:t xml:space="preserve"> </w:t>
      </w:r>
      <w:r w:rsidR="00F95DA4">
        <w:rPr>
          <w:rFonts w:hint="eastAsia"/>
        </w:rPr>
        <w:t>생성된</w:t>
      </w:r>
      <w:r w:rsidR="00F95DA4">
        <w:rPr>
          <w:rFonts w:hint="eastAsia"/>
        </w:rPr>
        <w:t xml:space="preserve"> </w:t>
      </w:r>
      <w:r w:rsidR="00F95DA4">
        <w:rPr>
          <w:rFonts w:hint="eastAsia"/>
        </w:rPr>
        <w:t>경우</w:t>
      </w:r>
      <w:r>
        <w:rPr>
          <w:rFonts w:hint="eastAsia"/>
        </w:rPr>
        <w:t xml:space="preserve"> </w:t>
      </w:r>
      <w:r w:rsidR="00F95DA4">
        <w:rPr>
          <w:rFonts w:hint="eastAsia"/>
        </w:rPr>
        <w:t>이를</w:t>
      </w:r>
      <w:r w:rsidR="00F95DA4">
        <w:rPr>
          <w:rFonts w:hint="eastAsia"/>
        </w:rPr>
        <w:t xml:space="preserve"> </w:t>
      </w:r>
      <w:r w:rsidR="00F95DA4">
        <w:rPr>
          <w:rFonts w:hint="eastAsia"/>
        </w:rPr>
        <w:t>지원하기</w:t>
      </w:r>
      <w:r w:rsidR="00F95DA4">
        <w:rPr>
          <w:rFonts w:hint="eastAsia"/>
        </w:rPr>
        <w:t xml:space="preserve"> </w:t>
      </w:r>
      <w:r w:rsidR="00F95DA4">
        <w:rPr>
          <w:rFonts w:hint="eastAsia"/>
        </w:rPr>
        <w:t>위해</w:t>
      </w:r>
      <w:r w:rsidR="00F95DA4">
        <w:rPr>
          <w:rFonts w:hint="eastAsia"/>
        </w:rPr>
        <w:t xml:space="preserve"> </w:t>
      </w:r>
      <w:r w:rsidR="00F95DA4">
        <w:rPr>
          <w:rFonts w:hint="eastAsia"/>
        </w:rPr>
        <w:t>필요한</w:t>
      </w:r>
      <w:r w:rsidR="00F95DA4">
        <w:rPr>
          <w:rFonts w:hint="eastAsia"/>
        </w:rPr>
        <w:t xml:space="preserve"> </w:t>
      </w:r>
      <w:r>
        <w:rPr>
          <w:rFonts w:hint="eastAsia"/>
        </w:rPr>
        <w:t>것</w:t>
      </w:r>
      <w:r w:rsidR="00F95DA4">
        <w:rPr>
          <w:rFonts w:hint="eastAsia"/>
        </w:rPr>
        <w:t>으로</w:t>
      </w:r>
      <w:r>
        <w:rPr>
          <w:rFonts w:hint="eastAsia"/>
        </w:rPr>
        <w:t xml:space="preserve"> </w:t>
      </w:r>
      <w:r w:rsidR="00F95DA4">
        <w:rPr>
          <w:rFonts w:hint="eastAsia"/>
        </w:rPr>
        <w:t>설정</w:t>
      </w:r>
      <w:r w:rsidR="00F95DA4">
        <w:rPr>
          <w:rFonts w:hint="eastAsia"/>
        </w:rPr>
        <w:t xml:space="preserve"> </w:t>
      </w:r>
      <w:r w:rsidR="00F95DA4">
        <w:rPr>
          <w:rFonts w:hint="eastAsia"/>
        </w:rPr>
        <w:t>수식은</w:t>
      </w:r>
      <w:r w:rsidR="00F95DA4">
        <w:rPr>
          <w:rFonts w:hint="eastAsia"/>
        </w:rPr>
        <w:t xml:space="preserve"> </w:t>
      </w:r>
      <w:r w:rsidR="00F95DA4">
        <w:rPr>
          <w:rFonts w:hint="eastAsia"/>
        </w:rPr>
        <w:t>위의</w:t>
      </w:r>
      <w:r w:rsidR="00F95DA4">
        <w:rPr>
          <w:rFonts w:hint="eastAsia"/>
        </w:rPr>
        <w:t xml:space="preserve"> </w:t>
      </w:r>
      <w:r w:rsidR="00F95DA4">
        <w:rPr>
          <w:rFonts w:hint="eastAsia"/>
        </w:rPr>
        <w:t>표와</w:t>
      </w:r>
      <w:r w:rsidR="00F95DA4">
        <w:rPr>
          <w:rFonts w:hint="eastAsia"/>
        </w:rPr>
        <w:t xml:space="preserve"> </w:t>
      </w:r>
      <w:r w:rsidR="00F95DA4">
        <w:rPr>
          <w:rFonts w:hint="eastAsia"/>
        </w:rPr>
        <w:t>같다</w:t>
      </w:r>
      <w:r w:rsidR="00F95DA4">
        <w:rPr>
          <w:rFonts w:hint="eastAsia"/>
        </w:rPr>
        <w:t>.</w:t>
      </w:r>
      <w:r w:rsidR="00F95DA4">
        <w:t xml:space="preserve"> </w:t>
      </w:r>
    </w:p>
    <w:p w:rsidR="00536F6D" w:rsidRPr="00F95DA4" w:rsidRDefault="00536F6D" w:rsidP="00536F6D">
      <w:pPr>
        <w:pStyle w:val="BodyText10"/>
        <w:spacing w:line="360" w:lineRule="auto"/>
        <w:jc w:val="both"/>
      </w:pPr>
    </w:p>
    <w:p w:rsidR="00536F6D" w:rsidRDefault="00536F6D" w:rsidP="00536F6D">
      <w:pPr>
        <w:pStyle w:val="3"/>
        <w:numPr>
          <w:ilvl w:val="2"/>
          <w:numId w:val="13"/>
        </w:numPr>
      </w:pPr>
      <w:bookmarkStart w:id="146" w:name="_Toc475519945"/>
      <w:r>
        <w:rPr>
          <w:rFonts w:hint="eastAsia"/>
        </w:rPr>
        <w:t xml:space="preserve">Write </w:t>
      </w:r>
      <w:r>
        <w:t>request hold time control registers</w:t>
      </w:r>
      <w:bookmarkEnd w:id="146"/>
    </w:p>
    <w:p w:rsidR="00536F6D" w:rsidRDefault="009078AC" w:rsidP="00536F6D">
      <w:pPr>
        <w:pStyle w:val="BodyText10"/>
        <w:spacing w:line="360" w:lineRule="auto"/>
        <w:jc w:val="both"/>
      </w:pPr>
      <w:r>
        <w:rPr>
          <w:noProof/>
        </w:rPr>
        <w:drawing>
          <wp:inline distT="0" distB="0" distL="0" distR="0" wp14:anchorId="3A6D85F2" wp14:editId="764E1AA8">
            <wp:extent cx="6417310" cy="1713865"/>
            <wp:effectExtent l="0" t="0" r="2540" b="635"/>
            <wp:docPr id="7184" name="그림 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6D" w:rsidRDefault="008D5660" w:rsidP="00536F6D">
      <w:pPr>
        <w:pStyle w:val="BodyText10"/>
        <w:spacing w:line="360" w:lineRule="auto"/>
        <w:jc w:val="both"/>
      </w:pPr>
      <w:r>
        <w:rPr>
          <w:rFonts w:hint="eastAsia"/>
        </w:rPr>
        <w:t>SVM</w:t>
      </w:r>
      <w:r w:rsidR="00536F6D">
        <w:rPr>
          <w:rFonts w:hint="eastAsia"/>
        </w:rPr>
        <w:t>에서는</w:t>
      </w:r>
      <w:r w:rsidR="00536F6D">
        <w:rPr>
          <w:rFonts w:hint="eastAsia"/>
        </w:rPr>
        <w:t xml:space="preserve"> </w:t>
      </w:r>
      <w:r w:rsidR="00536F6D">
        <w:t>write request</w:t>
      </w:r>
      <w:r w:rsidR="00536F6D">
        <w:rPr>
          <w:rFonts w:hint="eastAsia"/>
        </w:rPr>
        <w:t>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일정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간격만큼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지연시켜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요청하도록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하여</w:t>
      </w:r>
      <w:r w:rsidR="00536F6D">
        <w:rPr>
          <w:rFonts w:hint="eastAsia"/>
        </w:rPr>
        <w:t xml:space="preserve"> </w:t>
      </w:r>
      <w:r w:rsidR="00536F6D">
        <w:t xml:space="preserve">read </w:t>
      </w:r>
      <w:r w:rsidR="00536F6D">
        <w:rPr>
          <w:rFonts w:hint="eastAsia"/>
        </w:rPr>
        <w:t>동작의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우선권을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보장한다</w:t>
      </w:r>
      <w:r w:rsidR="00536F6D">
        <w:rPr>
          <w:rFonts w:hint="eastAsia"/>
        </w:rPr>
        <w:t>.</w:t>
      </w:r>
      <w:r w:rsidR="00536F6D">
        <w:t xml:space="preserve"> </w:t>
      </w:r>
      <w:r w:rsidR="00536F6D">
        <w:rPr>
          <w:rFonts w:hint="eastAsia"/>
        </w:rPr>
        <w:t>이러한</w:t>
      </w:r>
      <w:r w:rsidR="00536F6D">
        <w:rPr>
          <w:rFonts w:hint="eastAsia"/>
        </w:rPr>
        <w:t xml:space="preserve"> </w:t>
      </w:r>
      <w:r w:rsidR="00536F6D">
        <w:t>request</w:t>
      </w:r>
      <w:r w:rsidR="00536F6D">
        <w:rPr>
          <w:rFonts w:hint="eastAsia"/>
        </w:rPr>
        <w:t>의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라인당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요청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회수는</w:t>
      </w:r>
      <w:r w:rsidR="00536F6D">
        <w:rPr>
          <w:rFonts w:hint="eastAsia"/>
        </w:rPr>
        <w:t xml:space="preserve"> </w:t>
      </w:r>
      <w:r w:rsidR="00536F6D">
        <w:t xml:space="preserve">scale down </w:t>
      </w:r>
      <w:r w:rsidR="00536F6D">
        <w:rPr>
          <w:rFonts w:hint="eastAsia"/>
        </w:rPr>
        <w:t>정도에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따라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다르게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되므로</w:t>
      </w:r>
      <w:r w:rsidR="00536F6D">
        <w:rPr>
          <w:rFonts w:hint="eastAsia"/>
        </w:rPr>
        <w:t xml:space="preserve"> </w:t>
      </w:r>
      <w:r w:rsidR="00536F6D">
        <w:t xml:space="preserve">scale down </w:t>
      </w:r>
      <w:r w:rsidR="00536F6D">
        <w:rPr>
          <w:rFonts w:hint="eastAsia"/>
        </w:rPr>
        <w:t>정도에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따라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그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간격을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별도로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설정할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수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있도록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하였다</w:t>
      </w:r>
      <w:r w:rsidR="00536F6D">
        <w:rPr>
          <w:rFonts w:hint="eastAsia"/>
        </w:rPr>
        <w:t>.</w:t>
      </w:r>
    </w:p>
    <w:p w:rsidR="00536F6D" w:rsidRDefault="00536F6D" w:rsidP="00536F6D">
      <w:pPr>
        <w:pStyle w:val="BodyText10"/>
        <w:spacing w:line="360" w:lineRule="auto"/>
        <w:jc w:val="both"/>
      </w:pPr>
    </w:p>
    <w:p w:rsidR="00536F6D" w:rsidRDefault="00536F6D" w:rsidP="00536F6D">
      <w:pPr>
        <w:pStyle w:val="3"/>
        <w:numPr>
          <w:ilvl w:val="2"/>
          <w:numId w:val="13"/>
        </w:numPr>
      </w:pPr>
      <w:bookmarkStart w:id="147" w:name="_Toc475519946"/>
      <w:r>
        <w:lastRenderedPageBreak/>
        <w:t>3D Car model blend control registers</w:t>
      </w:r>
      <w:bookmarkEnd w:id="147"/>
    </w:p>
    <w:p w:rsidR="00536F6D" w:rsidRDefault="009078AC" w:rsidP="00536F6D">
      <w:pPr>
        <w:pStyle w:val="BodyText10"/>
        <w:spacing w:line="360" w:lineRule="auto"/>
        <w:jc w:val="both"/>
      </w:pPr>
      <w:r>
        <w:rPr>
          <w:noProof/>
        </w:rPr>
        <w:drawing>
          <wp:inline distT="0" distB="0" distL="0" distR="0" wp14:anchorId="50266A51" wp14:editId="770DB70A">
            <wp:extent cx="6417310" cy="2799715"/>
            <wp:effectExtent l="0" t="0" r="2540" b="635"/>
            <wp:docPr id="7185" name="그림 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F6D">
        <w:rPr>
          <w:noProof/>
        </w:rPr>
        <w:t xml:space="preserve"> </w:t>
      </w:r>
    </w:p>
    <w:p w:rsidR="00536F6D" w:rsidRDefault="008D5660" w:rsidP="00536F6D">
      <w:pPr>
        <w:pStyle w:val="BodyText10"/>
        <w:spacing w:line="360" w:lineRule="auto"/>
        <w:jc w:val="both"/>
      </w:pPr>
      <w:r>
        <w:rPr>
          <w:rFonts w:hint="eastAsia"/>
        </w:rPr>
        <w:t>SVM</w:t>
      </w:r>
      <w:r w:rsidR="00536F6D">
        <w:rPr>
          <w:rFonts w:hint="eastAsia"/>
        </w:rPr>
        <w:t>에서는</w:t>
      </w:r>
      <w:r w:rsidR="00536F6D">
        <w:rPr>
          <w:rFonts w:hint="eastAsia"/>
        </w:rPr>
        <w:t xml:space="preserve"> </w:t>
      </w:r>
      <w:r w:rsidR="00536F6D">
        <w:t>view position</w:t>
      </w:r>
      <w:r w:rsidR="00536F6D">
        <w:rPr>
          <w:rFonts w:hint="eastAsia"/>
        </w:rPr>
        <w:t>에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따라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보이는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차량의</w:t>
      </w:r>
      <w:r w:rsidR="00536F6D">
        <w:rPr>
          <w:rFonts w:hint="eastAsia"/>
        </w:rPr>
        <w:t xml:space="preserve"> </w:t>
      </w:r>
      <w:r w:rsidR="00536F6D">
        <w:t>3D model</w:t>
      </w:r>
      <w:r w:rsidR="00536F6D">
        <w:rPr>
          <w:rFonts w:hint="eastAsia"/>
        </w:rPr>
        <w:t>을</w:t>
      </w:r>
      <w:r w:rsidR="00536F6D">
        <w:rPr>
          <w:rFonts w:hint="eastAsia"/>
        </w:rPr>
        <w:t xml:space="preserve"> </w:t>
      </w:r>
      <w:r w:rsidR="00536F6D">
        <w:t>blend block</w:t>
      </w:r>
      <w:r w:rsidR="00536F6D">
        <w:rPr>
          <w:rFonts w:hint="eastAsia"/>
        </w:rPr>
        <w:t>에서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함께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처리할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수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있도록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하고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있으며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이를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위한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차량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모델의</w:t>
      </w:r>
      <w:r w:rsidR="00536F6D">
        <w:rPr>
          <w:rFonts w:hint="eastAsia"/>
        </w:rPr>
        <w:t xml:space="preserve"> </w:t>
      </w:r>
      <w:r w:rsidR="00536F6D">
        <w:t xml:space="preserve">base address </w:t>
      </w:r>
      <w:r w:rsidR="00536F6D">
        <w:rPr>
          <w:rFonts w:hint="eastAsia"/>
        </w:rPr>
        <w:t>설정과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영역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설정</w:t>
      </w:r>
      <w:r w:rsidR="00536F6D">
        <w:rPr>
          <w:rFonts w:hint="eastAsia"/>
        </w:rPr>
        <w:t>,</w:t>
      </w:r>
      <w:r w:rsidR="00536F6D">
        <w:t xml:space="preserve"> </w:t>
      </w:r>
      <w:r w:rsidR="00536F6D">
        <w:rPr>
          <w:rFonts w:hint="eastAsia"/>
        </w:rPr>
        <w:t>그리고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차량의</w:t>
      </w:r>
      <w:r w:rsidR="00536F6D">
        <w:rPr>
          <w:rFonts w:hint="eastAsia"/>
        </w:rPr>
        <w:t xml:space="preserve"> </w:t>
      </w:r>
      <w:r w:rsidR="00536F6D">
        <w:t>key color (mask color)</w:t>
      </w:r>
      <w:r w:rsidR="00536F6D">
        <w:rPr>
          <w:rFonts w:hint="eastAsia"/>
        </w:rPr>
        <w:t>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지원함으로써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임의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모양의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차량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모델을</w:t>
      </w:r>
      <w:r w:rsidR="00536F6D">
        <w:rPr>
          <w:rFonts w:hint="eastAsia"/>
        </w:rPr>
        <w:t xml:space="preserve"> </w:t>
      </w:r>
      <w:r w:rsidR="00536F6D">
        <w:t xml:space="preserve">blending </w:t>
      </w:r>
      <w:r w:rsidR="00536F6D">
        <w:rPr>
          <w:rFonts w:hint="eastAsia"/>
        </w:rPr>
        <w:t>할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수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있도록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한다</w:t>
      </w:r>
      <w:r w:rsidR="00536F6D">
        <w:rPr>
          <w:rFonts w:hint="eastAsia"/>
        </w:rPr>
        <w:t>.</w:t>
      </w:r>
      <w:r w:rsidR="00536F6D">
        <w:t xml:space="preserve"> </w:t>
      </w:r>
      <w:r w:rsidR="00A714FC">
        <w:rPr>
          <w:rFonts w:hint="eastAsia"/>
        </w:rPr>
        <w:t>마지막으로</w:t>
      </w:r>
      <w:r w:rsidR="00A714FC">
        <w:rPr>
          <w:rFonts w:hint="eastAsia"/>
        </w:rPr>
        <w:t xml:space="preserve"> </w:t>
      </w:r>
      <w:r w:rsidR="00A714FC">
        <w:t>CAR_BURST_CTRL</w:t>
      </w:r>
      <w:r w:rsidR="00A714FC">
        <w:rPr>
          <w:rFonts w:hint="eastAsia"/>
        </w:rPr>
        <w:t>은</w:t>
      </w:r>
      <w:r w:rsidR="00A714FC">
        <w:rPr>
          <w:rFonts w:hint="eastAsia"/>
        </w:rPr>
        <w:t xml:space="preserve"> </w:t>
      </w:r>
      <w:r w:rsidR="00A714FC">
        <w:t>data read</w:t>
      </w:r>
      <w:r w:rsidR="00A714FC">
        <w:rPr>
          <w:rFonts w:hint="eastAsia"/>
        </w:rPr>
        <w:t>의</w:t>
      </w:r>
      <w:r w:rsidR="00A714FC">
        <w:rPr>
          <w:rFonts w:hint="eastAsia"/>
        </w:rPr>
        <w:t xml:space="preserve"> </w:t>
      </w:r>
      <w:r w:rsidR="00A714FC">
        <w:t>burst length</w:t>
      </w:r>
      <w:r w:rsidR="00A714FC">
        <w:rPr>
          <w:rFonts w:hint="eastAsia"/>
        </w:rPr>
        <w:t>를</w:t>
      </w:r>
      <w:r w:rsidR="00A714FC">
        <w:rPr>
          <w:rFonts w:hint="eastAsia"/>
        </w:rPr>
        <w:t xml:space="preserve"> </w:t>
      </w:r>
      <w:r w:rsidR="00A714FC">
        <w:rPr>
          <w:rFonts w:hint="eastAsia"/>
        </w:rPr>
        <w:t>지정하는</w:t>
      </w:r>
      <w:r w:rsidR="00A714FC">
        <w:rPr>
          <w:rFonts w:hint="eastAsia"/>
        </w:rPr>
        <w:t xml:space="preserve"> </w:t>
      </w:r>
      <w:r w:rsidR="00A714FC">
        <w:rPr>
          <w:rFonts w:hint="eastAsia"/>
        </w:rPr>
        <w:t>것으로</w:t>
      </w:r>
      <w:r w:rsidR="00A714FC">
        <w:rPr>
          <w:rFonts w:hint="eastAsia"/>
        </w:rPr>
        <w:t xml:space="preserve"> </w:t>
      </w:r>
      <w:r w:rsidR="00A714FC">
        <w:t>RMAIN_BURST</w:t>
      </w:r>
      <w:r w:rsidR="00D35A74">
        <w:t xml:space="preserve"> </w:t>
      </w:r>
      <w:r w:rsidR="00D35A74">
        <w:rPr>
          <w:rFonts w:hint="eastAsia"/>
        </w:rPr>
        <w:t>과</w:t>
      </w:r>
      <w:r w:rsidR="00D35A74">
        <w:rPr>
          <w:rFonts w:hint="eastAsia"/>
        </w:rPr>
        <w:t xml:space="preserve"> </w:t>
      </w:r>
      <w:r w:rsidR="00D35A74">
        <w:rPr>
          <w:rFonts w:hint="eastAsia"/>
        </w:rPr>
        <w:t>다르게</w:t>
      </w:r>
      <w:r w:rsidR="00D35A74">
        <w:rPr>
          <w:rFonts w:hint="eastAsia"/>
        </w:rPr>
        <w:t xml:space="preserve"> </w:t>
      </w:r>
      <w:r w:rsidR="00D35A74">
        <w:rPr>
          <w:rFonts w:hint="eastAsia"/>
        </w:rPr>
        <w:t>설정된</w:t>
      </w:r>
      <w:r w:rsidR="00A714FC">
        <w:rPr>
          <w:rFonts w:hint="eastAsia"/>
        </w:rPr>
        <w:t>다</w:t>
      </w:r>
      <w:r w:rsidR="00A714FC">
        <w:rPr>
          <w:rFonts w:hint="eastAsia"/>
        </w:rPr>
        <w:t>.</w:t>
      </w:r>
    </w:p>
    <w:p w:rsidR="00536F6D" w:rsidRDefault="00F95DA4" w:rsidP="00536F6D">
      <w:pPr>
        <w:pStyle w:val="BodyText10"/>
        <w:spacing w:line="360" w:lineRule="auto"/>
        <w:jc w:val="both"/>
      </w:pPr>
      <w:r w:rsidRPr="00F95DA4">
        <w:rPr>
          <w:noProof/>
        </w:rPr>
        <w:drawing>
          <wp:inline distT="0" distB="0" distL="0" distR="0" wp14:anchorId="4BF5D626" wp14:editId="59EEB444">
            <wp:extent cx="6162675" cy="3057555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71906" cy="306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D60" w:rsidRDefault="00632D60" w:rsidP="00632D60">
      <w:pPr>
        <w:pStyle w:val="BodyText10"/>
        <w:spacing w:line="360" w:lineRule="auto"/>
        <w:jc w:val="both"/>
        <w:rPr>
          <w:rStyle w:val="Hyperlinks"/>
          <w:i w:val="0"/>
          <w:color w:val="auto"/>
          <w:sz w:val="22"/>
          <w:u w:val="none"/>
          <w:lang w:val="pt-BR"/>
        </w:rPr>
      </w:pP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CAR_</w:t>
      </w:r>
      <w:r>
        <w:rPr>
          <w:rStyle w:val="Hyperlinks"/>
          <w:i w:val="0"/>
          <w:color w:val="auto"/>
          <w:sz w:val="22"/>
          <w:u w:val="none"/>
          <w:lang w:val="pt-BR"/>
        </w:rPr>
        <w:t>MASK_COLOR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는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[23:16] :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Y,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 [15:8] : Cb, [7:0] : C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r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의미한다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. </w:t>
      </w:r>
    </w:p>
    <w:p w:rsidR="00536F6D" w:rsidRDefault="00536F6D" w:rsidP="00536F6D">
      <w:pPr>
        <w:pStyle w:val="3"/>
        <w:numPr>
          <w:ilvl w:val="2"/>
          <w:numId w:val="13"/>
        </w:numPr>
      </w:pPr>
      <w:bookmarkStart w:id="148" w:name="_Toc475519947"/>
      <w:r>
        <w:lastRenderedPageBreak/>
        <w:t>Mask color control registers</w:t>
      </w:r>
      <w:bookmarkEnd w:id="148"/>
    </w:p>
    <w:p w:rsidR="00536F6D" w:rsidRDefault="009078AC" w:rsidP="00536F6D">
      <w:pPr>
        <w:pStyle w:val="BodyText10"/>
        <w:spacing w:line="360" w:lineRule="auto"/>
        <w:jc w:val="both"/>
      </w:pPr>
      <w:r>
        <w:rPr>
          <w:noProof/>
        </w:rPr>
        <w:drawing>
          <wp:inline distT="0" distB="0" distL="0" distR="0" wp14:anchorId="02AEA9DE" wp14:editId="526C1E19">
            <wp:extent cx="6417310" cy="1094105"/>
            <wp:effectExtent l="0" t="0" r="2540" b="0"/>
            <wp:docPr id="7186" name="그림 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F6D">
        <w:rPr>
          <w:noProof/>
        </w:rPr>
        <w:t xml:space="preserve"> </w:t>
      </w:r>
    </w:p>
    <w:p w:rsidR="00A714FC" w:rsidRDefault="008D5660" w:rsidP="00536F6D">
      <w:pPr>
        <w:pStyle w:val="BodyText10"/>
        <w:spacing w:line="360" w:lineRule="auto"/>
        <w:jc w:val="both"/>
        <w:rPr>
          <w:rStyle w:val="Hyperlinks"/>
          <w:i w:val="0"/>
          <w:color w:val="auto"/>
          <w:sz w:val="22"/>
          <w:u w:val="none"/>
          <w:lang w:val="pt-BR"/>
        </w:rPr>
      </w:pPr>
      <w:r>
        <w:rPr>
          <w:rFonts w:hint="eastAsia"/>
        </w:rPr>
        <w:t>SVM</w:t>
      </w:r>
      <w:r w:rsidR="00536F6D">
        <w:rPr>
          <w:rFonts w:hint="eastAsia"/>
        </w:rPr>
        <w:t>에서는</w:t>
      </w:r>
      <w:r w:rsidR="00536F6D">
        <w:rPr>
          <w:rFonts w:hint="eastAsia"/>
        </w:rPr>
        <w:t xml:space="preserve"> </w:t>
      </w:r>
      <w:r w:rsidR="00536F6D">
        <w:rPr>
          <w:rStyle w:val="Hyperlinks"/>
          <w:i w:val="0"/>
          <w:color w:val="auto"/>
          <w:sz w:val="22"/>
          <w:u w:val="none"/>
          <w:lang w:val="pt-BR"/>
        </w:rPr>
        <w:t>front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와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536F6D">
        <w:rPr>
          <w:rStyle w:val="Hyperlinks"/>
          <w:i w:val="0"/>
          <w:color w:val="auto"/>
          <w:sz w:val="22"/>
          <w:u w:val="none"/>
          <w:lang w:val="pt-BR"/>
        </w:rPr>
        <w:t xml:space="preserve">back 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이미지에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의해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출력을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생성하는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536F6D">
        <w:rPr>
          <w:rStyle w:val="Hyperlinks"/>
          <w:i w:val="0"/>
          <w:color w:val="auto"/>
          <w:sz w:val="22"/>
          <w:u w:val="none"/>
          <w:lang w:val="pt-BR"/>
        </w:rPr>
        <w:t>warping core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에서는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536F6D">
        <w:rPr>
          <w:rStyle w:val="Hyperlinks"/>
          <w:i w:val="0"/>
          <w:color w:val="auto"/>
          <w:sz w:val="22"/>
          <w:u w:val="none"/>
          <w:lang w:val="pt-BR"/>
        </w:rPr>
        <w:t>left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와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536F6D">
        <w:rPr>
          <w:rStyle w:val="Hyperlinks"/>
          <w:i w:val="0"/>
          <w:color w:val="auto"/>
          <w:sz w:val="22"/>
          <w:u w:val="none"/>
          <w:lang w:val="pt-BR"/>
        </w:rPr>
        <w:t>right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에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해당하는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부분의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536F6D">
        <w:rPr>
          <w:rStyle w:val="Hyperlinks"/>
          <w:i w:val="0"/>
          <w:color w:val="auto"/>
          <w:sz w:val="22"/>
          <w:u w:val="none"/>
          <w:lang w:val="pt-BR"/>
        </w:rPr>
        <w:t>invalid LUT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에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대해서는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A4590A">
        <w:rPr>
          <w:rStyle w:val="Hyperlinks"/>
          <w:i w:val="0"/>
          <w:color w:val="auto"/>
          <w:sz w:val="22"/>
          <w:u w:val="none"/>
          <w:lang w:val="pt-BR"/>
        </w:rPr>
        <w:t>MASK_COLOR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로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대체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,</w:t>
      </w:r>
      <w:r w:rsidR="00536F6D"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출력하도록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하여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이후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536F6D">
        <w:rPr>
          <w:rStyle w:val="Hyperlinks"/>
          <w:i w:val="0"/>
          <w:color w:val="auto"/>
          <w:sz w:val="22"/>
          <w:u w:val="none"/>
          <w:lang w:val="pt-BR"/>
        </w:rPr>
        <w:t>blend block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에서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A4590A">
        <w:rPr>
          <w:rStyle w:val="Hyperlinks"/>
          <w:i w:val="0"/>
          <w:color w:val="auto"/>
          <w:sz w:val="22"/>
          <w:u w:val="none"/>
          <w:lang w:val="pt-BR"/>
        </w:rPr>
        <w:t>MASK_COLOR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와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같은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색인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경우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A4590A">
        <w:rPr>
          <w:rStyle w:val="Hyperlinks"/>
          <w:i w:val="0"/>
          <w:color w:val="auto"/>
          <w:sz w:val="22"/>
          <w:u w:val="none"/>
          <w:lang w:val="pt-BR"/>
        </w:rPr>
        <w:t>BG_COLOR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로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대체하여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출력되도록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한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다</w:t>
      </w:r>
      <w:r w:rsidR="00536F6D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.</w:t>
      </w:r>
      <w:r w:rsidR="00A4590A">
        <w:rPr>
          <w:rStyle w:val="Hyperlinks"/>
          <w:i w:val="0"/>
          <w:color w:val="auto"/>
          <w:sz w:val="22"/>
          <w:u w:val="none"/>
          <w:lang w:val="pt-BR"/>
        </w:rPr>
        <w:t xml:space="preserve"> </w:t>
      </w:r>
      <w:r w:rsidR="00A714FC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그리고</w:t>
      </w:r>
      <w:r w:rsidR="00A714FC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활성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영역인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A714FC">
        <w:rPr>
          <w:rStyle w:val="Hyperlinks"/>
          <w:i w:val="0"/>
          <w:color w:val="auto"/>
          <w:sz w:val="22"/>
          <w:u w:val="none"/>
          <w:lang w:val="pt-BR"/>
        </w:rPr>
        <w:t xml:space="preserve">section 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영역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A714FC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외의</w:t>
      </w:r>
      <w:r w:rsidR="00A714FC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A714FC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영역에</w:t>
      </w:r>
      <w:r w:rsidR="00A714FC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A714FC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대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해서도</w:t>
      </w:r>
      <w:r w:rsidR="00A714FC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A714FC">
        <w:rPr>
          <w:rStyle w:val="Hyperlinks"/>
          <w:i w:val="0"/>
          <w:color w:val="auto"/>
          <w:sz w:val="22"/>
          <w:u w:val="none"/>
          <w:lang w:val="pt-BR"/>
        </w:rPr>
        <w:t>BG_COLOR</w:t>
      </w:r>
      <w:r w:rsidR="00A714FC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가</w:t>
      </w:r>
      <w:r w:rsidR="00A714FC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 w:rsidR="00A4590A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출력</w:t>
      </w:r>
      <w:r w:rsidR="00A714FC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된다</w:t>
      </w:r>
      <w:r w:rsidR="00A714FC"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.</w:t>
      </w:r>
    </w:p>
    <w:p w:rsidR="00A4590A" w:rsidRDefault="00A4590A" w:rsidP="00536F6D">
      <w:pPr>
        <w:pStyle w:val="BodyText10"/>
        <w:spacing w:line="360" w:lineRule="auto"/>
        <w:jc w:val="both"/>
        <w:rPr>
          <w:rStyle w:val="Hyperlinks"/>
          <w:i w:val="0"/>
          <w:color w:val="auto"/>
          <w:sz w:val="22"/>
          <w:u w:val="none"/>
          <w:lang w:val="pt-BR"/>
        </w:rPr>
      </w:pPr>
      <w:r>
        <w:rPr>
          <w:rStyle w:val="Hyperlinks"/>
          <w:i w:val="0"/>
          <w:color w:val="auto"/>
          <w:sz w:val="22"/>
          <w:u w:val="none"/>
          <w:lang w:val="pt-BR"/>
        </w:rPr>
        <w:t>MASK_COLOR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와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BG_COLOR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모두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[23:16] :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Y,</w:t>
      </w:r>
      <w:r>
        <w:rPr>
          <w:rStyle w:val="Hyperlinks"/>
          <w:i w:val="0"/>
          <w:color w:val="auto"/>
          <w:sz w:val="22"/>
          <w:u w:val="none"/>
          <w:lang w:val="pt-BR"/>
        </w:rPr>
        <w:t xml:space="preserve"> [15:8] : Cb, [7:0] : C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r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을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의미하며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i w:val="0"/>
          <w:color w:val="auto"/>
          <w:sz w:val="22"/>
          <w:u w:val="none"/>
          <w:lang w:val="pt-BR"/>
        </w:rPr>
        <w:t>MASK_COLOR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의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경우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Cb = Cr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로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설정하여야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 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>한다</w:t>
      </w:r>
      <w:r>
        <w:rPr>
          <w:rStyle w:val="Hyperlinks"/>
          <w:rFonts w:hint="eastAsia"/>
          <w:i w:val="0"/>
          <w:color w:val="auto"/>
          <w:sz w:val="22"/>
          <w:u w:val="none"/>
          <w:lang w:val="pt-BR"/>
        </w:rPr>
        <w:t xml:space="preserve">. </w:t>
      </w:r>
    </w:p>
    <w:p w:rsidR="00A714FC" w:rsidRDefault="00A714FC" w:rsidP="00536F6D">
      <w:pPr>
        <w:pStyle w:val="3"/>
        <w:numPr>
          <w:ilvl w:val="2"/>
          <w:numId w:val="13"/>
        </w:numPr>
      </w:pPr>
      <w:bookmarkStart w:id="149" w:name="_Toc475519948"/>
      <w:r>
        <w:rPr>
          <w:rFonts w:hint="eastAsia"/>
        </w:rPr>
        <w:t>Section region setting registers</w:t>
      </w:r>
      <w:bookmarkEnd w:id="149"/>
    </w:p>
    <w:p w:rsidR="00A714FC" w:rsidRDefault="0070464D" w:rsidP="00A714FC">
      <w:pPr>
        <w:pStyle w:val="BodyText10"/>
      </w:pPr>
      <w:r>
        <w:rPr>
          <w:noProof/>
        </w:rPr>
        <w:drawing>
          <wp:inline distT="0" distB="0" distL="0" distR="0" wp14:anchorId="1E984C13" wp14:editId="43C2F880">
            <wp:extent cx="6417310" cy="3575050"/>
            <wp:effectExtent l="0" t="0" r="2540" b="6350"/>
            <wp:docPr id="7188" name="그림 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4FC" w:rsidRDefault="00A714FC" w:rsidP="00A714FC">
      <w:pPr>
        <w:pStyle w:val="BodyText10"/>
      </w:pPr>
      <w:r>
        <w:rPr>
          <w:rFonts w:hint="eastAsia"/>
        </w:rPr>
        <w:t xml:space="preserve"> SVM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직사각형</w:t>
      </w:r>
      <w:r>
        <w:rPr>
          <w:rFonts w:hint="eastAsia"/>
        </w:rPr>
        <w:t xml:space="preserve"> </w:t>
      </w:r>
      <w:r>
        <w:rPr>
          <w:rFonts w:hint="eastAsia"/>
        </w:rPr>
        <w:t>형태를</w:t>
      </w:r>
      <w:r>
        <w:rPr>
          <w:rFonts w:hint="eastAsia"/>
        </w:rPr>
        <w:t xml:space="preserve"> </w:t>
      </w:r>
      <w:r>
        <w:rPr>
          <w:rFonts w:hint="eastAsia"/>
        </w:rPr>
        <w:t>갖는</w:t>
      </w:r>
      <w:r>
        <w:rPr>
          <w:rFonts w:hint="eastAsia"/>
        </w:rPr>
        <w:t xml:space="preserve"> </w:t>
      </w:r>
      <w:r>
        <w:rPr>
          <w:rFonts w:hint="eastAsia"/>
        </w:rPr>
        <w:t>활성</w:t>
      </w:r>
      <w:r>
        <w:rPr>
          <w:rFonts w:hint="eastAsia"/>
        </w:rPr>
        <w:t xml:space="preserve"> </w:t>
      </w:r>
      <w:r>
        <w:rPr>
          <w:rFonts w:hint="eastAsia"/>
        </w:rPr>
        <w:t>영역을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A714FC" w:rsidRPr="00A714FC" w:rsidRDefault="00632D60" w:rsidP="0070464D">
      <w:pPr>
        <w:pStyle w:val="BodyText10"/>
        <w:jc w:val="center"/>
      </w:pPr>
      <w:r w:rsidRPr="00632D60">
        <w:rPr>
          <w:noProof/>
        </w:rPr>
        <w:lastRenderedPageBreak/>
        <w:drawing>
          <wp:inline distT="0" distB="0" distL="0" distR="0" wp14:anchorId="483169AA" wp14:editId="6A37DF6F">
            <wp:extent cx="5686425" cy="3482978"/>
            <wp:effectExtent l="0" t="0" r="0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2676" cy="348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4FC" w:rsidRDefault="008314CA" w:rsidP="00536F6D">
      <w:pPr>
        <w:pStyle w:val="3"/>
        <w:numPr>
          <w:ilvl w:val="2"/>
          <w:numId w:val="13"/>
        </w:numPr>
      </w:pPr>
      <w:bookmarkStart w:id="150" w:name="_Toc475519949"/>
      <w:r>
        <w:rPr>
          <w:rFonts w:hint="eastAsia"/>
        </w:rPr>
        <w:t>Crop region setting registers</w:t>
      </w:r>
      <w:bookmarkEnd w:id="150"/>
    </w:p>
    <w:p w:rsidR="00A714FC" w:rsidRDefault="0070464D" w:rsidP="00A714FC">
      <w:pPr>
        <w:pStyle w:val="BodyText10"/>
      </w:pPr>
      <w:r>
        <w:rPr>
          <w:noProof/>
        </w:rPr>
        <w:drawing>
          <wp:inline distT="0" distB="0" distL="0" distR="0" wp14:anchorId="14C1FCFD" wp14:editId="6201DB90">
            <wp:extent cx="6417310" cy="3884930"/>
            <wp:effectExtent l="0" t="0" r="2540" b="1270"/>
            <wp:docPr id="7189" name="그림 7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4FC" w:rsidRDefault="008314CA" w:rsidP="00A714FC">
      <w:pPr>
        <w:pStyle w:val="BodyText10"/>
      </w:pPr>
      <w:r>
        <w:rPr>
          <w:rFonts w:hint="eastAsia"/>
        </w:rPr>
        <w:lastRenderedPageBreak/>
        <w:t>SVM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별로</w:t>
      </w:r>
      <w:r>
        <w:rPr>
          <w:rFonts w:hint="eastAsia"/>
        </w:rPr>
        <w:t xml:space="preserve"> </w:t>
      </w:r>
      <w:r>
        <w:t>write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영역을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  <w:r>
        <w:rPr>
          <w:rFonts w:hint="eastAsia"/>
        </w:rPr>
        <w:t xml:space="preserve"> </w:t>
      </w:r>
      <w:r>
        <w:rPr>
          <w:rFonts w:hint="eastAsia"/>
        </w:rPr>
        <w:t>라인과</w:t>
      </w:r>
      <w:r>
        <w:rPr>
          <w:rFonts w:hint="eastAsia"/>
        </w:rPr>
        <w:t xml:space="preserve"> </w:t>
      </w:r>
      <w:r>
        <w:rPr>
          <w:rFonts w:hint="eastAsia"/>
        </w:rPr>
        <w:t>끝</w:t>
      </w:r>
      <w:r>
        <w:rPr>
          <w:rFonts w:hint="eastAsia"/>
        </w:rPr>
        <w:t xml:space="preserve"> </w:t>
      </w:r>
      <w:r>
        <w:rPr>
          <w:rFonts w:hint="eastAsia"/>
        </w:rPr>
        <w:t>라인으로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 w:rsidR="006D22EB">
        <w:t xml:space="preserve"> </w:t>
      </w:r>
    </w:p>
    <w:p w:rsidR="00A714FC" w:rsidRDefault="00632D60" w:rsidP="0070464D">
      <w:pPr>
        <w:suppressAutoHyphens w:val="0"/>
        <w:spacing w:after="0" w:line="240" w:lineRule="auto"/>
        <w:jc w:val="center"/>
        <w:rPr>
          <w:rFonts w:eastAsia="바탕체" w:cs="Times New Roman"/>
          <w:b/>
          <w:kern w:val="2"/>
          <w:szCs w:val="22"/>
          <w:lang w:eastAsia="ko-KR"/>
        </w:rPr>
      </w:pPr>
      <w:r w:rsidRPr="00632D60">
        <w:rPr>
          <w:noProof/>
          <w:lang w:eastAsia="ko-KR"/>
        </w:rPr>
        <w:drawing>
          <wp:inline distT="0" distB="0" distL="0" distR="0" wp14:anchorId="366B4F96" wp14:editId="7F70E974">
            <wp:extent cx="4613988" cy="32575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3592" cy="327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6D" w:rsidRDefault="00536F6D" w:rsidP="00536F6D">
      <w:pPr>
        <w:pStyle w:val="3"/>
        <w:numPr>
          <w:ilvl w:val="2"/>
          <w:numId w:val="13"/>
        </w:numPr>
      </w:pPr>
      <w:bookmarkStart w:id="151" w:name="_Toc475519950"/>
      <w:r>
        <w:lastRenderedPageBreak/>
        <w:t>4 Range scale down control registers</w:t>
      </w:r>
      <w:bookmarkEnd w:id="151"/>
    </w:p>
    <w:p w:rsidR="00536F6D" w:rsidRDefault="0070464D" w:rsidP="00536F6D">
      <w:pPr>
        <w:pStyle w:val="BodyText10"/>
        <w:spacing w:line="360" w:lineRule="auto"/>
        <w:jc w:val="both"/>
      </w:pPr>
      <w:r>
        <w:rPr>
          <w:noProof/>
        </w:rPr>
        <w:drawing>
          <wp:inline distT="0" distB="0" distL="0" distR="0" wp14:anchorId="64A24190" wp14:editId="21EC855B">
            <wp:extent cx="6417310" cy="6675755"/>
            <wp:effectExtent l="0" t="0" r="2540" b="0"/>
            <wp:docPr id="7190" name="그림 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667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F6D">
        <w:rPr>
          <w:noProof/>
        </w:rPr>
        <w:t xml:space="preserve"> </w:t>
      </w:r>
    </w:p>
    <w:p w:rsidR="006D22EB" w:rsidRPr="00A714FC" w:rsidRDefault="008D5660" w:rsidP="006D22EB">
      <w:pPr>
        <w:pStyle w:val="BodyText10"/>
      </w:pPr>
      <w:r>
        <w:rPr>
          <w:rFonts w:hint="eastAsia"/>
        </w:rPr>
        <w:t>SVM</w:t>
      </w:r>
      <w:r w:rsidR="00536F6D">
        <w:rPr>
          <w:rFonts w:hint="eastAsia"/>
        </w:rPr>
        <w:t>에서는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하나의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카메라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입력에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대해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세로로</w:t>
      </w:r>
      <w:r w:rsidR="00536F6D">
        <w:rPr>
          <w:rFonts w:hint="eastAsia"/>
        </w:rPr>
        <w:t xml:space="preserve"> </w:t>
      </w:r>
      <w:r w:rsidR="00536F6D">
        <w:t>4</w:t>
      </w:r>
      <w:r w:rsidR="00536F6D">
        <w:rPr>
          <w:rFonts w:hint="eastAsia"/>
        </w:rPr>
        <w:t>개의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구간으로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나누어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각각을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서로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다른</w:t>
      </w:r>
      <w:r w:rsidR="00536F6D">
        <w:rPr>
          <w:rFonts w:hint="eastAsia"/>
        </w:rPr>
        <w:t xml:space="preserve"> </w:t>
      </w:r>
      <w:r w:rsidR="00536F6D">
        <w:t>down scaling</w:t>
      </w:r>
      <w:r w:rsidR="00536F6D">
        <w:rPr>
          <w:rFonts w:hint="eastAsia"/>
        </w:rPr>
        <w:t>할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수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있도록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하였다</w:t>
      </w:r>
      <w:r w:rsidR="00536F6D">
        <w:rPr>
          <w:rFonts w:hint="eastAsia"/>
        </w:rPr>
        <w:t>.</w:t>
      </w:r>
      <w:r w:rsidR="00536F6D">
        <w:t xml:space="preserve"> </w:t>
      </w:r>
      <w:r w:rsidR="00536F6D">
        <w:rPr>
          <w:rFonts w:hint="eastAsia"/>
        </w:rPr>
        <w:t>이를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위해</w:t>
      </w:r>
      <w:r w:rsidR="00536F6D">
        <w:rPr>
          <w:rFonts w:hint="eastAsia"/>
        </w:rPr>
        <w:t xml:space="preserve"> </w:t>
      </w:r>
      <w:r w:rsidR="00536F6D">
        <w:t>3</w:t>
      </w:r>
      <w:r w:rsidR="00536F6D">
        <w:rPr>
          <w:rFonts w:hint="eastAsia"/>
        </w:rPr>
        <w:t>개의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경계</w:t>
      </w:r>
      <w:r w:rsidR="00536F6D">
        <w:rPr>
          <w:rFonts w:hint="eastAsia"/>
        </w:rPr>
        <w:t xml:space="preserve"> </w:t>
      </w:r>
      <w:r w:rsidR="00536F6D">
        <w:rPr>
          <w:rFonts w:hint="eastAsia"/>
        </w:rPr>
        <w:t>라인</w:t>
      </w:r>
      <w:r w:rsidR="00536F6D">
        <w:rPr>
          <w:rFonts w:hint="eastAsia"/>
        </w:rPr>
        <w:t xml:space="preserve"> counter</w:t>
      </w:r>
      <w:r w:rsidR="00536F6D">
        <w:t xml:space="preserve"> </w:t>
      </w:r>
      <w:r w:rsidR="00536F6D">
        <w:rPr>
          <w:rFonts w:hint="eastAsia"/>
        </w:rPr>
        <w:t>값</w:t>
      </w:r>
      <w:r w:rsidR="006D22EB">
        <w:rPr>
          <w:rFonts w:hint="eastAsia"/>
        </w:rPr>
        <w:t>(</w:t>
      </w:r>
      <w:r w:rsidR="006D22EB">
        <w:rPr>
          <w:rFonts w:hint="eastAsia"/>
        </w:rPr>
        <w:t>이</w:t>
      </w:r>
      <w:r w:rsidR="006D22EB">
        <w:rPr>
          <w:rFonts w:hint="eastAsia"/>
        </w:rPr>
        <w:t xml:space="preserve"> </w:t>
      </w:r>
      <w:r w:rsidR="006D22EB">
        <w:rPr>
          <w:rFonts w:hint="eastAsia"/>
        </w:rPr>
        <w:t>때</w:t>
      </w:r>
      <w:r w:rsidR="006D22EB">
        <w:rPr>
          <w:rFonts w:hint="eastAsia"/>
        </w:rPr>
        <w:t xml:space="preserve"> </w:t>
      </w:r>
      <w:r w:rsidR="006D22EB">
        <w:rPr>
          <w:rFonts w:hint="eastAsia"/>
        </w:rPr>
        <w:t>설정되는</w:t>
      </w:r>
      <w:r w:rsidR="006D22EB">
        <w:rPr>
          <w:rFonts w:hint="eastAsia"/>
        </w:rPr>
        <w:t xml:space="preserve"> </w:t>
      </w:r>
      <w:r w:rsidR="006D22EB">
        <w:rPr>
          <w:rFonts w:hint="eastAsia"/>
        </w:rPr>
        <w:t>경계</w:t>
      </w:r>
      <w:r w:rsidR="006D22EB">
        <w:rPr>
          <w:rFonts w:hint="eastAsia"/>
        </w:rPr>
        <w:t xml:space="preserve"> </w:t>
      </w:r>
      <w:r w:rsidR="006D22EB">
        <w:rPr>
          <w:rFonts w:hint="eastAsia"/>
        </w:rPr>
        <w:t>라인</w:t>
      </w:r>
      <w:r w:rsidR="006D22EB">
        <w:t xml:space="preserve"> </w:t>
      </w:r>
      <w:r w:rsidR="006D22EB">
        <w:rPr>
          <w:rFonts w:hint="eastAsia"/>
        </w:rPr>
        <w:t>값은</w:t>
      </w:r>
      <w:r w:rsidR="006D22EB">
        <w:rPr>
          <w:rFonts w:hint="eastAsia"/>
        </w:rPr>
        <w:t xml:space="preserve"> </w:t>
      </w:r>
      <w:r w:rsidR="006D22EB">
        <w:t xml:space="preserve">/4 </w:t>
      </w:r>
      <w:r w:rsidR="006D22EB">
        <w:rPr>
          <w:rFonts w:hint="eastAsia"/>
        </w:rPr>
        <w:t>된</w:t>
      </w:r>
      <w:r w:rsidR="006D22EB">
        <w:t xml:space="preserve"> </w:t>
      </w:r>
      <w:r w:rsidR="006D22EB">
        <w:rPr>
          <w:rFonts w:hint="eastAsia"/>
        </w:rPr>
        <w:t>값이</w:t>
      </w:r>
      <w:r w:rsidR="006D22EB">
        <w:rPr>
          <w:rFonts w:hint="eastAsia"/>
        </w:rPr>
        <w:t xml:space="preserve"> </w:t>
      </w:r>
      <w:r w:rsidR="006D22EB">
        <w:rPr>
          <w:rFonts w:hint="eastAsia"/>
        </w:rPr>
        <w:t>저장된다</w:t>
      </w:r>
      <w:r w:rsidR="006D22EB">
        <w:rPr>
          <w:rFonts w:hint="eastAsia"/>
        </w:rPr>
        <w:t>)</w:t>
      </w:r>
    </w:p>
    <w:p w:rsidR="00536F6D" w:rsidRDefault="00536F6D" w:rsidP="00536F6D">
      <w:pPr>
        <w:pStyle w:val="BodyText10"/>
        <w:spacing w:line="360" w:lineRule="auto"/>
        <w:jc w:val="both"/>
      </w:pP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구간의</w:t>
      </w:r>
      <w:r>
        <w:rPr>
          <w:rFonts w:hint="eastAsia"/>
        </w:rPr>
        <w:t xml:space="preserve"> </w:t>
      </w:r>
      <w:r>
        <w:t xml:space="preserve">scaling factor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 w:rsidR="006D22EB">
        <w:t xml:space="preserve"> </w:t>
      </w:r>
    </w:p>
    <w:p w:rsidR="00536F6D" w:rsidRDefault="004A0875" w:rsidP="0070464D">
      <w:pPr>
        <w:pStyle w:val="BodyText10"/>
        <w:spacing w:line="360" w:lineRule="auto"/>
        <w:jc w:val="center"/>
      </w:pPr>
      <w:r w:rsidRPr="004A0875">
        <w:rPr>
          <w:noProof/>
        </w:rPr>
        <w:lastRenderedPageBreak/>
        <w:drawing>
          <wp:inline distT="0" distB="0" distL="0" distR="0" wp14:anchorId="2A343896" wp14:editId="63B4488F">
            <wp:extent cx="5415995" cy="441007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23714" cy="44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4CA" w:rsidRDefault="008314CA" w:rsidP="00536F6D">
      <w:pPr>
        <w:pStyle w:val="3"/>
        <w:numPr>
          <w:ilvl w:val="2"/>
          <w:numId w:val="13"/>
        </w:numPr>
      </w:pPr>
      <w:bookmarkStart w:id="152" w:name="_Toc475519951"/>
      <w:r>
        <w:rPr>
          <w:rFonts w:hint="eastAsia"/>
        </w:rPr>
        <w:t>Out mode/Blending/Bright</w:t>
      </w:r>
      <w:r>
        <w:t>ness</w:t>
      </w:r>
      <w:r>
        <w:rPr>
          <w:rFonts w:hint="eastAsia"/>
        </w:rPr>
        <w:t xml:space="preserve"> Contr</w:t>
      </w:r>
      <w:r>
        <w:t>ol</w:t>
      </w:r>
      <w:r w:rsidR="00633393">
        <w:t>/</w:t>
      </w:r>
      <w:r w:rsidR="00633393">
        <w:rPr>
          <w:rFonts w:hint="eastAsia"/>
        </w:rPr>
        <w:t>Edge enhancement</w:t>
      </w:r>
      <w:r>
        <w:t xml:space="preserve"> setting registers</w:t>
      </w:r>
      <w:bookmarkEnd w:id="152"/>
    </w:p>
    <w:p w:rsidR="008314CA" w:rsidRPr="008314CA" w:rsidRDefault="0011088F" w:rsidP="008314CA">
      <w:pPr>
        <w:pStyle w:val="BodyText10"/>
      </w:pPr>
      <w:r>
        <w:rPr>
          <w:noProof/>
        </w:rPr>
        <w:drawing>
          <wp:inline distT="0" distB="0" distL="0" distR="0" wp14:anchorId="76929650" wp14:editId="03004187">
            <wp:extent cx="6417310" cy="295465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32800" cy="296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4CA" w:rsidRDefault="008314CA" w:rsidP="008314CA">
      <w:pPr>
        <w:pStyle w:val="BodyText10"/>
        <w:spacing w:line="360" w:lineRule="auto"/>
        <w:jc w:val="both"/>
      </w:pPr>
      <w:r>
        <w:rPr>
          <w:rFonts w:hint="eastAsia"/>
        </w:rPr>
        <w:lastRenderedPageBreak/>
        <w:t>SVM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blend block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t>F/B core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r>
        <w:rPr>
          <w:rFonts w:hint="eastAsia"/>
        </w:rPr>
        <w:t>출력과</w:t>
      </w:r>
      <w:r>
        <w:rPr>
          <w:rFonts w:hint="eastAsia"/>
        </w:rPr>
        <w:t xml:space="preserve"> </w:t>
      </w:r>
      <w:r>
        <w:t>L/R core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r>
        <w:rPr>
          <w:rFonts w:hint="eastAsia"/>
        </w:rPr>
        <w:t>출력을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 w:rsidR="00287CA9">
        <w:rPr>
          <w:rFonts w:hint="eastAsia"/>
        </w:rPr>
        <w:t xml:space="preserve"> </w:t>
      </w:r>
      <w:r>
        <w:rPr>
          <w:rFonts w:hint="eastAsia"/>
        </w:rPr>
        <w:t>받아</w:t>
      </w:r>
      <w:r>
        <w:rPr>
          <w:rFonts w:hint="eastAsia"/>
        </w:rPr>
        <w:t xml:space="preserve"> </w:t>
      </w:r>
      <w:r>
        <w:rPr>
          <w:rFonts w:hint="eastAsia"/>
        </w:rPr>
        <w:t>어느</w:t>
      </w:r>
      <w:r>
        <w:rPr>
          <w:rFonts w:hint="eastAsia"/>
        </w:rPr>
        <w:t xml:space="preserve"> </w:t>
      </w:r>
      <w:r>
        <w:rPr>
          <w:rFonts w:hint="eastAsia"/>
        </w:rPr>
        <w:t>하나를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출력하거나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입력을</w:t>
      </w:r>
      <w:r>
        <w:rPr>
          <w:rFonts w:hint="eastAsia"/>
        </w:rPr>
        <w:t xml:space="preserve"> </w:t>
      </w:r>
      <w:r>
        <w:t>blending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출력할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t>control register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out_mode</w:t>
      </w:r>
      <w:r w:rsidR="00633393">
        <w:rPr>
          <w:rFonts w:hint="eastAsia"/>
        </w:rPr>
        <w:t>로서</w:t>
      </w:r>
      <w:r w:rsidR="00633393">
        <w:rPr>
          <w:rFonts w:hint="eastAsia"/>
        </w:rPr>
        <w:t xml:space="preserve"> </w:t>
      </w:r>
      <w:r w:rsidR="00633393">
        <w:t xml:space="preserve">out_mode = 2’b0 : FB </w:t>
      </w:r>
      <w:r w:rsidR="00633393">
        <w:rPr>
          <w:rFonts w:hint="eastAsia"/>
        </w:rPr>
        <w:t>생성</w:t>
      </w:r>
      <w:r w:rsidR="00633393">
        <w:rPr>
          <w:rFonts w:hint="eastAsia"/>
        </w:rPr>
        <w:t xml:space="preserve"> </w:t>
      </w:r>
      <w:r w:rsidR="00633393">
        <w:rPr>
          <w:rFonts w:hint="eastAsia"/>
        </w:rPr>
        <w:t>이미지</w:t>
      </w:r>
      <w:r w:rsidR="00633393">
        <w:rPr>
          <w:rFonts w:hint="eastAsia"/>
        </w:rPr>
        <w:t xml:space="preserve"> </w:t>
      </w:r>
      <w:r w:rsidR="00633393">
        <w:rPr>
          <w:rFonts w:hint="eastAsia"/>
        </w:rPr>
        <w:t>출력</w:t>
      </w:r>
      <w:r w:rsidR="00633393">
        <w:rPr>
          <w:rFonts w:hint="eastAsia"/>
        </w:rPr>
        <w:t>,</w:t>
      </w:r>
      <w:r w:rsidR="00633393">
        <w:t xml:space="preserve"> 2’b1 : LR </w:t>
      </w:r>
      <w:r w:rsidR="00633393">
        <w:rPr>
          <w:rFonts w:hint="eastAsia"/>
        </w:rPr>
        <w:t>생성</w:t>
      </w:r>
      <w:r w:rsidR="00633393">
        <w:rPr>
          <w:rFonts w:hint="eastAsia"/>
        </w:rPr>
        <w:t xml:space="preserve"> </w:t>
      </w:r>
      <w:r w:rsidR="00633393">
        <w:rPr>
          <w:rFonts w:hint="eastAsia"/>
        </w:rPr>
        <w:t>이미지</w:t>
      </w:r>
      <w:r w:rsidR="00633393">
        <w:rPr>
          <w:rFonts w:hint="eastAsia"/>
        </w:rPr>
        <w:t xml:space="preserve"> </w:t>
      </w:r>
      <w:r w:rsidR="00633393">
        <w:rPr>
          <w:rFonts w:hint="eastAsia"/>
        </w:rPr>
        <w:t>출력</w:t>
      </w:r>
      <w:r w:rsidR="00633393">
        <w:rPr>
          <w:rFonts w:hint="eastAsia"/>
        </w:rPr>
        <w:t>,</w:t>
      </w:r>
      <w:r w:rsidR="00633393">
        <w:t xml:space="preserve"> 2’b1x : </w:t>
      </w:r>
      <w:r w:rsidR="00633393">
        <w:rPr>
          <w:rFonts w:hint="eastAsia"/>
        </w:rPr>
        <w:t>FB</w:t>
      </w:r>
      <w:r w:rsidR="00633393">
        <w:rPr>
          <w:rFonts w:hint="eastAsia"/>
        </w:rPr>
        <w:t>와</w:t>
      </w:r>
      <w:r w:rsidR="00633393">
        <w:rPr>
          <w:rFonts w:hint="eastAsia"/>
        </w:rPr>
        <w:t xml:space="preserve"> </w:t>
      </w:r>
      <w:r w:rsidR="00633393">
        <w:t xml:space="preserve">LR </w:t>
      </w:r>
      <w:r w:rsidR="00633393">
        <w:rPr>
          <w:rFonts w:hint="eastAsia"/>
        </w:rPr>
        <w:t>생성</w:t>
      </w:r>
      <w:r w:rsidR="00633393">
        <w:rPr>
          <w:rFonts w:hint="eastAsia"/>
        </w:rPr>
        <w:t xml:space="preserve"> </w:t>
      </w:r>
      <w:r w:rsidR="00633393">
        <w:rPr>
          <w:rFonts w:hint="eastAsia"/>
        </w:rPr>
        <w:t>이미지의</w:t>
      </w:r>
      <w:r w:rsidR="00633393">
        <w:rPr>
          <w:rFonts w:hint="eastAsia"/>
        </w:rPr>
        <w:t xml:space="preserve"> </w:t>
      </w:r>
      <w:r w:rsidR="00633393">
        <w:t xml:space="preserve">blending </w:t>
      </w:r>
      <w:r w:rsidR="00633393">
        <w:rPr>
          <w:rFonts w:hint="eastAsia"/>
        </w:rPr>
        <w:t>이미지가</w:t>
      </w:r>
      <w:r w:rsidR="00633393">
        <w:rPr>
          <w:rFonts w:hint="eastAsia"/>
        </w:rPr>
        <w:t xml:space="preserve"> </w:t>
      </w:r>
      <w:r w:rsidR="00633393">
        <w:rPr>
          <w:rFonts w:hint="eastAsia"/>
        </w:rPr>
        <w:t>출력된다</w:t>
      </w:r>
      <w:r w:rsidR="00633393">
        <w:rPr>
          <w:rFonts w:hint="eastAsia"/>
        </w:rPr>
        <w:t>.</w:t>
      </w:r>
      <w:r w:rsidR="00633393">
        <w:t xml:space="preserve"> </w:t>
      </w:r>
      <w:r w:rsidR="00633393">
        <w:rPr>
          <w:rFonts w:hint="eastAsia"/>
        </w:rPr>
        <w:t>또한</w:t>
      </w:r>
      <w:r w:rsidR="00633393">
        <w:rPr>
          <w:rFonts w:hint="eastAsia"/>
        </w:rPr>
        <w:t xml:space="preserve"> </w:t>
      </w:r>
      <w:r>
        <w:t>0</w:t>
      </w:r>
      <w:r>
        <w:rPr>
          <w:rFonts w:hint="eastAsia"/>
        </w:rPr>
        <w:t>x3084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[31] CAR_BLEND_EN = 1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3</w:t>
      </w:r>
      <w:r>
        <w:t xml:space="preserve">D </w:t>
      </w:r>
      <w:r>
        <w:rPr>
          <w:rFonts w:hint="eastAsia"/>
        </w:rPr>
        <w:t>차량</w:t>
      </w:r>
      <w:r>
        <w:rPr>
          <w:rFonts w:hint="eastAsia"/>
        </w:rPr>
        <w:t xml:space="preserve"> </w:t>
      </w:r>
      <w:r>
        <w:rPr>
          <w:rFonts w:hint="eastAsia"/>
        </w:rPr>
        <w:t>모델도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영역에</w:t>
      </w:r>
      <w:r>
        <w:rPr>
          <w:rFonts w:hint="eastAsia"/>
        </w:rPr>
        <w:t xml:space="preserve"> </w:t>
      </w:r>
      <w:r>
        <w:rPr>
          <w:rFonts w:hint="eastAsia"/>
        </w:rPr>
        <w:t>대해서</w:t>
      </w:r>
      <w:r>
        <w:rPr>
          <w:rFonts w:hint="eastAsia"/>
        </w:rPr>
        <w:t xml:space="preserve"> </w:t>
      </w:r>
      <w:r w:rsidR="00633393">
        <w:t xml:space="preserve">masking </w:t>
      </w:r>
      <w:r>
        <w:rPr>
          <w:rFonts w:hint="eastAsia"/>
        </w:rPr>
        <w:t>처리</w:t>
      </w:r>
      <w:r w:rsidR="00633393"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출력하게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8314CA" w:rsidRPr="008314CA" w:rsidRDefault="008314CA" w:rsidP="008314CA">
      <w:pPr>
        <w:pStyle w:val="BodyText10"/>
      </w:pP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t xml:space="preserve">Blending </w:t>
      </w:r>
      <w:r>
        <w:rPr>
          <w:rFonts w:hint="eastAsia"/>
        </w:rPr>
        <w:t>과</w:t>
      </w:r>
      <w:r>
        <w:t xml:space="preserve"> Brightness control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신호</w:t>
      </w:r>
      <w:r>
        <w:rPr>
          <w:rFonts w:hint="eastAsia"/>
        </w:rPr>
        <w:t xml:space="preserve"> </w:t>
      </w:r>
      <w:r>
        <w:rPr>
          <w:rFonts w:hint="eastAsia"/>
        </w:rPr>
        <w:t>값들에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동작은</w:t>
      </w:r>
      <w:r>
        <w:rPr>
          <w:rFonts w:hint="eastAsia"/>
        </w:rPr>
        <w:t xml:space="preserve"> </w:t>
      </w: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표와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8314CA" w:rsidRDefault="008314CA" w:rsidP="008314CA">
      <w:pPr>
        <w:pStyle w:val="BodyText10"/>
      </w:pPr>
      <w:r>
        <w:rPr>
          <w:noProof/>
        </w:rPr>
        <w:drawing>
          <wp:inline distT="0" distB="0" distL="0" distR="0" wp14:anchorId="1744E802" wp14:editId="49855DA2">
            <wp:extent cx="6417310" cy="202755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4CA" w:rsidRDefault="008314CA" w:rsidP="008314CA">
      <w:pPr>
        <w:pStyle w:val="BodyText10"/>
      </w:pPr>
    </w:p>
    <w:p w:rsidR="00633393" w:rsidRDefault="00633393" w:rsidP="008314CA">
      <w:pPr>
        <w:pStyle w:val="BodyText10"/>
      </w:pPr>
      <w:r>
        <w:rPr>
          <w:rFonts w:hint="eastAsia"/>
        </w:rPr>
        <w:t>SVM</w:t>
      </w:r>
      <w:r>
        <w:t xml:space="preserve"> 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카메라가</w:t>
      </w:r>
      <w:r>
        <w:rPr>
          <w:rFonts w:hint="eastAsia"/>
        </w:rPr>
        <w:t xml:space="preserve"> </w:t>
      </w:r>
      <w:r>
        <w:rPr>
          <w:rFonts w:hint="eastAsia"/>
        </w:rPr>
        <w:t>섞이는</w:t>
      </w:r>
      <w:r>
        <w:rPr>
          <w:rFonts w:hint="eastAsia"/>
        </w:rPr>
        <w:t xml:space="preserve"> </w:t>
      </w:r>
      <w:r>
        <w:rPr>
          <w:rFonts w:hint="eastAsia"/>
        </w:rPr>
        <w:t>부분</w:t>
      </w:r>
      <w:r>
        <w:rPr>
          <w:rFonts w:hint="eastAsia"/>
        </w:rPr>
        <w:t xml:space="preserve"> </w:t>
      </w:r>
      <w:r>
        <w:rPr>
          <w:rFonts w:hint="eastAsia"/>
        </w:rPr>
        <w:t>이외에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입력에</w:t>
      </w:r>
      <w:r>
        <w:rPr>
          <w:rFonts w:hint="eastAsia"/>
        </w:rPr>
        <w:t xml:space="preserve"> </w:t>
      </w:r>
      <w:r>
        <w:rPr>
          <w:rFonts w:hint="eastAsia"/>
        </w:rPr>
        <w:t>대해서만</w:t>
      </w:r>
      <w:r>
        <w:rPr>
          <w:rFonts w:hint="eastAsia"/>
        </w:rPr>
        <w:t xml:space="preserve"> </w:t>
      </w:r>
      <w:r>
        <w:rPr>
          <w:rFonts w:hint="eastAsia"/>
        </w:rPr>
        <w:t>출력이</w:t>
      </w:r>
      <w:r>
        <w:rPr>
          <w:rFonts w:hint="eastAsia"/>
        </w:rPr>
        <w:t xml:space="preserve"> </w:t>
      </w:r>
      <w:r>
        <w:rPr>
          <w:rFonts w:hint="eastAsia"/>
        </w:rPr>
        <w:t>생성되는</w:t>
      </w:r>
      <w:r>
        <w:rPr>
          <w:rFonts w:hint="eastAsia"/>
        </w:rPr>
        <w:t xml:space="preserve"> </w:t>
      </w:r>
      <w:r>
        <w:rPr>
          <w:rFonts w:hint="eastAsia"/>
        </w:rPr>
        <w:t>영역에</w:t>
      </w:r>
      <w:r>
        <w:rPr>
          <w:rFonts w:hint="eastAsia"/>
        </w:rPr>
        <w:t xml:space="preserve"> </w:t>
      </w:r>
      <w:r>
        <w:rPr>
          <w:rFonts w:hint="eastAsia"/>
        </w:rPr>
        <w:t>대해서는</w:t>
      </w:r>
      <w:r>
        <w:rPr>
          <w:rFonts w:hint="eastAsia"/>
        </w:rPr>
        <w:t xml:space="preserve"> </w:t>
      </w:r>
      <w:r>
        <w:t xml:space="preserve">morphing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지원할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번에</w:t>
      </w:r>
      <w:r>
        <w:rPr>
          <w:rFonts w:hint="eastAsia"/>
        </w:rPr>
        <w:t xml:space="preserve"> </w:t>
      </w:r>
      <w:r>
        <w:t>LUT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변화하는</w:t>
      </w:r>
      <w:r>
        <w:rPr>
          <w:rFonts w:hint="eastAsia"/>
        </w:rPr>
        <w:t xml:space="preserve"> </w:t>
      </w:r>
      <w:r>
        <w:rPr>
          <w:rFonts w:hint="eastAsia"/>
        </w:rPr>
        <w:t>것보다</w:t>
      </w:r>
      <w:r>
        <w:rPr>
          <w:rFonts w:hint="eastAsia"/>
        </w:rPr>
        <w:t xml:space="preserve"> </w:t>
      </w:r>
      <w:r w:rsidR="00AD5C02">
        <w:rPr>
          <w:rFonts w:hint="eastAsia"/>
        </w:rPr>
        <w:t>사용자가</w:t>
      </w:r>
      <w:r w:rsidR="00AD5C02">
        <w:rPr>
          <w:rFonts w:hint="eastAsia"/>
        </w:rPr>
        <w:t xml:space="preserve"> </w:t>
      </w:r>
      <w:r>
        <w:rPr>
          <w:rFonts w:hint="eastAsia"/>
        </w:rPr>
        <w:t>직관적</w:t>
      </w:r>
      <w:r w:rsidR="00AD5C02">
        <w:rPr>
          <w:rFonts w:hint="eastAsia"/>
        </w:rPr>
        <w:t>으로</w:t>
      </w:r>
      <w:r w:rsidR="00AD5C02">
        <w:rPr>
          <w:rFonts w:hint="eastAsia"/>
        </w:rPr>
        <w:t xml:space="preserve"> </w:t>
      </w:r>
      <w:r w:rsidR="00AD5C02">
        <w:rPr>
          <w:rFonts w:hint="eastAsia"/>
        </w:rPr>
        <w:t>이해할</w:t>
      </w:r>
      <w:r w:rsidR="00AD5C02">
        <w:rPr>
          <w:rFonts w:hint="eastAsia"/>
        </w:rPr>
        <w:t xml:space="preserve"> </w:t>
      </w:r>
      <w:r w:rsidR="00AD5C02">
        <w:rPr>
          <w:rFonts w:hint="eastAsia"/>
        </w:rPr>
        <w:t>수</w:t>
      </w:r>
      <w:r w:rsidR="00AD5C02">
        <w:rPr>
          <w:rFonts w:hint="eastAsia"/>
        </w:rPr>
        <w:t xml:space="preserve"> </w:t>
      </w:r>
      <w:r w:rsidR="00AD5C02">
        <w:rPr>
          <w:rFonts w:hint="eastAsia"/>
        </w:rPr>
        <w:t>있도록</w:t>
      </w:r>
      <w:r w:rsidR="00AD5C02">
        <w:rPr>
          <w:rFonts w:hint="eastAsia"/>
        </w:rPr>
        <w:t xml:space="preserve"> </w:t>
      </w:r>
      <w:r w:rsidR="00AD5C02">
        <w:rPr>
          <w:rFonts w:hint="eastAsia"/>
        </w:rPr>
        <w:t>도울</w:t>
      </w:r>
      <w:r w:rsidR="00AD5C02">
        <w:rPr>
          <w:rFonts w:hint="eastAsia"/>
        </w:rPr>
        <w:t xml:space="preserve"> </w:t>
      </w:r>
      <w:r w:rsidR="00AD5C02">
        <w:rPr>
          <w:rFonts w:hint="eastAsia"/>
        </w:rPr>
        <w:t>수</w:t>
      </w:r>
      <w:r w:rsidR="00AD5C02">
        <w:rPr>
          <w:rFonts w:hint="eastAsia"/>
        </w:rPr>
        <w:t xml:space="preserve"> </w:t>
      </w:r>
      <w:r w:rsidR="00AD5C02">
        <w:rPr>
          <w:rFonts w:hint="eastAsia"/>
        </w:rPr>
        <w:t>있다</w:t>
      </w:r>
      <w:r w:rsidR="00AD5C02">
        <w:rPr>
          <w:rFonts w:hint="eastAsia"/>
        </w:rPr>
        <w:t xml:space="preserve"> (</w:t>
      </w:r>
      <w:r w:rsidR="00AD5C02">
        <w:rPr>
          <w:rFonts w:hint="eastAsia"/>
        </w:rPr>
        <w:t>아래</w:t>
      </w:r>
      <w:r w:rsidR="00AD5C02">
        <w:rPr>
          <w:rFonts w:hint="eastAsia"/>
        </w:rPr>
        <w:t xml:space="preserve"> </w:t>
      </w:r>
      <w:r w:rsidR="00AD5C02">
        <w:rPr>
          <w:rFonts w:hint="eastAsia"/>
        </w:rPr>
        <w:t>그림</w:t>
      </w:r>
      <w:r w:rsidR="00AD5C02">
        <w:rPr>
          <w:rFonts w:hint="eastAsia"/>
        </w:rPr>
        <w:t xml:space="preserve"> </w:t>
      </w:r>
      <w:r w:rsidR="00AD5C02">
        <w:rPr>
          <w:rFonts w:hint="eastAsia"/>
        </w:rPr>
        <w:t>참조</w:t>
      </w:r>
      <w:r w:rsidR="00AD5C02">
        <w:rPr>
          <w:rFonts w:hint="eastAsia"/>
        </w:rPr>
        <w:t>).</w:t>
      </w:r>
    </w:p>
    <w:p w:rsidR="001C503D" w:rsidRDefault="001C503D" w:rsidP="008314CA">
      <w:pPr>
        <w:pStyle w:val="BodyText10"/>
      </w:pPr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t xml:space="preserve">auto_morp_en </w:t>
      </w:r>
      <w:r>
        <w:rPr>
          <w:rFonts w:hint="eastAsia"/>
        </w:rPr>
        <w:t>값은</w:t>
      </w:r>
      <w:r>
        <w:rPr>
          <w:rFonts w:hint="eastAsia"/>
        </w:rPr>
        <w:t xml:space="preserve"> </w:t>
      </w:r>
      <w:r>
        <w:t>auto reset</w:t>
      </w:r>
      <w:r>
        <w:rPr>
          <w:rFonts w:hint="eastAsia"/>
        </w:rPr>
        <w:t>되며</w:t>
      </w:r>
      <w:r>
        <w:rPr>
          <w:rFonts w:hint="eastAsia"/>
        </w:rPr>
        <w:t xml:space="preserve"> </w:t>
      </w:r>
      <w:r>
        <w:t xml:space="preserve">morp_dir 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increment</w:t>
      </w:r>
      <w: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t>decrement</w:t>
      </w:r>
      <w:r>
        <w:rPr>
          <w:rFonts w:hint="eastAsia"/>
        </w:rPr>
        <w:t>하면서</w:t>
      </w:r>
      <w:r>
        <w:rPr>
          <w:rFonts w:hint="eastAsia"/>
        </w:rPr>
        <w:t xml:space="preserve"> </w:t>
      </w:r>
      <w:r>
        <w:t>morphing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진행된다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단</w:t>
      </w:r>
      <w:r>
        <w:rPr>
          <w:rFonts w:hint="eastAsia"/>
        </w:rPr>
        <w:t>,</w:t>
      </w:r>
      <w:r>
        <w:t xml:space="preserve"> lut_ratio = 0</w:t>
      </w:r>
      <w:r>
        <w:rPr>
          <w:rFonts w:hint="eastAsia"/>
        </w:rPr>
        <w:t>x0</w:t>
      </w:r>
      <w:r>
        <w:t xml:space="preserve"> 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r>
        <w:rPr>
          <w:rFonts w:hint="eastAsia"/>
        </w:rPr>
        <w:t>무조건</w:t>
      </w:r>
      <w:r>
        <w:rPr>
          <w:rFonts w:hint="eastAsia"/>
        </w:rPr>
        <w:t xml:space="preserve"> </w:t>
      </w:r>
      <w:r>
        <w:t>increment</w:t>
      </w:r>
      <w:r>
        <w:rPr>
          <w:rFonts w:hint="eastAsia"/>
        </w:rPr>
        <w:t>되며</w:t>
      </w:r>
      <w:r>
        <w:rPr>
          <w:rFonts w:hint="eastAsia"/>
        </w:rPr>
        <w:t xml:space="preserve"> </w:t>
      </w:r>
      <w:r>
        <w:t xml:space="preserve">lut_ratio = 8xff 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r>
        <w:rPr>
          <w:rFonts w:hint="eastAsia"/>
        </w:rPr>
        <w:t>무조건</w:t>
      </w:r>
      <w:r>
        <w:rPr>
          <w:rFonts w:hint="eastAsia"/>
        </w:rPr>
        <w:t xml:space="preserve"> </w:t>
      </w:r>
      <w:r>
        <w:t>decrement</w:t>
      </w:r>
      <w:r>
        <w:rPr>
          <w:rFonts w:hint="eastAsia"/>
        </w:rPr>
        <w:t>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t xml:space="preserve">morp_speed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클수록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변화하게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AD5C02" w:rsidRDefault="00AD5C02" w:rsidP="0070464D">
      <w:pPr>
        <w:pStyle w:val="BodyText10"/>
        <w:jc w:val="center"/>
      </w:pPr>
      <w:r>
        <w:rPr>
          <w:noProof/>
        </w:rPr>
        <w:lastRenderedPageBreak/>
        <w:drawing>
          <wp:inline distT="0" distB="0" distL="0" distR="0" wp14:anchorId="02D7D574" wp14:editId="75593DE7">
            <wp:extent cx="5144086" cy="25527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69223" cy="256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851" w:rsidRDefault="009F7851" w:rsidP="008314CA">
      <w:pPr>
        <w:pStyle w:val="BodyText10"/>
      </w:pPr>
      <w:r>
        <w:rPr>
          <w:rFonts w:hint="eastAsia"/>
        </w:rPr>
        <w:t>SVM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t xml:space="preserve">dynamic blending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지원하며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기능의</w:t>
      </w:r>
      <w:r>
        <w:rPr>
          <w:rFonts w:hint="eastAsia"/>
        </w:rPr>
        <w:t xml:space="preserve"> </w:t>
      </w:r>
      <w:r>
        <w:rPr>
          <w:rFonts w:hint="eastAsia"/>
        </w:rPr>
        <w:t>활성화를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t xml:space="preserve">dynamic_blend_en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t>register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활성화되면</w:t>
      </w:r>
      <w:r>
        <w:rPr>
          <w:rFonts w:hint="eastAsia"/>
        </w:rPr>
        <w:t xml:space="preserve"> </w:t>
      </w:r>
      <w:r>
        <w:t>0x</w:t>
      </w:r>
      <w:r w:rsidR="0052618C">
        <w:t>3</w:t>
      </w:r>
      <w:r>
        <w:t>198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ALPHA_COEF1, 3, 6, 8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t xml:space="preserve">blending </w:t>
      </w:r>
      <w:r>
        <w:rPr>
          <w:rFonts w:hint="eastAsia"/>
        </w:rPr>
        <w:t>위치가</w:t>
      </w:r>
      <w:r>
        <w:rPr>
          <w:rFonts w:hint="eastAsia"/>
        </w:rPr>
        <w:t xml:space="preserve"> </w:t>
      </w:r>
      <w:r>
        <w:rPr>
          <w:rFonts w:hint="eastAsia"/>
        </w:rPr>
        <w:t>변경된다</w:t>
      </w:r>
      <w:r>
        <w:rPr>
          <w:rFonts w:hint="eastAsia"/>
        </w:rPr>
        <w:t>.</w:t>
      </w:r>
      <w:r>
        <w:t xml:space="preserve"> (0xf0800198 </w:t>
      </w:r>
      <w:r>
        <w:rPr>
          <w:rFonts w:hint="eastAsia"/>
        </w:rPr>
        <w:t>참조</w:t>
      </w:r>
      <w:r>
        <w:rPr>
          <w:rFonts w:hint="eastAsia"/>
        </w:rPr>
        <w:t>)</w:t>
      </w:r>
    </w:p>
    <w:p w:rsidR="009F7851" w:rsidRDefault="009F7851" w:rsidP="008314CA">
      <w:pPr>
        <w:pStyle w:val="BodyText10"/>
      </w:pPr>
    </w:p>
    <w:p w:rsidR="00AD5C02" w:rsidRDefault="00AD5C02" w:rsidP="008314CA">
      <w:pPr>
        <w:pStyle w:val="BodyText10"/>
      </w:pP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t xml:space="preserve">SVM </w:t>
      </w:r>
      <w:r>
        <w:rPr>
          <w:rFonts w:hint="eastAsia"/>
        </w:rPr>
        <w:t>영상의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외곽으로</w:t>
      </w:r>
      <w:r>
        <w:rPr>
          <w:rFonts w:hint="eastAsia"/>
        </w:rPr>
        <w:t xml:space="preserve"> </w:t>
      </w:r>
      <w:r>
        <w:rPr>
          <w:rFonts w:hint="eastAsia"/>
        </w:rPr>
        <w:t>갈수록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펴짐에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영상이</w:t>
      </w:r>
      <w:r>
        <w:rPr>
          <w:rFonts w:hint="eastAsia"/>
        </w:rPr>
        <w:t xml:space="preserve"> </w:t>
      </w:r>
      <w:r>
        <w:rPr>
          <w:rFonts w:hint="eastAsia"/>
        </w:rPr>
        <w:t>흐리게</w:t>
      </w:r>
      <w:r>
        <w:rPr>
          <w:rFonts w:hint="eastAsia"/>
        </w:rPr>
        <w:t xml:space="preserve"> </w:t>
      </w:r>
      <w:r>
        <w:rPr>
          <w:rFonts w:hint="eastAsia"/>
        </w:rPr>
        <w:t>생성된다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해결</w:t>
      </w:r>
      <w:r>
        <w:rPr>
          <w:rFonts w:hint="eastAsia"/>
        </w:rPr>
        <w:t xml:space="preserve"> </w:t>
      </w:r>
      <w:r>
        <w:rPr>
          <w:rFonts w:hint="eastAsia"/>
        </w:rPr>
        <w:t>방안으로</w:t>
      </w:r>
      <w:r>
        <w:rPr>
          <w:rFonts w:hint="eastAsia"/>
        </w:rPr>
        <w:t xml:space="preserve"> </w:t>
      </w:r>
      <w:r>
        <w:t xml:space="preserve">SVM </w:t>
      </w:r>
      <w:r>
        <w:rPr>
          <w:rFonts w:hint="eastAsia"/>
        </w:rPr>
        <w:t>영상에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t xml:space="preserve">Edge enhancement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지원하며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전체에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고정된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적용하는</w:t>
      </w:r>
      <w:r>
        <w:rPr>
          <w:rFonts w:hint="eastAsia"/>
        </w:rPr>
        <w:t xml:space="preserve"> </w:t>
      </w:r>
      <w:r>
        <w:rPr>
          <w:rFonts w:hint="eastAsia"/>
        </w:rPr>
        <w:t>모드</w:t>
      </w:r>
      <w:r>
        <w:rPr>
          <w:rFonts w:hint="eastAsia"/>
        </w:rPr>
        <w:t xml:space="preserve"> </w:t>
      </w:r>
      <w:r>
        <w:t>(gain_mode = 1)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 xml:space="preserve">LUT </w:t>
      </w:r>
      <w:r>
        <w:rPr>
          <w:rFonts w:hint="eastAsia"/>
        </w:rPr>
        <w:t>상에</w:t>
      </w:r>
      <w:r>
        <w:rPr>
          <w:rFonts w:hint="eastAsia"/>
        </w:rPr>
        <w:t xml:space="preserve"> </w:t>
      </w:r>
      <w:r>
        <w:t xml:space="preserve">gain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저장하여</w:t>
      </w:r>
      <w:r>
        <w:rPr>
          <w:rFonts w:hint="eastAsia"/>
        </w:rPr>
        <w:t xml:space="preserve"> </w:t>
      </w:r>
      <w:r>
        <w:t xml:space="preserve">pixel </w:t>
      </w:r>
      <w:r>
        <w:rPr>
          <w:rFonts w:hint="eastAsia"/>
        </w:rPr>
        <w:t>마다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t xml:space="preserve">gain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t>edge enhancement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처리되는</w:t>
      </w:r>
      <w:r>
        <w:rPr>
          <w:rFonts w:hint="eastAsia"/>
        </w:rPr>
        <w:t xml:space="preserve"> </w:t>
      </w:r>
      <w:r>
        <w:rPr>
          <w:rFonts w:hint="eastAsia"/>
        </w:rPr>
        <w:t>모드</w:t>
      </w:r>
      <w:r>
        <w:rPr>
          <w:rFonts w:hint="eastAsia"/>
        </w:rPr>
        <w:t xml:space="preserve"> </w:t>
      </w:r>
      <w:r w:rsidR="005108C3">
        <w:t>(gain_mode = 0</w:t>
      </w:r>
      <w:r>
        <w:t>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지원한다</w:t>
      </w:r>
      <w:r>
        <w:rPr>
          <w:rFonts w:hint="eastAsia"/>
        </w:rPr>
        <w:t>.</w:t>
      </w:r>
    </w:p>
    <w:p w:rsidR="00AD5C02" w:rsidRPr="008314CA" w:rsidRDefault="00AD5C02" w:rsidP="008314CA">
      <w:pPr>
        <w:pStyle w:val="BodyText10"/>
      </w:pPr>
      <w:r>
        <w:rPr>
          <w:rFonts w:hint="eastAsia"/>
        </w:rPr>
        <w:t xml:space="preserve">  </w:t>
      </w:r>
    </w:p>
    <w:p w:rsidR="008314CA" w:rsidRDefault="008314CA" w:rsidP="00536F6D">
      <w:pPr>
        <w:pStyle w:val="3"/>
        <w:numPr>
          <w:ilvl w:val="2"/>
          <w:numId w:val="13"/>
        </w:numPr>
      </w:pPr>
      <w:bookmarkStart w:id="153" w:name="_Toc475519952"/>
      <w:r>
        <w:rPr>
          <w:rFonts w:hint="eastAsia"/>
        </w:rPr>
        <w:t>Compression control regis</w:t>
      </w:r>
      <w:r>
        <w:t>t</w:t>
      </w:r>
      <w:r>
        <w:rPr>
          <w:rFonts w:hint="eastAsia"/>
        </w:rPr>
        <w:t>ers</w:t>
      </w:r>
      <w:bookmarkEnd w:id="153"/>
    </w:p>
    <w:p w:rsidR="008314CA" w:rsidRDefault="0070464D" w:rsidP="008314CA">
      <w:pPr>
        <w:pStyle w:val="BodyText10"/>
      </w:pPr>
      <w:r>
        <w:rPr>
          <w:noProof/>
        </w:rPr>
        <w:drawing>
          <wp:inline distT="0" distB="0" distL="0" distR="0" wp14:anchorId="21ADB2BE" wp14:editId="4C2F9A59">
            <wp:extent cx="6417310" cy="1713865"/>
            <wp:effectExtent l="0" t="0" r="2540" b="635"/>
            <wp:docPr id="7192" name="그림 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4CA" w:rsidRDefault="008314CA" w:rsidP="008314CA">
      <w:pPr>
        <w:pStyle w:val="BodyText10"/>
        <w:spacing w:line="360" w:lineRule="auto"/>
      </w:pPr>
      <w:r>
        <w:rPr>
          <w:rFonts w:hint="eastAsia"/>
        </w:rPr>
        <w:t>SVM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t xml:space="preserve">MBW </w:t>
      </w:r>
      <w:r>
        <w:rPr>
          <w:rFonts w:hint="eastAsia"/>
        </w:rPr>
        <w:t>감소를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입력을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메모리에</w:t>
      </w:r>
      <w:r>
        <w:rPr>
          <w:rFonts w:hint="eastAsia"/>
        </w:rPr>
        <w:t xml:space="preserve"> </w:t>
      </w:r>
      <w:r>
        <w:rPr>
          <w:rFonts w:hint="eastAsia"/>
        </w:rPr>
        <w:t>저장할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t xml:space="preserve">Compression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지원하며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모드의</w:t>
      </w:r>
      <w:r>
        <w:rPr>
          <w:rFonts w:hint="eastAsia"/>
        </w:rPr>
        <w:t xml:space="preserve"> </w:t>
      </w:r>
      <w:r>
        <w:rPr>
          <w:rFonts w:hint="eastAsia"/>
        </w:rPr>
        <w:t>압축율을</w:t>
      </w:r>
      <w:r>
        <w:rPr>
          <w:rFonts w:hint="eastAsia"/>
        </w:rPr>
        <w:t xml:space="preserve"> </w:t>
      </w:r>
      <w:r>
        <w:rPr>
          <w:rFonts w:hint="eastAsia"/>
        </w:rPr>
        <w:t>지원할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8314CA" w:rsidRDefault="00AD5C02" w:rsidP="008314CA">
      <w:pPr>
        <w:pStyle w:val="BodyText10"/>
      </w:pPr>
      <w:r>
        <w:rPr>
          <w:rFonts w:hint="eastAsia"/>
        </w:rPr>
        <w:t xml:space="preserve">COMPRESSION_RATIO = 0 : 1/2 </w:t>
      </w:r>
      <w:r>
        <w:rPr>
          <w:rFonts w:hint="eastAsia"/>
        </w:rPr>
        <w:t>압축</w:t>
      </w:r>
    </w:p>
    <w:p w:rsidR="00AD5C02" w:rsidRDefault="00AD5C02" w:rsidP="00AD5C02">
      <w:pPr>
        <w:pStyle w:val="BodyText10"/>
      </w:pPr>
      <w:r>
        <w:rPr>
          <w:rFonts w:hint="eastAsia"/>
        </w:rPr>
        <w:t xml:space="preserve">COMPRESSION_RATIO = </w:t>
      </w:r>
      <w:r>
        <w:t>1</w:t>
      </w:r>
      <w:r>
        <w:rPr>
          <w:rFonts w:hint="eastAsia"/>
        </w:rPr>
        <w:t xml:space="preserve"> : 1/4 </w:t>
      </w:r>
      <w:r>
        <w:rPr>
          <w:rFonts w:hint="eastAsia"/>
        </w:rPr>
        <w:t>압축</w:t>
      </w:r>
    </w:p>
    <w:p w:rsidR="008314CA" w:rsidRDefault="001C6B40" w:rsidP="00536F6D">
      <w:pPr>
        <w:pStyle w:val="3"/>
        <w:numPr>
          <w:ilvl w:val="2"/>
          <w:numId w:val="13"/>
        </w:numPr>
      </w:pPr>
      <w:bookmarkStart w:id="154" w:name="_Toc475519953"/>
      <w:r>
        <w:rPr>
          <w:rFonts w:hint="eastAsia"/>
        </w:rPr>
        <w:lastRenderedPageBreak/>
        <w:t>Memory bandwidth debugging registers</w:t>
      </w:r>
      <w:bookmarkEnd w:id="154"/>
    </w:p>
    <w:p w:rsidR="008314CA" w:rsidRDefault="0070464D" w:rsidP="008314CA">
      <w:pPr>
        <w:pStyle w:val="BodyText10"/>
      </w:pPr>
      <w:r>
        <w:rPr>
          <w:noProof/>
        </w:rPr>
        <w:drawing>
          <wp:inline distT="0" distB="0" distL="0" distR="0" wp14:anchorId="2B45A54D" wp14:editId="22F89841">
            <wp:extent cx="6417310" cy="1094105"/>
            <wp:effectExtent l="0" t="0" r="2540" b="0"/>
            <wp:docPr id="7193" name="그림 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10" w:rsidRDefault="00E55710" w:rsidP="008314CA">
      <w:pPr>
        <w:pStyle w:val="BodyText10"/>
      </w:pPr>
    </w:p>
    <w:p w:rsidR="00562466" w:rsidRDefault="00562466">
      <w:pPr>
        <w:suppressAutoHyphens w:val="0"/>
        <w:spacing w:after="0" w:line="240" w:lineRule="auto"/>
        <w:rPr>
          <w:rFonts w:eastAsia="바탕체" w:cs="Times New Roman"/>
          <w:b/>
          <w:kern w:val="2"/>
          <w:szCs w:val="22"/>
          <w:lang w:eastAsia="ko-KR"/>
        </w:rPr>
      </w:pPr>
    </w:p>
    <w:p w:rsidR="00536F6D" w:rsidRDefault="008314CA" w:rsidP="00536F6D">
      <w:pPr>
        <w:pStyle w:val="3"/>
        <w:numPr>
          <w:ilvl w:val="2"/>
          <w:numId w:val="13"/>
        </w:numPr>
      </w:pPr>
      <w:bookmarkStart w:id="155" w:name="_Toc475519954"/>
      <w:r>
        <w:rPr>
          <w:rFonts w:hint="eastAsia"/>
        </w:rPr>
        <w:t>Brightness control statis</w:t>
      </w:r>
      <w:r>
        <w:t>ti</w:t>
      </w:r>
      <w:r>
        <w:rPr>
          <w:rFonts w:hint="eastAsia"/>
        </w:rPr>
        <w:t>cs</w:t>
      </w:r>
      <w:r>
        <w:t xml:space="preserve"> registers</w:t>
      </w:r>
      <w:bookmarkEnd w:id="155"/>
    </w:p>
    <w:p w:rsidR="00E55710" w:rsidRDefault="00E55710" w:rsidP="00BE4D25">
      <w:pPr>
        <w:pStyle w:val="BodyText10"/>
        <w:spacing w:line="360" w:lineRule="auto"/>
      </w:pPr>
      <w:r>
        <w:rPr>
          <w:rFonts w:hint="eastAsia"/>
        </w:rPr>
        <w:t>SVM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t>Auto brightness control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지원하며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FB </w:t>
      </w:r>
      <w:r>
        <w:rPr>
          <w:rFonts w:hint="eastAsia"/>
        </w:rPr>
        <w:t>이미지와</w:t>
      </w:r>
      <w:r>
        <w:rPr>
          <w:rFonts w:hint="eastAsia"/>
        </w:rPr>
        <w:t xml:space="preserve"> </w:t>
      </w:r>
      <w:r>
        <w:t xml:space="preserve">LR </w:t>
      </w:r>
      <w:r>
        <w:rPr>
          <w:rFonts w:hint="eastAsia"/>
        </w:rPr>
        <w:t>이미지간에</w:t>
      </w:r>
      <w:r>
        <w:rPr>
          <w:rFonts w:hint="eastAsia"/>
        </w:rPr>
        <w:t xml:space="preserve"> </w:t>
      </w:r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섞이게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영역의</w:t>
      </w:r>
      <w:r>
        <w:rPr>
          <w:rFonts w:hint="eastAsia"/>
        </w:rPr>
        <w:t xml:space="preserve"> </w:t>
      </w:r>
      <w:r>
        <w:rPr>
          <w:rFonts w:hint="eastAsia"/>
        </w:rPr>
        <w:t>색의</w:t>
      </w:r>
      <w:r>
        <w:rPr>
          <w:rFonts w:hint="eastAsia"/>
        </w:rPr>
        <w:t xml:space="preserve"> </w:t>
      </w:r>
      <w:r>
        <w:rPr>
          <w:rFonts w:hint="eastAsia"/>
        </w:rPr>
        <w:t>통계값을</w:t>
      </w:r>
      <w:r>
        <w:rPr>
          <w:rFonts w:hint="eastAsia"/>
        </w:rPr>
        <w:t xml:space="preserve"> </w:t>
      </w:r>
      <w:r w:rsidR="00BE4D25">
        <w:t>RGB domain</w:t>
      </w:r>
      <w:r w:rsidR="00BE4D25">
        <w:rPr>
          <w:rFonts w:hint="eastAsia"/>
        </w:rPr>
        <w:t>에서</w:t>
      </w:r>
      <w:r w:rsidR="00BE4D25">
        <w:rPr>
          <w:rFonts w:hint="eastAsia"/>
        </w:rPr>
        <w:t xml:space="preserve"> </w:t>
      </w:r>
      <w:r>
        <w:rPr>
          <w:rFonts w:hint="eastAsia"/>
        </w:rPr>
        <w:t>구해야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 </w:t>
      </w: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그림의</w:t>
      </w:r>
      <w:r>
        <w:rPr>
          <w:rFonts w:hint="eastAsia"/>
        </w:rPr>
        <w:t xml:space="preserve"> </w:t>
      </w:r>
      <w:r>
        <w:t>(a)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이미지가</w:t>
      </w:r>
      <w:r>
        <w:rPr>
          <w:rFonts w:hint="eastAsia"/>
        </w:rPr>
        <w:t xml:space="preserve"> </w:t>
      </w:r>
      <w:r>
        <w:t>merge</w:t>
      </w:r>
      <w:r>
        <w:rPr>
          <w:rFonts w:hint="eastAsia"/>
        </w:rPr>
        <w:t>된다고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t>(b)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rPr>
          <w:rFonts w:hint="eastAsia"/>
        </w:rPr>
        <w:t>사각</w:t>
      </w:r>
      <w:r>
        <w:rPr>
          <w:rFonts w:hint="eastAsia"/>
        </w:rPr>
        <w:t xml:space="preserve"> </w:t>
      </w:r>
      <w:r>
        <w:rPr>
          <w:rFonts w:hint="eastAsia"/>
        </w:rPr>
        <w:t>영역은</w:t>
      </w:r>
      <w:r>
        <w:rPr>
          <w:rFonts w:hint="eastAsia"/>
        </w:rPr>
        <w:t xml:space="preserve"> </w:t>
      </w:r>
      <w:r>
        <w:t>F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L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섞이는</w:t>
      </w:r>
      <w:r>
        <w:rPr>
          <w:rFonts w:hint="eastAsia"/>
        </w:rPr>
        <w:t xml:space="preserve"> </w:t>
      </w:r>
      <w:r>
        <w:rPr>
          <w:rFonts w:hint="eastAsia"/>
        </w:rPr>
        <w:t>영역이고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F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R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섞이는</w:t>
      </w:r>
      <w:r>
        <w:rPr>
          <w:rFonts w:hint="eastAsia"/>
        </w:rPr>
        <w:t xml:space="preserve"> </w:t>
      </w:r>
      <w:r>
        <w:rPr>
          <w:rFonts w:hint="eastAsia"/>
        </w:rPr>
        <w:t>영역이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  <w:r w:rsidR="00BE4D25">
        <w:t xml:space="preserve">    </w:t>
      </w:r>
      <w:r w:rsidR="00BE4D25">
        <w:rPr>
          <w:rFonts w:hint="eastAsia"/>
        </w:rPr>
        <w:t>이</w:t>
      </w:r>
      <w:r w:rsidR="00BE4D25">
        <w:rPr>
          <w:rFonts w:hint="eastAsia"/>
        </w:rPr>
        <w:t xml:space="preserve"> </w:t>
      </w:r>
      <w:r w:rsidR="00BE4D25">
        <w:rPr>
          <w:rFonts w:hint="eastAsia"/>
        </w:rPr>
        <w:t>영역의</w:t>
      </w:r>
      <w:r w:rsidR="00BE4D25">
        <w:rPr>
          <w:rFonts w:hint="eastAsia"/>
        </w:rPr>
        <w:t xml:space="preserve"> </w:t>
      </w:r>
      <w:r w:rsidR="00BE4D25">
        <w:rPr>
          <w:rFonts w:hint="eastAsia"/>
        </w:rPr>
        <w:t>통계값</w:t>
      </w:r>
      <w:r w:rsidR="00BE4D25">
        <w:rPr>
          <w:rFonts w:hint="eastAsia"/>
        </w:rPr>
        <w:t xml:space="preserve"> </w:t>
      </w:r>
      <w:r w:rsidR="00BE4D25">
        <w:rPr>
          <w:rFonts w:hint="eastAsia"/>
        </w:rPr>
        <w:t>중</w:t>
      </w:r>
      <w:r w:rsidR="00BE4D25">
        <w:rPr>
          <w:rFonts w:hint="eastAsia"/>
        </w:rPr>
        <w:t xml:space="preserve"> </w:t>
      </w:r>
      <w:r w:rsidR="00BE4D25">
        <w:t xml:space="preserve">FB </w:t>
      </w:r>
      <w:r w:rsidR="00BE4D25">
        <w:rPr>
          <w:rFonts w:hint="eastAsia"/>
        </w:rPr>
        <w:t>이미지의</w:t>
      </w:r>
      <w:r w:rsidR="00BE4D25">
        <w:rPr>
          <w:rFonts w:hint="eastAsia"/>
        </w:rPr>
        <w:t xml:space="preserve"> </w:t>
      </w:r>
      <w:r w:rsidR="00BE4D25">
        <w:t xml:space="preserve">R </w:t>
      </w:r>
      <w:r w:rsidR="00BE4D25">
        <w:rPr>
          <w:rFonts w:hint="eastAsia"/>
        </w:rPr>
        <w:t>통계값은</w:t>
      </w:r>
      <w:r w:rsidR="00BE4D25">
        <w:rPr>
          <w:rFonts w:hint="eastAsia"/>
        </w:rPr>
        <w:t xml:space="preserve"> </w:t>
      </w:r>
      <w:r w:rsidR="00BE4D25">
        <w:t>FL_R0</w:t>
      </w:r>
      <w:r w:rsidR="00BE4D25">
        <w:rPr>
          <w:rFonts w:hint="eastAsia"/>
        </w:rPr>
        <w:t>에</w:t>
      </w:r>
      <w:r w:rsidR="00BE4D25">
        <w:rPr>
          <w:rFonts w:hint="eastAsia"/>
        </w:rPr>
        <w:t xml:space="preserve">, </w:t>
      </w:r>
      <w:r w:rsidR="00BE4D25">
        <w:t xml:space="preserve">LR </w:t>
      </w:r>
      <w:r w:rsidR="00BE4D25">
        <w:rPr>
          <w:rFonts w:hint="eastAsia"/>
        </w:rPr>
        <w:t>이미지의</w:t>
      </w:r>
      <w:r w:rsidR="00BE4D25">
        <w:rPr>
          <w:rFonts w:hint="eastAsia"/>
        </w:rPr>
        <w:t xml:space="preserve"> </w:t>
      </w:r>
      <w:r w:rsidR="00BE4D25">
        <w:t xml:space="preserve">R </w:t>
      </w:r>
      <w:r w:rsidR="00BE4D25">
        <w:rPr>
          <w:rFonts w:hint="eastAsia"/>
        </w:rPr>
        <w:t>통계값은</w:t>
      </w:r>
      <w:r w:rsidR="00BE4D25">
        <w:rPr>
          <w:rFonts w:hint="eastAsia"/>
        </w:rPr>
        <w:t xml:space="preserve"> </w:t>
      </w:r>
      <w:r w:rsidR="00BE4D25">
        <w:t>FL_R1</w:t>
      </w:r>
      <w:r w:rsidR="00BE4D25">
        <w:rPr>
          <w:rFonts w:hint="eastAsia"/>
        </w:rPr>
        <w:t>에</w:t>
      </w:r>
      <w:r w:rsidR="00BE4D25">
        <w:rPr>
          <w:rFonts w:hint="eastAsia"/>
        </w:rPr>
        <w:t xml:space="preserve"> </w:t>
      </w:r>
      <w:r w:rsidR="00BE4D25">
        <w:rPr>
          <w:rFonts w:hint="eastAsia"/>
        </w:rPr>
        <w:t>저장된다</w:t>
      </w:r>
      <w:r w:rsidR="00BE4D25">
        <w:rPr>
          <w:rFonts w:hint="eastAsia"/>
        </w:rPr>
        <w:t>.</w:t>
      </w:r>
    </w:p>
    <w:p w:rsidR="00E55710" w:rsidRPr="00E55710" w:rsidRDefault="00E55710" w:rsidP="00BE4D25">
      <w:pPr>
        <w:pStyle w:val="BodyText10"/>
        <w:jc w:val="center"/>
      </w:pPr>
      <w:r>
        <w:rPr>
          <w:noProof/>
        </w:rPr>
        <w:drawing>
          <wp:inline distT="0" distB="0" distL="0" distR="0" wp14:anchorId="0A224FEE" wp14:editId="1E934E03">
            <wp:extent cx="2954020" cy="1985026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75972" cy="199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6D" w:rsidRDefault="0070464D" w:rsidP="00536F6D">
      <w:pPr>
        <w:pStyle w:val="BodyText10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3FD16800" wp14:editId="021DA55B">
            <wp:extent cx="4632960" cy="8177530"/>
            <wp:effectExtent l="0" t="0" r="0" b="0"/>
            <wp:docPr id="7194" name="그림 7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817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F6D">
        <w:rPr>
          <w:noProof/>
        </w:rPr>
        <w:t xml:space="preserve"> </w:t>
      </w:r>
    </w:p>
    <w:p w:rsidR="00BE4D25" w:rsidRDefault="00BE4D25" w:rsidP="00536F6D">
      <w:pPr>
        <w:pStyle w:val="3"/>
        <w:numPr>
          <w:ilvl w:val="2"/>
          <w:numId w:val="13"/>
        </w:numPr>
      </w:pPr>
      <w:bookmarkStart w:id="156" w:name="_Toc475519955"/>
      <w:r>
        <w:rPr>
          <w:rFonts w:hint="eastAsia"/>
        </w:rPr>
        <w:lastRenderedPageBreak/>
        <w:t>Coefficient</w:t>
      </w:r>
      <w:r>
        <w:t xml:space="preserve"> registers </w:t>
      </w:r>
      <w:r>
        <w:rPr>
          <w:rFonts w:hint="eastAsia"/>
        </w:rPr>
        <w:t xml:space="preserve">for </w:t>
      </w:r>
      <w:r>
        <w:t>Brightness control</w:t>
      </w:r>
      <w:bookmarkEnd w:id="156"/>
      <w:r>
        <w:rPr>
          <w:rFonts w:hint="eastAsia"/>
        </w:rPr>
        <w:t xml:space="preserve"> </w:t>
      </w:r>
    </w:p>
    <w:p w:rsidR="00BE4D25" w:rsidRDefault="0070464D" w:rsidP="00BE4D25">
      <w:pPr>
        <w:pStyle w:val="BodyText10"/>
      </w:pPr>
      <w:r>
        <w:rPr>
          <w:noProof/>
        </w:rPr>
        <w:drawing>
          <wp:inline distT="0" distB="0" distL="0" distR="0" wp14:anchorId="075C2B3D" wp14:editId="16A9EE77">
            <wp:extent cx="6417310" cy="7140575"/>
            <wp:effectExtent l="0" t="0" r="2540" b="3175"/>
            <wp:docPr id="7195" name="그림 7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714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D25" w:rsidRDefault="00BE4D25" w:rsidP="00BE4D25">
      <w:pPr>
        <w:pStyle w:val="BodyText10"/>
        <w:jc w:val="center"/>
      </w:pPr>
      <w:r>
        <w:rPr>
          <w:noProof/>
        </w:rPr>
        <w:lastRenderedPageBreak/>
        <w:drawing>
          <wp:inline distT="0" distB="0" distL="0" distR="0" wp14:anchorId="3C87406D" wp14:editId="6316C1AA">
            <wp:extent cx="5334000" cy="2333625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D25" w:rsidRDefault="00BE4D25" w:rsidP="00BE4D25">
      <w:pPr>
        <w:pStyle w:val="BodyText10"/>
        <w:spacing w:line="360" w:lineRule="auto"/>
      </w:pPr>
      <w:r>
        <w:rPr>
          <w:rFonts w:hint="eastAsia"/>
        </w:rPr>
        <w:t>앞의</w:t>
      </w:r>
      <w:r>
        <w:rPr>
          <w:rFonts w:hint="eastAsia"/>
        </w:rPr>
        <w:t xml:space="preserve"> </w:t>
      </w:r>
      <w:r>
        <w:rPr>
          <w:rFonts w:hint="eastAsia"/>
        </w:rPr>
        <w:t>통계값으로부터</w:t>
      </w:r>
      <w:r>
        <w:rPr>
          <w:rFonts w:hint="eastAsia"/>
        </w:rPr>
        <w:t xml:space="preserve"> </w:t>
      </w:r>
      <w:r>
        <w:t>Brightness control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수행하기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t xml:space="preserve">Coefficient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저장되는</w:t>
      </w:r>
      <w:r>
        <w:rPr>
          <w:rFonts w:hint="eastAsia"/>
        </w:rPr>
        <w:t xml:space="preserve"> </w:t>
      </w:r>
      <w:r>
        <w:t>control registers</w:t>
      </w:r>
      <w:r>
        <w:rPr>
          <w:rFonts w:hint="eastAsia"/>
        </w:rPr>
        <w:t>로서</w:t>
      </w:r>
      <w:r>
        <w:rPr>
          <w:rFonts w:hint="eastAsia"/>
        </w:rPr>
        <w:t xml:space="preserve"> COEF1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COEF3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(a)</w:t>
      </w:r>
      <w:r>
        <w:rPr>
          <w:rFonts w:hint="eastAsia"/>
        </w:rPr>
        <w:t xml:space="preserve"> </w:t>
      </w:r>
      <w:r>
        <w:rPr>
          <w:rFonts w:hint="eastAsia"/>
        </w:rPr>
        <w:t>영역의</w:t>
      </w:r>
      <w:r>
        <w:rPr>
          <w:rFonts w:hint="eastAsia"/>
        </w:rPr>
        <w:t xml:space="preserve"> </w:t>
      </w:r>
      <w:r>
        <w:rPr>
          <w:rFonts w:hint="eastAsia"/>
        </w:rPr>
        <w:t>값이고</w:t>
      </w:r>
      <w:r>
        <w:rPr>
          <w:rFonts w:hint="eastAsia"/>
        </w:rPr>
        <w:t xml:space="preserve"> </w:t>
      </w:r>
      <w:r>
        <w:t>COEF2</w:t>
      </w:r>
      <w:r w:rsidR="00AD5C02">
        <w:rPr>
          <w:rFonts w:hint="eastAsia"/>
        </w:rPr>
        <w:t>는</w:t>
      </w:r>
      <w:r w:rsidR="00AD5C02">
        <w:rPr>
          <w:rFonts w:hint="eastAsia"/>
        </w:rPr>
        <w:t xml:space="preserve"> </w:t>
      </w:r>
      <w:r>
        <w:t>(b)</w:t>
      </w:r>
      <w:r w:rsidR="00AD5C02">
        <w:rPr>
          <w:rFonts w:hint="eastAsia"/>
        </w:rPr>
        <w:t>의</w:t>
      </w:r>
      <w:r w:rsidR="00AD5C02">
        <w:rPr>
          <w:rFonts w:hint="eastAsia"/>
        </w:rPr>
        <w:t xml:space="preserve"> </w:t>
      </w:r>
      <w:r w:rsidR="00AD5C02">
        <w:t>front</w:t>
      </w:r>
      <w:r w:rsidR="00AD5C02">
        <w:rPr>
          <w:rFonts w:hint="eastAsia"/>
        </w:rPr>
        <w:t>와</w:t>
      </w:r>
      <w:r w:rsidR="00AD5C02">
        <w:rPr>
          <w:rFonts w:hint="eastAsia"/>
        </w:rPr>
        <w:t xml:space="preserve"> </w:t>
      </w:r>
      <w:r w:rsidR="00AD5C02">
        <w:t xml:space="preserve">back </w:t>
      </w:r>
      <w:r w:rsidR="00AD5C02">
        <w:rPr>
          <w:rFonts w:hint="eastAsia"/>
        </w:rPr>
        <w:t>영역의</w:t>
      </w:r>
      <w:r w:rsidR="00AD5C02">
        <w:rPr>
          <w:rFonts w:hint="eastAsia"/>
        </w:rPr>
        <w:t xml:space="preserve"> </w:t>
      </w:r>
      <w:r w:rsidR="00AD5C02">
        <w:rPr>
          <w:rFonts w:hint="eastAsia"/>
        </w:rPr>
        <w:t>값이며</w:t>
      </w:r>
      <w:r>
        <w:rPr>
          <w:rFonts w:hint="eastAsia"/>
        </w:rPr>
        <w:t xml:space="preserve"> </w:t>
      </w:r>
      <w:r w:rsidR="00AD5C02">
        <w:t>COEF4</w:t>
      </w:r>
      <w:r w:rsidR="00AD5C02">
        <w:rPr>
          <w:rFonts w:hint="eastAsia"/>
        </w:rPr>
        <w:t>는</w:t>
      </w:r>
      <w:r w:rsidR="00AD5C02">
        <w:rPr>
          <w:rFonts w:hint="eastAsia"/>
        </w:rPr>
        <w:t xml:space="preserve"> </w:t>
      </w:r>
      <w:r>
        <w:t>(c)</w:t>
      </w:r>
      <w:r w:rsidR="00AD5C02">
        <w:rPr>
          <w:rFonts w:hint="eastAsia"/>
        </w:rPr>
        <w:t>의</w:t>
      </w:r>
      <w:r w:rsidR="00AD5C02">
        <w:rPr>
          <w:rFonts w:hint="eastAsia"/>
        </w:rPr>
        <w:t xml:space="preserve"> </w:t>
      </w:r>
      <w:r w:rsidR="00AD5C02">
        <w:t>left</w:t>
      </w:r>
      <w:r w:rsidR="00AD5C02">
        <w:rPr>
          <w:rFonts w:hint="eastAsia"/>
        </w:rPr>
        <w:t>와</w:t>
      </w:r>
      <w:r w:rsidR="00AD5C02">
        <w:rPr>
          <w:rFonts w:hint="eastAsia"/>
        </w:rPr>
        <w:t xml:space="preserve"> </w:t>
      </w:r>
      <w:r w:rsidR="00AD5C02">
        <w:t>right</w:t>
      </w:r>
      <w:r>
        <w:rPr>
          <w:rFonts w:hint="eastAsia"/>
        </w:rPr>
        <w:t xml:space="preserve"> </w:t>
      </w:r>
      <w:r>
        <w:rPr>
          <w:rFonts w:hint="eastAsia"/>
        </w:rPr>
        <w:t>영역의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>.</w:t>
      </w:r>
    </w:p>
    <w:p w:rsidR="00BE4D25" w:rsidRPr="00AD5C02" w:rsidRDefault="00BE4D25" w:rsidP="00BE4D25">
      <w:pPr>
        <w:pStyle w:val="BodyText10"/>
      </w:pPr>
    </w:p>
    <w:p w:rsidR="00536F6D" w:rsidRDefault="00AD13BD" w:rsidP="00536F6D">
      <w:pPr>
        <w:pStyle w:val="3"/>
        <w:numPr>
          <w:ilvl w:val="2"/>
          <w:numId w:val="13"/>
        </w:numPr>
      </w:pPr>
      <w:bookmarkStart w:id="157" w:name="_Toc475519956"/>
      <w:r>
        <w:lastRenderedPageBreak/>
        <w:t>R</w:t>
      </w:r>
      <w:r w:rsidR="00BE4D25">
        <w:t>G</w:t>
      </w:r>
      <w:r>
        <w:rPr>
          <w:rFonts w:hint="eastAsia"/>
        </w:rPr>
        <w:t>B</w:t>
      </w:r>
      <w:r w:rsidR="00BE4D25">
        <w:t xml:space="preserve"> to YCbCr / YCbCr to RGB coefficient registers</w:t>
      </w:r>
      <w:bookmarkEnd w:id="157"/>
    </w:p>
    <w:p w:rsidR="00536F6D" w:rsidRDefault="0070464D" w:rsidP="00536F6D">
      <w:pPr>
        <w:pStyle w:val="BodyText10"/>
        <w:spacing w:line="360" w:lineRule="auto"/>
        <w:jc w:val="both"/>
      </w:pPr>
      <w:r>
        <w:rPr>
          <w:noProof/>
        </w:rPr>
        <w:drawing>
          <wp:inline distT="0" distB="0" distL="0" distR="0" wp14:anchorId="0D306E22" wp14:editId="0447F0F3">
            <wp:extent cx="6207480" cy="4057650"/>
            <wp:effectExtent l="0" t="0" r="3175" b="0"/>
            <wp:docPr id="7196" name="그림 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41286" cy="407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6D" w:rsidRDefault="00AD13BD" w:rsidP="00536F6D">
      <w:pPr>
        <w:pStyle w:val="BodyText10"/>
        <w:spacing w:line="360" w:lineRule="auto"/>
        <w:jc w:val="both"/>
      </w:pPr>
      <w:r>
        <w:rPr>
          <w:rFonts w:hint="eastAsia"/>
        </w:rPr>
        <w:t>B</w:t>
      </w:r>
      <w:r>
        <w:t xml:space="preserve">rightness </w:t>
      </w:r>
      <w:r>
        <w:rPr>
          <w:rFonts w:hint="eastAsia"/>
        </w:rPr>
        <w:t>control</w:t>
      </w:r>
      <w:r>
        <w:rPr>
          <w:rFonts w:hint="eastAsia"/>
        </w:rPr>
        <w:t>은</w:t>
      </w:r>
      <w:r>
        <w:t xml:space="preserve"> RGB domain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수행됨에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t>YCbCr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RGB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변환하는</w:t>
      </w:r>
      <w:r>
        <w:rPr>
          <w:rFonts w:hint="eastAsia"/>
        </w:rPr>
        <w:t xml:space="preserve"> </w:t>
      </w:r>
      <w:r>
        <w:rPr>
          <w:rFonts w:hint="eastAsia"/>
        </w:rPr>
        <w:t>기능이</w:t>
      </w:r>
      <w:r>
        <w:rPr>
          <w:rFonts w:hint="eastAsia"/>
        </w:rPr>
        <w:t xml:space="preserve"> </w:t>
      </w:r>
      <w:r>
        <w:rPr>
          <w:rFonts w:hint="eastAsia"/>
        </w:rPr>
        <w:t>필요하고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변수를</w:t>
      </w:r>
      <w:r>
        <w:rPr>
          <w:rFonts w:hint="eastAsia"/>
        </w:rPr>
        <w:t xml:space="preserve"> </w:t>
      </w:r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 w:rsidR="00536F6D">
        <w:rPr>
          <w:rFonts w:hint="eastAsia"/>
        </w:rPr>
        <w:t>.</w:t>
      </w:r>
      <w:r>
        <w:t xml:space="preserve"> </w:t>
      </w:r>
      <w:r>
        <w:rPr>
          <w:rFonts w:hint="eastAsia"/>
        </w:rPr>
        <w:t>의미는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  <w:r w:rsidR="004A0875">
        <w:t xml:space="preserve"> With_128 </w:t>
      </w:r>
      <w:r w:rsidR="004A0875">
        <w:rPr>
          <w:rFonts w:hint="eastAsia"/>
        </w:rPr>
        <w:t>은</w:t>
      </w:r>
      <w:r w:rsidR="004A0875">
        <w:rPr>
          <w:rFonts w:hint="eastAsia"/>
        </w:rPr>
        <w:t xml:space="preserve"> </w:t>
      </w:r>
      <w:r w:rsidR="004A0875">
        <w:t xml:space="preserve">Cb, Cr </w:t>
      </w:r>
      <w:r w:rsidR="004A0875">
        <w:rPr>
          <w:rFonts w:hint="eastAsia"/>
        </w:rPr>
        <w:t>생성에</w:t>
      </w:r>
      <w:r w:rsidR="004A0875">
        <w:rPr>
          <w:rFonts w:hint="eastAsia"/>
        </w:rPr>
        <w:t xml:space="preserve"> </w:t>
      </w:r>
      <w:r w:rsidR="004A0875">
        <w:t xml:space="preserve">+128 </w:t>
      </w:r>
      <w:r w:rsidR="004A0875">
        <w:rPr>
          <w:rFonts w:hint="eastAsia"/>
        </w:rPr>
        <w:t>포함</w:t>
      </w:r>
      <w:r w:rsidR="004A0875">
        <w:rPr>
          <w:rFonts w:hint="eastAsia"/>
        </w:rPr>
        <w:t xml:space="preserve"> </w:t>
      </w:r>
      <w:r w:rsidR="004A0875">
        <w:rPr>
          <w:rFonts w:hint="eastAsia"/>
        </w:rPr>
        <w:t>여부를</w:t>
      </w:r>
      <w:r w:rsidR="004A0875">
        <w:rPr>
          <w:rFonts w:hint="eastAsia"/>
        </w:rPr>
        <w:t xml:space="preserve"> </w:t>
      </w:r>
      <w:r w:rsidR="004A0875">
        <w:rPr>
          <w:rFonts w:hint="eastAsia"/>
        </w:rPr>
        <w:t>나타낸다</w:t>
      </w:r>
      <w:r w:rsidR="004A0875">
        <w:rPr>
          <w:rFonts w:hint="eastAsia"/>
        </w:rPr>
        <w:t>.</w:t>
      </w:r>
    </w:p>
    <w:p w:rsidR="00AD13BD" w:rsidRDefault="00AD13BD" w:rsidP="00536F6D">
      <w:pPr>
        <w:pStyle w:val="BodyText10"/>
        <w:spacing w:line="360" w:lineRule="auto"/>
        <w:jc w:val="both"/>
      </w:pPr>
      <w:r>
        <w:t>Y = coefr4y * R + coefg4y * G + coefb4y * B</w:t>
      </w:r>
    </w:p>
    <w:p w:rsidR="00AD13BD" w:rsidRDefault="00AD13BD" w:rsidP="00AD13BD">
      <w:pPr>
        <w:pStyle w:val="BodyText10"/>
        <w:spacing w:line="360" w:lineRule="auto"/>
        <w:jc w:val="both"/>
      </w:pPr>
      <w:r>
        <w:rPr>
          <w:rFonts w:hint="eastAsia"/>
        </w:rPr>
        <w:t xml:space="preserve">Cb = </w:t>
      </w:r>
      <w:r>
        <w:t>- coefr4cb * R - coefg4cb * G + coefb4cb * B + 128</w:t>
      </w:r>
    </w:p>
    <w:p w:rsidR="00AD13BD" w:rsidRDefault="00AD13BD" w:rsidP="00AD13BD">
      <w:pPr>
        <w:pStyle w:val="BodyText10"/>
        <w:spacing w:line="360" w:lineRule="auto"/>
        <w:jc w:val="both"/>
      </w:pPr>
      <w:r>
        <w:t>Cr = coefr4cr * R - coefg4cr * G - coefb4cr * B + 128</w:t>
      </w:r>
    </w:p>
    <w:p w:rsidR="00AD13BD" w:rsidRPr="00AD13BD" w:rsidRDefault="00AD13BD" w:rsidP="00536F6D">
      <w:pPr>
        <w:pStyle w:val="BodyText10"/>
        <w:spacing w:line="360" w:lineRule="auto"/>
        <w:jc w:val="both"/>
      </w:pPr>
    </w:p>
    <w:p w:rsidR="00AD13BD" w:rsidRDefault="00AD13BD" w:rsidP="00536F6D">
      <w:pPr>
        <w:pStyle w:val="BodyText10"/>
        <w:spacing w:line="360" w:lineRule="auto"/>
        <w:jc w:val="both"/>
      </w:pPr>
      <w:r>
        <w:t>R = Y + coefcr4r * (Cr – 128)</w:t>
      </w:r>
    </w:p>
    <w:p w:rsidR="00AD13BD" w:rsidRDefault="00AD13BD" w:rsidP="00536F6D">
      <w:pPr>
        <w:pStyle w:val="BodyText10"/>
        <w:spacing w:line="360" w:lineRule="auto"/>
        <w:jc w:val="both"/>
      </w:pPr>
      <w:r>
        <w:t>G = Y – coefcb4g * (Cb – 128) – coefcr4g * (Cr – 128)</w:t>
      </w:r>
    </w:p>
    <w:p w:rsidR="00AD13BD" w:rsidRPr="00AD13BD" w:rsidRDefault="00AD13BD" w:rsidP="00536F6D">
      <w:pPr>
        <w:pStyle w:val="BodyText10"/>
        <w:spacing w:line="360" w:lineRule="auto"/>
        <w:jc w:val="both"/>
      </w:pPr>
      <w:r>
        <w:t>B = Y + coefcb4b * (Cb – 128)</w:t>
      </w:r>
    </w:p>
    <w:p w:rsidR="008F382A" w:rsidRDefault="00562466" w:rsidP="008F382A">
      <w:pPr>
        <w:pStyle w:val="3"/>
      </w:pPr>
      <w:bookmarkStart w:id="158" w:name="_Toc475519957"/>
      <w:r>
        <w:lastRenderedPageBreak/>
        <w:t>D</w:t>
      </w:r>
      <w:r w:rsidR="008F382A">
        <w:rPr>
          <w:rFonts w:hint="eastAsia"/>
        </w:rPr>
        <w:t xml:space="preserve">ynamic </w:t>
      </w:r>
      <w:r w:rsidR="008F382A">
        <w:t>Blending Coefficient</w:t>
      </w:r>
      <w:bookmarkEnd w:id="158"/>
    </w:p>
    <w:p w:rsidR="008F382A" w:rsidRDefault="0070464D" w:rsidP="00721AE0">
      <w:pPr>
        <w:pStyle w:val="BodyText10"/>
      </w:pPr>
      <w:r>
        <w:rPr>
          <w:noProof/>
        </w:rPr>
        <w:drawing>
          <wp:inline distT="0" distB="0" distL="0" distR="0" wp14:anchorId="3FEAC109" wp14:editId="7F1BB28F">
            <wp:extent cx="6417310" cy="939165"/>
            <wp:effectExtent l="0" t="0" r="2540" b="0"/>
            <wp:docPr id="7197" name="그림 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82A" w:rsidRDefault="008F382A" w:rsidP="00721AE0">
      <w:pPr>
        <w:pStyle w:val="BodyText10"/>
      </w:pPr>
      <w:r>
        <w:rPr>
          <w:rFonts w:hint="eastAsia"/>
        </w:rPr>
        <w:t>SVM</w:t>
      </w:r>
      <w:r>
        <w:t xml:space="preserve"> 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간에</w:t>
      </w:r>
      <w:r>
        <w:rPr>
          <w:rFonts w:hint="eastAsia"/>
        </w:rPr>
        <w:t xml:space="preserve"> </w:t>
      </w:r>
      <w:r>
        <w:t xml:space="preserve">blending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영역에서의</w:t>
      </w:r>
      <w:r>
        <w:rPr>
          <w:rFonts w:hint="eastAsia"/>
        </w:rPr>
        <w:t xml:space="preserve"> </w:t>
      </w:r>
      <w:r>
        <w:rPr>
          <w:rFonts w:hint="eastAsia"/>
        </w:rPr>
        <w:t>사각</w:t>
      </w:r>
      <w:r>
        <w:rPr>
          <w:rFonts w:hint="eastAsia"/>
        </w:rPr>
        <w:t xml:space="preserve"> </w:t>
      </w:r>
      <w:r>
        <w:rPr>
          <w:rFonts w:hint="eastAsia"/>
        </w:rPr>
        <w:t>문제를</w:t>
      </w:r>
      <w:r>
        <w:rPr>
          <w:rFonts w:hint="eastAsia"/>
        </w:rPr>
        <w:t xml:space="preserve"> </w:t>
      </w:r>
      <w:r>
        <w:rPr>
          <w:rFonts w:hint="eastAsia"/>
        </w:rPr>
        <w:t>해결하기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t xml:space="preserve">dynamic blending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지원하며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간에</w:t>
      </w:r>
      <w:r>
        <w:rPr>
          <w:rFonts w:hint="eastAsia"/>
        </w:rPr>
        <w:t xml:space="preserve"> </w:t>
      </w:r>
      <w:r>
        <w:rPr>
          <w:rFonts w:hint="eastAsia"/>
        </w:rPr>
        <w:t>섞이는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군데의</w:t>
      </w:r>
      <w:r>
        <w:rPr>
          <w:rFonts w:hint="eastAsia"/>
        </w:rPr>
        <w:t xml:space="preserve"> </w:t>
      </w:r>
      <w:r>
        <w:rPr>
          <w:rFonts w:hint="eastAsia"/>
        </w:rPr>
        <w:t>영역에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t xml:space="preserve">alpha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r>
        <w:t>interpolation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정도를</w:t>
      </w:r>
      <w:r>
        <w:rPr>
          <w:rFonts w:hint="eastAsia"/>
        </w:rPr>
        <w:t xml:space="preserve"> </w:t>
      </w:r>
      <w:r>
        <w:rPr>
          <w:rFonts w:hint="eastAsia"/>
        </w:rPr>
        <w:t>조정할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t>control registers</w:t>
      </w:r>
      <w:r>
        <w:rPr>
          <w:rFonts w:hint="eastAsia"/>
        </w:rPr>
        <w:t>이며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의미는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t>0xff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r>
        <w:t>alpha0, 0x0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r>
        <w:t>alpha1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사용하며</w:t>
      </w:r>
      <w:r>
        <w:rPr>
          <w:rFonts w:hint="eastAsia"/>
        </w:rPr>
        <w:t xml:space="preserve">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>interpolation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사용하게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  <w:r w:rsidR="0052618C">
        <w:t xml:space="preserve"> (0</w:t>
      </w:r>
      <w:r w:rsidR="0052618C">
        <w:rPr>
          <w:rFonts w:hint="eastAsia"/>
        </w:rPr>
        <w:t>x30b4</w:t>
      </w:r>
      <w:r w:rsidR="0052618C">
        <w:t xml:space="preserve"> </w:t>
      </w:r>
      <w:r w:rsidR="0052618C">
        <w:rPr>
          <w:rFonts w:hint="eastAsia"/>
        </w:rPr>
        <w:t>참조</w:t>
      </w:r>
      <w:r w:rsidR="0052618C">
        <w:rPr>
          <w:rFonts w:hint="eastAsia"/>
        </w:rPr>
        <w:t>)</w:t>
      </w:r>
    </w:p>
    <w:p w:rsidR="008F382A" w:rsidRPr="009D1192" w:rsidRDefault="008F382A" w:rsidP="008F382A">
      <w:pPr>
        <w:pStyle w:val="BodyText10"/>
        <w:jc w:val="center"/>
      </w:pPr>
      <w:r>
        <w:rPr>
          <w:noProof/>
        </w:rPr>
        <w:drawing>
          <wp:inline distT="0" distB="0" distL="0" distR="0" wp14:anchorId="76DF2155" wp14:editId="5ED98F3B">
            <wp:extent cx="5331886" cy="2181225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13357" cy="221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9" w:name="_GoBack"/>
      <w:bookmarkEnd w:id="159"/>
    </w:p>
    <w:sectPr w:rsidR="008F382A" w:rsidRPr="009D1192" w:rsidSect="00F1290C">
      <w:headerReference w:type="even" r:id="rId68"/>
      <w:footerReference w:type="even" r:id="rId69"/>
      <w:headerReference w:type="first" r:id="rId70"/>
      <w:pgSz w:w="11906" w:h="16838" w:code="9"/>
      <w:pgMar w:top="2040" w:right="780" w:bottom="1920" w:left="780" w:header="1200" w:footer="1200" w:gutter="24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47185" w:rsidRPr="00E60A77" w:rsidRDefault="00447185" w:rsidP="00B31718">
      <w:r w:rsidRPr="00E60A77">
        <w:separator/>
      </w:r>
    </w:p>
  </w:endnote>
  <w:endnote w:type="continuationSeparator" w:id="0">
    <w:p w:rsidR="00447185" w:rsidRPr="00E60A77" w:rsidRDefault="00447185" w:rsidP="00B31718">
      <w:r w:rsidRPr="00E60A7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SamsungImaginationBold">
    <w:altName w:val="Arial"/>
    <w:panose1 w:val="00000000000000000000"/>
    <w:charset w:val="00"/>
    <w:family w:val="modern"/>
    <w:notTrueType/>
    <w:pitch w:val="variable"/>
    <w:sig w:usb0="800000AF" w:usb1="4000204A" w:usb2="00000000" w:usb3="00000000" w:csb0="00000003" w:csb1="00000000"/>
  </w:font>
  <w:font w:name="산돌광수 L">
    <w:altName w:val="바탕"/>
    <w:charset w:val="81"/>
    <w:family w:val="roman"/>
    <w:pitch w:val="variable"/>
    <w:sig w:usb0="800002A7" w:usb1="29D77CFB" w:usb2="00000010" w:usb3="00000000" w:csb0="00080000" w:csb1="00000000"/>
  </w:font>
  <w:font w:name="MalgunGothic">
    <w:altName w:val="Arial Unicode MS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MalgunGothicBold">
    <w:altName w:val="Arial Unicode MS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56BBE" w:rsidRDefault="00656BBE" w:rsidP="00A034A4">
    <w:pPr>
      <w:pStyle w:val="Footer2"/>
    </w:pPr>
    <w:r>
      <w:fldChar w:fldCharType="begin"/>
    </w:r>
    <w:r>
      <w:instrText xml:space="preserve"> PAGE </w:instrText>
    </w:r>
    <w:r>
      <w:fldChar w:fldCharType="separate"/>
    </w:r>
    <w:r w:rsidRPr="001A76CE">
      <w:t>31</w:t>
    </w:r>
    <w:r>
      <w:fldChar w:fldCharType="end"/>
    </w:r>
    <w:r w:rsidRPr="0094152C">
      <w:tab/>
    </w:r>
    <w:r w:rsidRPr="0094152C">
      <w:tab/>
    </w:r>
    <w:r>
      <w:rPr>
        <w:noProof/>
      </w:rPr>
      <w:drawing>
        <wp:inline distT="0" distB="0" distL="0" distR="0">
          <wp:extent cx="1302385" cy="471170"/>
          <wp:effectExtent l="19050" t="0" r="0" b="0"/>
          <wp:docPr id="28" name="그림 1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그림 119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4097" t="11180" r="3403" b="11180"/>
                  <a:stretch>
                    <a:fillRect/>
                  </a:stretch>
                </pic:blipFill>
                <pic:spPr bwMode="auto">
                  <a:xfrm>
                    <a:off x="0" y="0"/>
                    <a:ext cx="1302385" cy="4711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56BBE" w:rsidRPr="00447BD2" w:rsidRDefault="00447BD2" w:rsidP="00447BD2">
    <w:pPr>
      <w:pStyle w:val="RevisionNumber"/>
      <w:tabs>
        <w:tab w:val="clear" w:pos="5280"/>
        <w:tab w:val="right" w:pos="9198"/>
      </w:tabs>
      <w:ind w:right="0"/>
      <w:jc w:val="left"/>
      <w:rPr>
        <w:color w:val="FF0000"/>
      </w:rPr>
    </w:pPr>
    <w:r w:rsidRPr="00447BD2">
      <w:rPr>
        <w:b w:val="0"/>
      </w:rPr>
      <w:t>Rev 1.2</w:t>
    </w:r>
    <w:r>
      <w:t xml:space="preserve">                                                     </w:t>
    </w:r>
    <w:r w:rsidRPr="00447BD2">
      <w:rPr>
        <w:color w:val="FF0000"/>
      </w:rPr>
      <w:t>Confidential</w:t>
    </w:r>
  </w:p>
  <w:p w:rsidR="00656BBE" w:rsidRPr="0015690C" w:rsidRDefault="00656BBE" w:rsidP="0015690C">
    <w:pPr>
      <w:pStyle w:val="Footer1"/>
    </w:pPr>
    <w:r>
      <w:tab/>
    </w:r>
    <w:r>
      <w:tab/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56BBE" w:rsidRPr="0076043B" w:rsidRDefault="00656BBE" w:rsidP="00E817C9">
    <w:pPr>
      <w:pStyle w:val="Footer1"/>
    </w:pPr>
    <w:r>
      <w:tab/>
    </w:r>
    <w:r>
      <w:tab/>
      <w:t xml:space="preserve"> 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56BBE" w:rsidRPr="0076043B" w:rsidRDefault="00656BBE" w:rsidP="00FE702E">
    <w:pPr>
      <w:pStyle w:val="RevisionNumber"/>
      <w:tabs>
        <w:tab w:val="clear" w:pos="5280"/>
        <w:tab w:val="left" w:pos="8248"/>
      </w:tabs>
      <w:ind w:right="908"/>
      <w:jc w:val="left"/>
    </w:pPr>
    <w:r>
      <w:rPr>
        <w:noProof/>
        <w:lang w:val="en-US"/>
      </w:rPr>
      <w:drawing>
        <wp:anchor distT="0" distB="0" distL="114300" distR="114300" simplePos="0" relativeHeight="251657216" behindDoc="0" locked="0" layoutInCell="1" allowOverlap="1">
          <wp:simplePos x="0" y="0"/>
          <wp:positionH relativeFrom="column">
            <wp:posOffset>5372100</wp:posOffset>
          </wp:positionH>
          <wp:positionV relativeFrom="paragraph">
            <wp:posOffset>116840</wp:posOffset>
          </wp:positionV>
          <wp:extent cx="962025" cy="711835"/>
          <wp:effectExtent l="19050" t="0" r="9525" b="0"/>
          <wp:wrapNone/>
          <wp:docPr id="228" name="그림 228" descr="http://www.gobizmail.com/images/attaches/hjchoi@nexuschips.com_56332_0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23" descr="http://www.gobizmail.com/images/attaches/hjchoi@nexuschips.com_56332_0.gif"/>
                  <pic:cNvPicPr>
                    <a:picLocks noChangeAspect="1" noChangeArrowheads="1"/>
                  </pic:cNvPicPr>
                </pic:nvPicPr>
                <pic:blipFill>
                  <a:blip r:embed="rId1" r:link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62025" cy="71183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rFonts w:hint="eastAsia"/>
      </w:rPr>
      <w:t xml:space="preserve">NexusChips. Co., Ltd.       </w:t>
    </w:r>
  </w:p>
  <w:p w:rsidR="00656BBE" w:rsidRPr="0076043B" w:rsidRDefault="00656BBE" w:rsidP="0015690C">
    <w:pPr>
      <w:pStyle w:val="Footer1"/>
    </w:pPr>
    <w:r>
      <w:tab/>
    </w:r>
    <w:r>
      <w:tab/>
      <w:t xml:space="preserve"> 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56BBE" w:rsidRDefault="00656BBE" w:rsidP="00E817C9">
    <w:r>
      <w:fldChar w:fldCharType="begin"/>
    </w:r>
    <w:r>
      <w:instrText xml:space="preserve">PAGE  </w:instrText>
    </w:r>
    <w:r>
      <w:fldChar w:fldCharType="separate"/>
    </w:r>
    <w:r w:rsidRPr="001A76CE">
      <w:t>xxxi</w:t>
    </w:r>
    <w:r>
      <w:fldChar w:fldCharType="end"/>
    </w:r>
  </w:p>
  <w:tbl>
    <w:tblPr>
      <w:tblW w:w="0" w:type="auto"/>
      <w:tblLook w:val="01E0" w:firstRow="1" w:lastRow="1" w:firstColumn="1" w:lastColumn="1" w:noHBand="0" w:noVBand="0"/>
    </w:tblPr>
    <w:tblGrid>
      <w:gridCol w:w="9202"/>
    </w:tblGrid>
    <w:tr w:rsidR="00656BBE">
      <w:trPr>
        <w:trHeight w:val="530"/>
      </w:trPr>
      <w:tc>
        <w:tcPr>
          <w:tcW w:w="9202" w:type="dxa"/>
        </w:tcPr>
        <w:p w:rsidR="00656BBE" w:rsidRPr="008F49E5" w:rsidRDefault="00447185" w:rsidP="008F49E5">
          <w:r>
            <w:fldChar w:fldCharType="begin"/>
          </w:r>
          <w:r>
            <w:instrText xml:space="preserve"> FILENAME </w:instrText>
          </w:r>
          <w:r>
            <w:fldChar w:fldCharType="separate"/>
          </w:r>
          <w:r w:rsidR="00FD52DE">
            <w:rPr>
              <w:noProof/>
            </w:rPr>
            <w:t>170217_PI5008K_SVM_Datasheet_v1_2.docx</w:t>
          </w:r>
          <w:r>
            <w:rPr>
              <w:noProof/>
            </w:rPr>
            <w:fldChar w:fldCharType="end"/>
          </w:r>
          <w:r w:rsidR="00656BBE" w:rsidRPr="008F49E5">
            <w:t xml:space="preserve"> </w:t>
          </w:r>
          <w:r w:rsidR="00656BBE" w:rsidRPr="008F49E5">
            <w:tab/>
            <w:t xml:space="preserve">                      Copyright </w:t>
          </w:r>
          <w:r w:rsidR="00656BBE">
            <w:fldChar w:fldCharType="begin"/>
          </w:r>
          <w:r w:rsidR="00656BBE">
            <w:instrText xml:space="preserve"> DATE  \@ "yyyy"  \* MERGEFORMAT </w:instrText>
          </w:r>
          <w:r w:rsidR="00656BBE">
            <w:fldChar w:fldCharType="separate"/>
          </w:r>
          <w:r w:rsidR="00FD52DE">
            <w:rPr>
              <w:noProof/>
            </w:rPr>
            <w:t>2017</w:t>
          </w:r>
          <w:r w:rsidR="00656BBE">
            <w:rPr>
              <w:noProof/>
            </w:rPr>
            <w:fldChar w:fldCharType="end"/>
          </w:r>
          <w:r w:rsidR="00656BBE" w:rsidRPr="008F49E5">
            <w:t xml:space="preserve">                        Page  of </w:t>
          </w:r>
          <w:r>
            <w:fldChar w:fldCharType="begin"/>
          </w:r>
          <w:r>
            <w:instrText xml:space="preserve"> NUMPAGES </w:instrText>
          </w:r>
          <w:r>
            <w:fldChar w:fldCharType="separate"/>
          </w:r>
          <w:r w:rsidR="00FD52DE"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</w:tc>
    </w:tr>
  </w:tbl>
  <w:p w:rsidR="00656BBE" w:rsidRDefault="00656BBE" w:rsidP="00E817C9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47185" w:rsidRPr="00E60A77" w:rsidRDefault="00447185" w:rsidP="00B31718">
      <w:r w:rsidRPr="00E60A77">
        <w:separator/>
      </w:r>
    </w:p>
  </w:footnote>
  <w:footnote w:type="continuationSeparator" w:id="0">
    <w:p w:rsidR="00447185" w:rsidRPr="00E60A77" w:rsidRDefault="00447185" w:rsidP="00B31718">
      <w:r w:rsidRPr="00E60A77"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56BBE" w:rsidRPr="00F02068" w:rsidRDefault="00447185" w:rsidP="00E817C9"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626863" o:spid="_x0000_s2213" type="#_x0000_t136" style="position:absolute;margin-left:0;margin-top:0;width:652.9pt;height:59.35pt;rotation:315;z-index:-251657728;mso-position-horizontal:center;mso-position-horizontal-relative:margin;mso-position-vertical:center;mso-position-vertical-relative:margin" o:allowincell="f" fillcolor="silver" stroked="f">
          <v:textpath style="font-family:&quot;SamsungImaginationBold&quot;;font-size:1pt" string="Samsung Confidential"/>
          <w10:wrap anchorx="margin" anchory="margin"/>
        </v:shape>
      </w:pict>
    </w:r>
    <w:r w:rsidR="00656BBE">
      <w:rPr>
        <w:noProof/>
        <w:lang w:eastAsia="ko-KR"/>
      </w:rPr>
      <mc:AlternateContent>
        <mc:Choice Requires="wps">
          <w:drawing>
            <wp:anchor distT="0" distB="0" distL="114300" distR="114300" simplePos="0" relativeHeight="251655680" behindDoc="1" locked="0" layoutInCell="0" allowOverlap="1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8293735" cy="753745"/>
              <wp:effectExtent l="0" t="2686050" r="0" b="2694305"/>
              <wp:wrapNone/>
              <wp:docPr id="22" name="WordArt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 rot="18900000">
                        <a:off x="0" y="0"/>
                        <a:ext cx="8293735" cy="753745"/>
                      </a:xfrm>
                      <a:prstGeom prst="rect">
                        <a:avLst/>
                      </a:prstGeom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56BBE" w:rsidRDefault="00656BBE" w:rsidP="00622674">
                          <w:pPr>
                            <w:pStyle w:val="af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SamsungImaginationBold" w:hAnsi="SamsungImaginationBold"/>
                              <w:color w:val="C0C0C0"/>
                              <w:sz w:val="2"/>
                              <w:szCs w:val="2"/>
                            </w:rPr>
                            <w:t>Samsung Confidential</w:t>
                          </w:r>
                        </w:p>
                      </w:txbxContent>
                    </wps:txbx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WordArt 80" o:spid="_x0000_s1026" type="#_x0000_t202" style="position:absolute;margin-left:0;margin-top:0;width:653.05pt;height:59.35pt;rotation:-45;z-index:-251660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" o:allowincell="f" filled="f" stroked="f">
              <v:stroke joinstyle="round"/>
              <o:lock v:ext="edit" shapetype="t"/>
              <v:textbox style="mso-fit-shape-to-text:t">
                <w:txbxContent>
                  <w:p w:rsidR="00656BBE" w:rsidRDefault="00656BBE" w:rsidP="00622674">
                    <w:pPr>
                      <w:pStyle w:val="af4"/>
                      <w:spacing w:before="0" w:beforeAutospacing="0" w:after="0" w:afterAutospacing="0"/>
                      <w:jc w:val="center"/>
                    </w:pPr>
                    <w:r>
                      <w:rPr>
                        <w:rFonts w:ascii="SamsungImaginationBold" w:hAnsi="SamsungImaginationBold"/>
                        <w:color w:val="C0C0C0"/>
                        <w:sz w:val="2"/>
                        <w:szCs w:val="2"/>
                      </w:rPr>
                      <w:t>Samsung Confidential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="00656BBE">
      <w:t>S3FHRN1_UM_REV0.00 (</w:t>
    </w:r>
    <w:r w:rsidR="00656BBE" w:rsidRPr="0094152C">
      <w:t>Preliminary Spec)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56BBE" w:rsidRPr="00B12CA5" w:rsidRDefault="00447185" w:rsidP="00B12CA5"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626864" o:spid="_x0000_s2214" type="#_x0000_t136" style="position:absolute;margin-left:0;margin-top:0;width:652.9pt;height:59.35pt;rotation:315;z-index:-251656704;mso-position-horizontal:center;mso-position-horizontal-relative:margin;mso-position-vertical:center;mso-position-vertical-relative:margin" o:allowincell="f" fillcolor="silver" stroked="f">
          <v:textpath style="font-family:&quot;SamsungImaginationBold&quot;;font-size:1pt" string="Samsung Confident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56BBE" w:rsidRDefault="00656BBE">
    <w:pPr>
      <w:spacing w:after="0" w:line="240" w:lineRule="auto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56BBE" w:rsidRDefault="00447185" w:rsidP="00B12CA5"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626869" o:spid="_x0000_s2219" type="#_x0000_t136" style="position:absolute;margin-left:0;margin-top:0;width:652.9pt;height:59.35pt;rotation:315;z-index:-251653632;mso-position-horizontal:center;mso-position-horizontal-relative:margin;mso-position-vertical:center;mso-position-vertical-relative:margin" o:allowincell="f" fillcolor="silver" stroked="f">
          <v:textpath style="font-family:&quot;SamsungImaginationBold&quot;;font-size:1pt" string="Samsung Confidential"/>
          <w10:wrap anchorx="margin" anchory="margin"/>
        </v:shape>
      </w:pict>
    </w:r>
    <w:r w:rsidR="00656BBE">
      <w:rPr>
        <w:noProof/>
        <w:lang w:eastAsia="ko-KR"/>
      </w:rPr>
      <mc:AlternateContent>
        <mc:Choice Requires="wps">
          <w:drawing>
            <wp:anchor distT="0" distB="0" distL="114300" distR="114300" simplePos="0" relativeHeight="251654656" behindDoc="1" locked="1" layoutInCell="0" allowOverlap="1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8293735" cy="753745"/>
              <wp:effectExtent l="0" t="2686050" r="0" b="2694305"/>
              <wp:wrapNone/>
              <wp:docPr id="7" name="WordArt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 rot="18900000">
                        <a:off x="0" y="0"/>
                        <a:ext cx="8293735" cy="753745"/>
                      </a:xfrm>
                      <a:prstGeom prst="rect">
                        <a:avLst/>
                      </a:prstGeom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56BBE" w:rsidRDefault="00656BBE" w:rsidP="00622674">
                          <w:pPr>
                            <w:pStyle w:val="af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SamsungImaginationBold" w:hAnsi="SamsungImaginationBold"/>
                              <w:color w:val="C0C0C0"/>
                              <w:sz w:val="2"/>
                              <w:szCs w:val="2"/>
                            </w:rPr>
                            <w:t>Samsung Confidential</w:t>
                          </w:r>
                        </w:p>
                      </w:txbxContent>
                    </wps:txbx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WordArt 43" o:spid="_x0000_s1027" type="#_x0000_t202" style="position:absolute;margin-left:0;margin-top:0;width:653.05pt;height:59.35pt;rotation:-45;z-index:-251661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" o:allowincell="f" filled="f" stroked="f">
              <v:stroke joinstyle="round"/>
              <o:lock v:ext="edit" shapetype="t"/>
              <v:textbox style="mso-fit-shape-to-text:t">
                <w:txbxContent>
                  <w:p w:rsidR="00656BBE" w:rsidRDefault="00656BBE" w:rsidP="00622674">
                    <w:pPr>
                      <w:pStyle w:val="af4"/>
                      <w:spacing w:before="0" w:beforeAutospacing="0" w:after="0" w:afterAutospacing="0"/>
                      <w:jc w:val="center"/>
                    </w:pPr>
                    <w:r>
                      <w:rPr>
                        <w:rFonts w:ascii="SamsungImaginationBold" w:hAnsi="SamsungImaginationBold"/>
                        <w:color w:val="C0C0C0"/>
                        <w:sz w:val="2"/>
                        <w:szCs w:val="2"/>
                      </w:rPr>
                      <w:t>Samsung Confidential</w:t>
                    </w:r>
                  </w:p>
                </w:txbxContent>
              </v:textbox>
              <w10:wrap anchorx="margin" anchory="margin"/>
              <w10:anchorlock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56BBE" w:rsidRPr="00447BD2" w:rsidRDefault="00447BD2" w:rsidP="001C6FF9">
    <w:pPr>
      <w:pStyle w:val="ae"/>
      <w:rPr>
        <w:sz w:val="24"/>
        <w:lang w:eastAsia="ko-KR"/>
      </w:rPr>
    </w:pPr>
    <w:r w:rsidRPr="00447BD2">
      <w:rPr>
        <w:noProof/>
        <w:sz w:val="24"/>
        <w:lang w:eastAsia="ko-KR"/>
      </w:rPr>
      <w:drawing>
        <wp:inline distT="0" distB="0" distL="0" distR="0" wp14:anchorId="4E632D48" wp14:editId="4DCCFA13">
          <wp:extent cx="1514475" cy="414070"/>
          <wp:effectExtent l="0" t="0" r="0" b="5080"/>
          <wp:docPr id="15" name="그림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52346" cy="4244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447BD2">
      <w:rPr>
        <w:rFonts w:hint="eastAsia"/>
        <w:sz w:val="24"/>
        <w:lang w:eastAsia="ko-KR"/>
      </w:rPr>
      <w:t xml:space="preserve">           </w:t>
    </w:r>
    <w:r w:rsidRPr="00447BD2">
      <w:rPr>
        <w:sz w:val="24"/>
        <w:lang w:eastAsia="ko-KR"/>
      </w:rPr>
      <w:t xml:space="preserve">   </w:t>
    </w:r>
    <w:r w:rsidRPr="00447BD2">
      <w:rPr>
        <w:rFonts w:ascii="MalgunGothicBold" w:eastAsia="MalgunGothicBold" w:cs="MalgunGothicBold"/>
        <w:b/>
        <w:bCs/>
        <w:kern w:val="0"/>
        <w:sz w:val="32"/>
        <w:szCs w:val="24"/>
        <w:lang w:eastAsia="ko-KR"/>
      </w:rPr>
      <w:t xml:space="preserve">Preliminary                   </w:t>
    </w:r>
    <w:r w:rsidRPr="00447BD2">
      <w:rPr>
        <w:rFonts w:ascii="MalgunGothicBold" w:eastAsia="MalgunGothicBold" w:cs="MalgunGothicBold"/>
        <w:b/>
        <w:bCs/>
        <w:color w:val="FF0066"/>
        <w:kern w:val="0"/>
        <w:sz w:val="32"/>
        <w:szCs w:val="24"/>
        <w:lang w:eastAsia="ko-KR"/>
      </w:rPr>
      <w:t>PI5008K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56BBE" w:rsidRDefault="00656BBE" w:rsidP="00B12CA5"/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56BBE" w:rsidRPr="008F49E5" w:rsidRDefault="00447185" w:rsidP="008F49E5"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626911" o:spid="_x0000_s2261" type="#_x0000_t136" style="position:absolute;margin-left:0;margin-top:0;width:652.9pt;height:59.35pt;rotation:315;z-index:-251651584;mso-position-horizontal:center;mso-position-horizontal-relative:margin;mso-position-vertical:center;mso-position-vertical-relative:margin" o:allowincell="f" fillcolor="silver" stroked="f">
          <v:textpath style="font-family:&quot;SamsungImaginationBold&quot;;font-size:1pt" string="Samsung Confidential"/>
          <w10:wrap anchorx="margin" anchory="margin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56BBE" w:rsidRPr="008F49E5" w:rsidRDefault="00447185" w:rsidP="008F49E5"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626910" o:spid="_x0000_s2260" type="#_x0000_t136" style="position:absolute;margin-left:0;margin-top:0;width:652.9pt;height:59.35pt;rotation:315;z-index:-251652608;mso-position-horizontal:center;mso-position-horizontal-relative:margin;mso-position-vertical:center;mso-position-vertical-relative:margin" o:allowincell="f" fillcolor="silver" stroked="f">
          <v:textpath style="font-family:&quot;SamsungImaginationBold&quot;;font-size:1pt" string="Samsung Confidential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0"/>
    <w:multiLevelType w:val="singleLevel"/>
    <w:tmpl w:val="58B0B108"/>
    <w:lvl w:ilvl="0">
      <w:start w:val="1"/>
      <w:numFmt w:val="bullet"/>
      <w:pStyle w:val="5"/>
      <w:lvlText w:val=""/>
      <w:lvlJc w:val="left"/>
      <w:pPr>
        <w:tabs>
          <w:tab w:val="num" w:pos="2062"/>
        </w:tabs>
        <w:ind w:left="2062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FFFFFF81"/>
    <w:multiLevelType w:val="singleLevel"/>
    <w:tmpl w:val="DD7EB592"/>
    <w:lvl w:ilvl="0">
      <w:start w:val="1"/>
      <w:numFmt w:val="bullet"/>
      <w:pStyle w:val="4"/>
      <w:lvlText w:val=""/>
      <w:lvlJc w:val="left"/>
      <w:pPr>
        <w:tabs>
          <w:tab w:val="num" w:pos="1637"/>
        </w:tabs>
        <w:ind w:left="1637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FFFFFF83"/>
    <w:multiLevelType w:val="singleLevel"/>
    <w:tmpl w:val="7C345232"/>
    <w:lvl w:ilvl="0">
      <w:start w:val="1"/>
      <w:numFmt w:val="bullet"/>
      <w:pStyle w:val="2"/>
      <w:lvlText w:val=""/>
      <w:lvlJc w:val="left"/>
      <w:pPr>
        <w:tabs>
          <w:tab w:val="num" w:pos="786"/>
        </w:tabs>
        <w:ind w:left="786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FFFFFF88"/>
    <w:multiLevelType w:val="singleLevel"/>
    <w:tmpl w:val="0676351A"/>
    <w:lvl w:ilvl="0">
      <w:start w:val="1"/>
      <w:numFmt w:val="decimal"/>
      <w:pStyle w:val="a"/>
      <w:lvlText w:val="%1."/>
      <w:lvlJc w:val="left"/>
      <w:pPr>
        <w:tabs>
          <w:tab w:val="num" w:pos="361"/>
        </w:tabs>
        <w:ind w:left="361" w:hanging="360"/>
      </w:pPr>
    </w:lvl>
  </w:abstractNum>
  <w:abstractNum w:abstractNumId="4" w15:restartNumberingAfterBreak="0">
    <w:nsid w:val="03632D20"/>
    <w:multiLevelType w:val="hybridMultilevel"/>
    <w:tmpl w:val="4F9EAE7E"/>
    <w:lvl w:ilvl="0" w:tplc="84B4947A">
      <w:start w:val="1"/>
      <w:numFmt w:val="bullet"/>
      <w:pStyle w:val="TableList"/>
      <w:lvlText w:val=""/>
      <w:lvlJc w:val="left"/>
      <w:pPr>
        <w:tabs>
          <w:tab w:val="num" w:pos="240"/>
        </w:tabs>
        <w:ind w:left="240" w:hanging="240"/>
      </w:pPr>
      <w:rPr>
        <w:rFonts w:ascii="Symbol" w:hAnsi="Symbol" w:cs="Symbol" w:hint="default"/>
        <w:sz w:val="18"/>
        <w:szCs w:val="18"/>
      </w:rPr>
    </w:lvl>
    <w:lvl w:ilvl="1" w:tplc="04090003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cs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cs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cs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cs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cs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cs="Wingdings" w:hint="default"/>
      </w:rPr>
    </w:lvl>
  </w:abstractNum>
  <w:abstractNum w:abstractNumId="5" w15:restartNumberingAfterBreak="0">
    <w:nsid w:val="05A77F6B"/>
    <w:multiLevelType w:val="hybridMultilevel"/>
    <w:tmpl w:val="262E1DEE"/>
    <w:lvl w:ilvl="0" w:tplc="B2B8ECF6">
      <w:numFmt w:val="bullet"/>
      <w:lvlText w:val="-"/>
      <w:lvlJc w:val="left"/>
      <w:pPr>
        <w:ind w:left="760" w:hanging="360"/>
      </w:pPr>
      <w:rPr>
        <w:rFonts w:ascii="Arial" w:eastAsia="바탕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9F52209"/>
    <w:multiLevelType w:val="hybridMultilevel"/>
    <w:tmpl w:val="6A105AF8"/>
    <w:lvl w:ilvl="0" w:tplc="77BE19CE">
      <w:numFmt w:val="bullet"/>
      <w:lvlText w:val=""/>
      <w:lvlJc w:val="left"/>
      <w:pPr>
        <w:ind w:left="760" w:hanging="360"/>
      </w:pPr>
      <w:rPr>
        <w:rFonts w:ascii="Wingdings" w:eastAsia="바탕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0CB10A3F"/>
    <w:multiLevelType w:val="hybridMultilevel"/>
    <w:tmpl w:val="B4D25892"/>
    <w:lvl w:ilvl="0" w:tplc="22824648">
      <w:numFmt w:val="bullet"/>
      <w:lvlText w:val=""/>
      <w:lvlJc w:val="left"/>
      <w:pPr>
        <w:ind w:left="760" w:hanging="360"/>
      </w:pPr>
      <w:rPr>
        <w:rFonts w:ascii="Wingdings" w:eastAsia="바탕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EBE0D11"/>
    <w:multiLevelType w:val="hybridMultilevel"/>
    <w:tmpl w:val="24F2AA6E"/>
    <w:lvl w:ilvl="0" w:tplc="F3220C32">
      <w:start w:val="2"/>
      <w:numFmt w:val="bullet"/>
      <w:lvlText w:val="-"/>
      <w:lvlJc w:val="left"/>
      <w:pPr>
        <w:ind w:left="760" w:hanging="360"/>
      </w:pPr>
      <w:rPr>
        <w:rFonts w:ascii="Arial" w:eastAsia="바탕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82D7B3E"/>
    <w:multiLevelType w:val="hybridMultilevel"/>
    <w:tmpl w:val="C098FA90"/>
    <w:lvl w:ilvl="0" w:tplc="5D48F9CC">
      <w:start w:val="1"/>
      <w:numFmt w:val="lowerLetter"/>
      <w:lvlText w:val="(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10" w15:restartNumberingAfterBreak="0">
    <w:nsid w:val="2BB45FE6"/>
    <w:multiLevelType w:val="hybridMultilevel"/>
    <w:tmpl w:val="057CB8F2"/>
    <w:lvl w:ilvl="0" w:tplc="02500D28">
      <w:start w:val="1"/>
      <w:numFmt w:val="decimalFullWidth"/>
      <w:lvlText w:val="%1．"/>
      <w:lvlJc w:val="left"/>
      <w:pPr>
        <w:ind w:left="630" w:hanging="4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10" w:hanging="400"/>
      </w:pPr>
    </w:lvl>
    <w:lvl w:ilvl="2" w:tplc="0409001B" w:tentative="1">
      <w:start w:val="1"/>
      <w:numFmt w:val="lowerRoman"/>
      <w:lvlText w:val="%3."/>
      <w:lvlJc w:val="right"/>
      <w:pPr>
        <w:ind w:left="1410" w:hanging="400"/>
      </w:pPr>
    </w:lvl>
    <w:lvl w:ilvl="3" w:tplc="0409000F" w:tentative="1">
      <w:start w:val="1"/>
      <w:numFmt w:val="decimal"/>
      <w:lvlText w:val="%4."/>
      <w:lvlJc w:val="left"/>
      <w:pPr>
        <w:ind w:left="1810" w:hanging="400"/>
      </w:pPr>
    </w:lvl>
    <w:lvl w:ilvl="4" w:tplc="04090019" w:tentative="1">
      <w:start w:val="1"/>
      <w:numFmt w:val="upperLetter"/>
      <w:lvlText w:val="%5."/>
      <w:lvlJc w:val="left"/>
      <w:pPr>
        <w:ind w:left="2210" w:hanging="400"/>
      </w:pPr>
    </w:lvl>
    <w:lvl w:ilvl="5" w:tplc="0409001B" w:tentative="1">
      <w:start w:val="1"/>
      <w:numFmt w:val="lowerRoman"/>
      <w:lvlText w:val="%6."/>
      <w:lvlJc w:val="right"/>
      <w:pPr>
        <w:ind w:left="2610" w:hanging="400"/>
      </w:pPr>
    </w:lvl>
    <w:lvl w:ilvl="6" w:tplc="0409000F" w:tentative="1">
      <w:start w:val="1"/>
      <w:numFmt w:val="decimal"/>
      <w:lvlText w:val="%7."/>
      <w:lvlJc w:val="left"/>
      <w:pPr>
        <w:ind w:left="3010" w:hanging="400"/>
      </w:pPr>
    </w:lvl>
    <w:lvl w:ilvl="7" w:tplc="04090019" w:tentative="1">
      <w:start w:val="1"/>
      <w:numFmt w:val="upperLetter"/>
      <w:lvlText w:val="%8."/>
      <w:lvlJc w:val="left"/>
      <w:pPr>
        <w:ind w:left="3410" w:hanging="400"/>
      </w:pPr>
    </w:lvl>
    <w:lvl w:ilvl="8" w:tplc="0409001B" w:tentative="1">
      <w:start w:val="1"/>
      <w:numFmt w:val="lowerRoman"/>
      <w:lvlText w:val="%9."/>
      <w:lvlJc w:val="right"/>
      <w:pPr>
        <w:ind w:left="3810" w:hanging="400"/>
      </w:pPr>
    </w:lvl>
  </w:abstractNum>
  <w:abstractNum w:abstractNumId="11" w15:restartNumberingAfterBreak="0">
    <w:nsid w:val="2E540C3A"/>
    <w:multiLevelType w:val="hybridMultilevel"/>
    <w:tmpl w:val="EC2A92AC"/>
    <w:lvl w:ilvl="0" w:tplc="42C26512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90" w:hanging="400"/>
      </w:pPr>
    </w:lvl>
    <w:lvl w:ilvl="2" w:tplc="0409001B" w:tentative="1">
      <w:start w:val="1"/>
      <w:numFmt w:val="lowerRoman"/>
      <w:lvlText w:val="%3."/>
      <w:lvlJc w:val="right"/>
      <w:pPr>
        <w:ind w:left="1290" w:hanging="400"/>
      </w:pPr>
    </w:lvl>
    <w:lvl w:ilvl="3" w:tplc="0409000F" w:tentative="1">
      <w:start w:val="1"/>
      <w:numFmt w:val="decimal"/>
      <w:lvlText w:val="%4."/>
      <w:lvlJc w:val="left"/>
      <w:pPr>
        <w:ind w:left="1690" w:hanging="400"/>
      </w:pPr>
    </w:lvl>
    <w:lvl w:ilvl="4" w:tplc="04090019" w:tentative="1">
      <w:start w:val="1"/>
      <w:numFmt w:val="upperLetter"/>
      <w:lvlText w:val="%5."/>
      <w:lvlJc w:val="left"/>
      <w:pPr>
        <w:ind w:left="2090" w:hanging="400"/>
      </w:pPr>
    </w:lvl>
    <w:lvl w:ilvl="5" w:tplc="0409001B" w:tentative="1">
      <w:start w:val="1"/>
      <w:numFmt w:val="lowerRoman"/>
      <w:lvlText w:val="%6."/>
      <w:lvlJc w:val="right"/>
      <w:pPr>
        <w:ind w:left="2490" w:hanging="400"/>
      </w:pPr>
    </w:lvl>
    <w:lvl w:ilvl="6" w:tplc="0409000F" w:tentative="1">
      <w:start w:val="1"/>
      <w:numFmt w:val="decimal"/>
      <w:lvlText w:val="%7."/>
      <w:lvlJc w:val="left"/>
      <w:pPr>
        <w:ind w:left="2890" w:hanging="400"/>
      </w:pPr>
    </w:lvl>
    <w:lvl w:ilvl="7" w:tplc="04090019" w:tentative="1">
      <w:start w:val="1"/>
      <w:numFmt w:val="upperLetter"/>
      <w:lvlText w:val="%8."/>
      <w:lvlJc w:val="left"/>
      <w:pPr>
        <w:ind w:left="3290" w:hanging="400"/>
      </w:pPr>
    </w:lvl>
    <w:lvl w:ilvl="8" w:tplc="0409001B" w:tentative="1">
      <w:start w:val="1"/>
      <w:numFmt w:val="lowerRoman"/>
      <w:lvlText w:val="%9."/>
      <w:lvlJc w:val="right"/>
      <w:pPr>
        <w:ind w:left="3690" w:hanging="400"/>
      </w:pPr>
    </w:lvl>
  </w:abstractNum>
  <w:abstractNum w:abstractNumId="12" w15:restartNumberingAfterBreak="0">
    <w:nsid w:val="2E9D0307"/>
    <w:multiLevelType w:val="hybridMultilevel"/>
    <w:tmpl w:val="61B4A8BA"/>
    <w:lvl w:ilvl="0" w:tplc="6C243FF0">
      <w:start w:val="1"/>
      <w:numFmt w:val="lowerLetter"/>
      <w:lvlText w:val="(%1)"/>
      <w:lvlJc w:val="left"/>
      <w:pPr>
        <w:ind w:left="25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005" w:hanging="400"/>
      </w:pPr>
    </w:lvl>
    <w:lvl w:ilvl="2" w:tplc="0409001B" w:tentative="1">
      <w:start w:val="1"/>
      <w:numFmt w:val="lowerRoman"/>
      <w:lvlText w:val="%3."/>
      <w:lvlJc w:val="right"/>
      <w:pPr>
        <w:ind w:left="3405" w:hanging="400"/>
      </w:pPr>
    </w:lvl>
    <w:lvl w:ilvl="3" w:tplc="0409000F" w:tentative="1">
      <w:start w:val="1"/>
      <w:numFmt w:val="decimal"/>
      <w:lvlText w:val="%4."/>
      <w:lvlJc w:val="left"/>
      <w:pPr>
        <w:ind w:left="3805" w:hanging="400"/>
      </w:pPr>
    </w:lvl>
    <w:lvl w:ilvl="4" w:tplc="04090019" w:tentative="1">
      <w:start w:val="1"/>
      <w:numFmt w:val="upperLetter"/>
      <w:lvlText w:val="%5."/>
      <w:lvlJc w:val="left"/>
      <w:pPr>
        <w:ind w:left="4205" w:hanging="400"/>
      </w:pPr>
    </w:lvl>
    <w:lvl w:ilvl="5" w:tplc="0409001B" w:tentative="1">
      <w:start w:val="1"/>
      <w:numFmt w:val="lowerRoman"/>
      <w:lvlText w:val="%6."/>
      <w:lvlJc w:val="right"/>
      <w:pPr>
        <w:ind w:left="4605" w:hanging="400"/>
      </w:pPr>
    </w:lvl>
    <w:lvl w:ilvl="6" w:tplc="0409000F" w:tentative="1">
      <w:start w:val="1"/>
      <w:numFmt w:val="decimal"/>
      <w:lvlText w:val="%7."/>
      <w:lvlJc w:val="left"/>
      <w:pPr>
        <w:ind w:left="5005" w:hanging="400"/>
      </w:pPr>
    </w:lvl>
    <w:lvl w:ilvl="7" w:tplc="04090019" w:tentative="1">
      <w:start w:val="1"/>
      <w:numFmt w:val="upperLetter"/>
      <w:lvlText w:val="%8."/>
      <w:lvlJc w:val="left"/>
      <w:pPr>
        <w:ind w:left="5405" w:hanging="400"/>
      </w:pPr>
    </w:lvl>
    <w:lvl w:ilvl="8" w:tplc="0409001B" w:tentative="1">
      <w:start w:val="1"/>
      <w:numFmt w:val="lowerRoman"/>
      <w:lvlText w:val="%9."/>
      <w:lvlJc w:val="right"/>
      <w:pPr>
        <w:ind w:left="5805" w:hanging="400"/>
      </w:pPr>
    </w:lvl>
  </w:abstractNum>
  <w:abstractNum w:abstractNumId="13" w15:restartNumberingAfterBreak="0">
    <w:nsid w:val="343167E2"/>
    <w:multiLevelType w:val="hybridMultilevel"/>
    <w:tmpl w:val="A1B057A4"/>
    <w:lvl w:ilvl="0" w:tplc="FBB04898">
      <w:start w:val="1"/>
      <w:numFmt w:val="bullet"/>
      <w:pStyle w:val="ListMultiLevel2"/>
      <w:lvlText w:val="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color w:val="auto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3A935F67"/>
    <w:multiLevelType w:val="hybridMultilevel"/>
    <w:tmpl w:val="726E7FCC"/>
    <w:lvl w:ilvl="0" w:tplc="EE68ADC0">
      <w:start w:val="1"/>
      <w:numFmt w:val="bullet"/>
      <w:pStyle w:val="ListMultiLevel3"/>
      <w:lvlText w:val="o"/>
      <w:lvlJc w:val="left"/>
      <w:pPr>
        <w:tabs>
          <w:tab w:val="num" w:pos="360"/>
        </w:tabs>
        <w:ind w:left="1080" w:hanging="360"/>
      </w:pPr>
      <w:rPr>
        <w:rFonts w:ascii="Courier New" w:hAnsi="Courier New" w:cs="Courier New" w:hint="default"/>
      </w:rPr>
    </w:lvl>
    <w:lvl w:ilvl="1" w:tplc="1B10984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7E06348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77D0C59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7542FFB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5922C0A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E8B4D03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C0DE7BF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485434A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3F6D72E8"/>
    <w:multiLevelType w:val="singleLevel"/>
    <w:tmpl w:val="B15EEC9C"/>
    <w:lvl w:ilvl="0">
      <w:start w:val="1"/>
      <w:numFmt w:val="decimal"/>
      <w:pStyle w:val="BodyTextNumbered"/>
      <w:lvlText w:val="%1."/>
      <w:lvlJc w:val="left"/>
      <w:pPr>
        <w:tabs>
          <w:tab w:val="num" w:pos="0"/>
        </w:tabs>
        <w:ind w:left="360" w:hanging="360"/>
      </w:pPr>
      <w:rPr>
        <w:rFonts w:ascii="Arial" w:hAnsi="Arial" w:cs="Arial" w:hint="default"/>
        <w:b w:val="0"/>
        <w:bCs w:val="0"/>
        <w:i w:val="0"/>
        <w:iCs w:val="0"/>
        <w:kern w:val="32"/>
        <w:sz w:val="20"/>
        <w:szCs w:val="20"/>
      </w:rPr>
    </w:lvl>
  </w:abstractNum>
  <w:abstractNum w:abstractNumId="16" w15:restartNumberingAfterBreak="0">
    <w:nsid w:val="44C615C9"/>
    <w:multiLevelType w:val="hybridMultilevel"/>
    <w:tmpl w:val="C7C8F182"/>
    <w:lvl w:ilvl="0" w:tplc="82185230">
      <w:start w:val="1"/>
      <w:numFmt w:val="none"/>
      <w:pStyle w:val="Caution"/>
      <w:lvlText w:val="Caution: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b/>
        <w:bCs/>
        <w:i w:val="0"/>
        <w:iCs w:val="0"/>
        <w:strike w:val="0"/>
        <w:dstrike w:val="0"/>
        <w:color w:val="FF0000"/>
        <w:sz w:val="20"/>
        <w:szCs w:val="20"/>
      </w:rPr>
    </w:lvl>
    <w:lvl w:ilvl="1" w:tplc="816ED1B2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23106DC2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3D66C706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A44EC3E4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A802E3B4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18642430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B73AC10A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58F2B1E2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7" w15:restartNumberingAfterBreak="0">
    <w:nsid w:val="45160EDD"/>
    <w:multiLevelType w:val="hybridMultilevel"/>
    <w:tmpl w:val="5360E44C"/>
    <w:lvl w:ilvl="0" w:tplc="EE2EFB88">
      <w:start w:val="1"/>
      <w:numFmt w:val="lowerLetter"/>
      <w:lvlText w:val="(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600" w:hanging="400"/>
      </w:pPr>
    </w:lvl>
    <w:lvl w:ilvl="2" w:tplc="0409001B" w:tentative="1">
      <w:start w:val="1"/>
      <w:numFmt w:val="lowerRoman"/>
      <w:lvlText w:val="%3."/>
      <w:lvlJc w:val="right"/>
      <w:pPr>
        <w:ind w:left="3000" w:hanging="400"/>
      </w:pPr>
    </w:lvl>
    <w:lvl w:ilvl="3" w:tplc="0409000F" w:tentative="1">
      <w:start w:val="1"/>
      <w:numFmt w:val="decimal"/>
      <w:lvlText w:val="%4."/>
      <w:lvlJc w:val="left"/>
      <w:pPr>
        <w:ind w:left="3400" w:hanging="400"/>
      </w:pPr>
    </w:lvl>
    <w:lvl w:ilvl="4" w:tplc="04090019" w:tentative="1">
      <w:start w:val="1"/>
      <w:numFmt w:val="upperLetter"/>
      <w:lvlText w:val="%5."/>
      <w:lvlJc w:val="left"/>
      <w:pPr>
        <w:ind w:left="3800" w:hanging="400"/>
      </w:pPr>
    </w:lvl>
    <w:lvl w:ilvl="5" w:tplc="0409001B" w:tentative="1">
      <w:start w:val="1"/>
      <w:numFmt w:val="lowerRoman"/>
      <w:lvlText w:val="%6."/>
      <w:lvlJc w:val="right"/>
      <w:pPr>
        <w:ind w:left="4200" w:hanging="400"/>
      </w:pPr>
    </w:lvl>
    <w:lvl w:ilvl="6" w:tplc="0409000F" w:tentative="1">
      <w:start w:val="1"/>
      <w:numFmt w:val="decimal"/>
      <w:lvlText w:val="%7."/>
      <w:lvlJc w:val="left"/>
      <w:pPr>
        <w:ind w:left="4600" w:hanging="400"/>
      </w:pPr>
    </w:lvl>
    <w:lvl w:ilvl="7" w:tplc="04090019" w:tentative="1">
      <w:start w:val="1"/>
      <w:numFmt w:val="upperLetter"/>
      <w:lvlText w:val="%8."/>
      <w:lvlJc w:val="left"/>
      <w:pPr>
        <w:ind w:left="5000" w:hanging="400"/>
      </w:pPr>
    </w:lvl>
    <w:lvl w:ilvl="8" w:tplc="0409001B" w:tentative="1">
      <w:start w:val="1"/>
      <w:numFmt w:val="lowerRoman"/>
      <w:lvlText w:val="%9."/>
      <w:lvlJc w:val="right"/>
      <w:pPr>
        <w:ind w:left="5400" w:hanging="400"/>
      </w:pPr>
    </w:lvl>
  </w:abstractNum>
  <w:abstractNum w:abstractNumId="18" w15:restartNumberingAfterBreak="0">
    <w:nsid w:val="457565CF"/>
    <w:multiLevelType w:val="hybridMultilevel"/>
    <w:tmpl w:val="6FDEF9F6"/>
    <w:lvl w:ilvl="0" w:tplc="6EBA36CC">
      <w:start w:val="1"/>
      <w:numFmt w:val="bullet"/>
      <w:pStyle w:val="ListMultiLevel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 w:tplc="04090019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19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19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4C3D0E7C"/>
    <w:multiLevelType w:val="hybridMultilevel"/>
    <w:tmpl w:val="82B007DA"/>
    <w:lvl w:ilvl="0" w:tplc="581214EA">
      <w:start w:val="1"/>
      <w:numFmt w:val="bullet"/>
      <w:pStyle w:val="ListMultiLevel1End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 w:tplc="CD860F4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8E5AA78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8AC669D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CC2A12E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1550FC9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CD88747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4EE28A0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8B56CA3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4D7537EC"/>
    <w:multiLevelType w:val="hybridMultilevel"/>
    <w:tmpl w:val="176A9D28"/>
    <w:lvl w:ilvl="0" w:tplc="6E94C6B2">
      <w:start w:val="1"/>
      <w:numFmt w:val="none"/>
      <w:pStyle w:val="Guide"/>
      <w:lvlText w:val="Guide: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b/>
        <w:bCs/>
        <w:i w:val="0"/>
        <w:iCs w:val="0"/>
        <w:strike w:val="0"/>
        <w:dstrike w:val="0"/>
        <w:color w:val="000080"/>
        <w:sz w:val="20"/>
        <w:szCs w:val="20"/>
      </w:rPr>
    </w:lvl>
    <w:lvl w:ilvl="1" w:tplc="04090003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05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03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05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03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05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21" w15:restartNumberingAfterBreak="0">
    <w:nsid w:val="51A32D1F"/>
    <w:multiLevelType w:val="hybridMultilevel"/>
    <w:tmpl w:val="4BA09098"/>
    <w:lvl w:ilvl="0" w:tplc="A9A49842">
      <w:start w:val="1"/>
      <w:numFmt w:val="none"/>
      <w:pStyle w:val="FigureCaption"/>
      <w:lvlText w:val="   "/>
      <w:lvlJc w:val="center"/>
      <w:pPr>
        <w:tabs>
          <w:tab w:val="num" w:pos="480"/>
        </w:tabs>
      </w:pPr>
      <w:rPr>
        <w:rFonts w:ascii="Arial" w:hAnsi="Arial" w:cs="Arial" w:hint="default"/>
        <w:b/>
        <w:bCs/>
        <w:i w:val="0"/>
        <w:iCs w:val="0"/>
        <w:sz w:val="20"/>
        <w:szCs w:val="2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5AA238D5"/>
    <w:multiLevelType w:val="hybridMultilevel"/>
    <w:tmpl w:val="ADEE114E"/>
    <w:lvl w:ilvl="0" w:tplc="011609A0">
      <w:start w:val="1"/>
      <w:numFmt w:val="decimal"/>
      <w:lvlText w:val="%1."/>
      <w:lvlJc w:val="left"/>
      <w:pPr>
        <w:ind w:left="5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5" w:hanging="400"/>
      </w:pPr>
    </w:lvl>
    <w:lvl w:ilvl="2" w:tplc="0409001B" w:tentative="1">
      <w:start w:val="1"/>
      <w:numFmt w:val="lowerRoman"/>
      <w:lvlText w:val="%3."/>
      <w:lvlJc w:val="right"/>
      <w:pPr>
        <w:ind w:left="1425" w:hanging="400"/>
      </w:pPr>
    </w:lvl>
    <w:lvl w:ilvl="3" w:tplc="0409000F" w:tentative="1">
      <w:start w:val="1"/>
      <w:numFmt w:val="decimal"/>
      <w:lvlText w:val="%4."/>
      <w:lvlJc w:val="left"/>
      <w:pPr>
        <w:ind w:left="1825" w:hanging="400"/>
      </w:pPr>
    </w:lvl>
    <w:lvl w:ilvl="4" w:tplc="04090019" w:tentative="1">
      <w:start w:val="1"/>
      <w:numFmt w:val="upperLetter"/>
      <w:lvlText w:val="%5."/>
      <w:lvlJc w:val="left"/>
      <w:pPr>
        <w:ind w:left="2225" w:hanging="400"/>
      </w:pPr>
    </w:lvl>
    <w:lvl w:ilvl="5" w:tplc="0409001B" w:tentative="1">
      <w:start w:val="1"/>
      <w:numFmt w:val="lowerRoman"/>
      <w:lvlText w:val="%6."/>
      <w:lvlJc w:val="right"/>
      <w:pPr>
        <w:ind w:left="2625" w:hanging="400"/>
      </w:pPr>
    </w:lvl>
    <w:lvl w:ilvl="6" w:tplc="0409000F" w:tentative="1">
      <w:start w:val="1"/>
      <w:numFmt w:val="decimal"/>
      <w:lvlText w:val="%7."/>
      <w:lvlJc w:val="left"/>
      <w:pPr>
        <w:ind w:left="3025" w:hanging="400"/>
      </w:pPr>
    </w:lvl>
    <w:lvl w:ilvl="7" w:tplc="04090019" w:tentative="1">
      <w:start w:val="1"/>
      <w:numFmt w:val="upperLetter"/>
      <w:lvlText w:val="%8."/>
      <w:lvlJc w:val="left"/>
      <w:pPr>
        <w:ind w:left="3425" w:hanging="400"/>
      </w:pPr>
    </w:lvl>
    <w:lvl w:ilvl="8" w:tplc="0409001B" w:tentative="1">
      <w:start w:val="1"/>
      <w:numFmt w:val="lowerRoman"/>
      <w:lvlText w:val="%9."/>
      <w:lvlJc w:val="right"/>
      <w:pPr>
        <w:ind w:left="3825" w:hanging="400"/>
      </w:pPr>
    </w:lvl>
  </w:abstractNum>
  <w:abstractNum w:abstractNumId="23" w15:restartNumberingAfterBreak="0">
    <w:nsid w:val="5B853525"/>
    <w:multiLevelType w:val="hybridMultilevel"/>
    <w:tmpl w:val="88F6DEAE"/>
    <w:lvl w:ilvl="0" w:tplc="0E32FE8E">
      <w:start w:val="1"/>
      <w:numFmt w:val="none"/>
      <w:pStyle w:val="NoteHeading"/>
      <w:lvlText w:val="NOTE:"/>
      <w:lvlJc w:val="left"/>
      <w:pPr>
        <w:tabs>
          <w:tab w:val="num" w:pos="0"/>
        </w:tabs>
        <w:ind w:left="720" w:hanging="720"/>
      </w:pPr>
      <w:rPr>
        <w:rFonts w:ascii="Arial" w:hAnsi="Arial" w:cs="Arial" w:hint="default"/>
        <w:b/>
        <w:bCs/>
        <w:i w:val="0"/>
        <w:iCs w:val="0"/>
        <w:strike w:val="0"/>
        <w:dstrike w:val="0"/>
        <w:color w:val="000000"/>
        <w:sz w:val="20"/>
        <w:szCs w:val="2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5FE76D0E"/>
    <w:multiLevelType w:val="hybridMultilevel"/>
    <w:tmpl w:val="53CE6A56"/>
    <w:lvl w:ilvl="0" w:tplc="222E9780">
      <w:start w:val="1"/>
      <w:numFmt w:val="none"/>
      <w:pStyle w:val="Warning"/>
      <w:lvlText w:val="Warning: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b/>
        <w:bCs/>
        <w:i w:val="0"/>
        <w:iCs w:val="0"/>
        <w:strike w:val="0"/>
        <w:dstrike w:val="0"/>
        <w:color w:val="FF0000"/>
        <w:sz w:val="20"/>
        <w:szCs w:val="20"/>
      </w:rPr>
    </w:lvl>
    <w:lvl w:ilvl="1" w:tplc="BD2E3CEA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354C22DA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AB6599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5ABEE8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70D62B50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26D05DC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A9670DA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E3D05BF6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62AE7F4B"/>
    <w:multiLevelType w:val="hybridMultilevel"/>
    <w:tmpl w:val="D092EE22"/>
    <w:lvl w:ilvl="0" w:tplc="7A64B5D8">
      <w:start w:val="1"/>
      <w:numFmt w:val="decimal"/>
      <w:lvlText w:val="%1."/>
      <w:lvlJc w:val="left"/>
      <w:pPr>
        <w:ind w:left="5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5" w:hanging="400"/>
      </w:pPr>
    </w:lvl>
    <w:lvl w:ilvl="2" w:tplc="0409001B" w:tentative="1">
      <w:start w:val="1"/>
      <w:numFmt w:val="lowerRoman"/>
      <w:lvlText w:val="%3."/>
      <w:lvlJc w:val="right"/>
      <w:pPr>
        <w:ind w:left="1425" w:hanging="400"/>
      </w:pPr>
    </w:lvl>
    <w:lvl w:ilvl="3" w:tplc="0409000F" w:tentative="1">
      <w:start w:val="1"/>
      <w:numFmt w:val="decimal"/>
      <w:lvlText w:val="%4."/>
      <w:lvlJc w:val="left"/>
      <w:pPr>
        <w:ind w:left="1825" w:hanging="400"/>
      </w:pPr>
    </w:lvl>
    <w:lvl w:ilvl="4" w:tplc="04090019" w:tentative="1">
      <w:start w:val="1"/>
      <w:numFmt w:val="upperLetter"/>
      <w:lvlText w:val="%5."/>
      <w:lvlJc w:val="left"/>
      <w:pPr>
        <w:ind w:left="2225" w:hanging="400"/>
      </w:pPr>
    </w:lvl>
    <w:lvl w:ilvl="5" w:tplc="0409001B" w:tentative="1">
      <w:start w:val="1"/>
      <w:numFmt w:val="lowerRoman"/>
      <w:lvlText w:val="%6."/>
      <w:lvlJc w:val="right"/>
      <w:pPr>
        <w:ind w:left="2625" w:hanging="400"/>
      </w:pPr>
    </w:lvl>
    <w:lvl w:ilvl="6" w:tplc="0409000F" w:tentative="1">
      <w:start w:val="1"/>
      <w:numFmt w:val="decimal"/>
      <w:lvlText w:val="%7."/>
      <w:lvlJc w:val="left"/>
      <w:pPr>
        <w:ind w:left="3025" w:hanging="400"/>
      </w:pPr>
    </w:lvl>
    <w:lvl w:ilvl="7" w:tplc="04090019" w:tentative="1">
      <w:start w:val="1"/>
      <w:numFmt w:val="upperLetter"/>
      <w:lvlText w:val="%8."/>
      <w:lvlJc w:val="left"/>
      <w:pPr>
        <w:ind w:left="3425" w:hanging="400"/>
      </w:pPr>
    </w:lvl>
    <w:lvl w:ilvl="8" w:tplc="0409001B" w:tentative="1">
      <w:start w:val="1"/>
      <w:numFmt w:val="lowerRoman"/>
      <w:lvlText w:val="%9."/>
      <w:lvlJc w:val="right"/>
      <w:pPr>
        <w:ind w:left="3825" w:hanging="400"/>
      </w:pPr>
    </w:lvl>
  </w:abstractNum>
  <w:abstractNum w:abstractNumId="26" w15:restartNumberingAfterBreak="0">
    <w:nsid w:val="6CC75CC7"/>
    <w:multiLevelType w:val="multilevel"/>
    <w:tmpl w:val="881AEBD2"/>
    <w:lvl w:ilvl="0">
      <w:start w:val="1"/>
      <w:numFmt w:val="decimal"/>
      <w:pStyle w:val="1"/>
      <w:suff w:val="space"/>
      <w:lvlText w:val="%1"/>
      <w:lvlJc w:val="left"/>
      <w:pPr>
        <w:ind w:left="0" w:firstLine="0"/>
      </w:pPr>
      <w:rPr>
        <w:rFonts w:ascii="Arial" w:eastAsia="굴림" w:hAnsi="Arial" w:hint="default"/>
        <w:b/>
        <w:i w:val="0"/>
        <w:sz w:val="144"/>
      </w:rPr>
    </w:lvl>
    <w:lvl w:ilvl="1">
      <w:start w:val="1"/>
      <w:numFmt w:val="decimal"/>
      <w:pStyle w:val="20"/>
      <w:suff w:val="space"/>
      <w:lvlText w:val="%1.%2"/>
      <w:lvlJc w:val="left"/>
      <w:pPr>
        <w:ind w:left="0" w:firstLine="0"/>
      </w:pPr>
      <w:rPr>
        <w:rFonts w:ascii="Arial" w:eastAsia="굴림" w:hAnsi="Arial" w:hint="default"/>
        <w:b/>
        <w:i w:val="0"/>
        <w:sz w:val="24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ascii="Arial" w:eastAsia="굴림" w:hAnsi="Arial" w:hint="default"/>
        <w:b/>
        <w:i w:val="0"/>
        <w:sz w:val="20"/>
      </w:rPr>
    </w:lvl>
    <w:lvl w:ilvl="3">
      <w:start w:val="1"/>
      <w:numFmt w:val="decimal"/>
      <w:pStyle w:val="40"/>
      <w:suff w:val="space"/>
      <w:lvlText w:val="%1.%2.%3.%4"/>
      <w:lvlJc w:val="left"/>
      <w:pPr>
        <w:ind w:left="0" w:firstLine="0"/>
      </w:pPr>
      <w:rPr>
        <w:rFonts w:ascii="Arial" w:eastAsia="굴림" w:hAnsi="Arial" w:hint="default"/>
        <w:b/>
        <w:i w:val="0"/>
        <w:sz w:val="20"/>
      </w:rPr>
    </w:lvl>
    <w:lvl w:ilvl="4">
      <w:start w:val="1"/>
      <w:numFmt w:val="decimal"/>
      <w:pStyle w:val="50"/>
      <w:suff w:val="space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0" w:firstLine="0"/>
      </w:pPr>
      <w:rPr>
        <w:rFonts w:ascii="Arial" w:eastAsia="굴림" w:hAnsi="Arial" w:hint="default"/>
        <w:b/>
        <w:i w:val="0"/>
        <w:sz w:val="20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7" w15:restartNumberingAfterBreak="0">
    <w:nsid w:val="6E1A3B06"/>
    <w:multiLevelType w:val="hybridMultilevel"/>
    <w:tmpl w:val="79263798"/>
    <w:lvl w:ilvl="0" w:tplc="015472FA">
      <w:numFmt w:val="bullet"/>
      <w:lvlText w:val=""/>
      <w:lvlJc w:val="left"/>
      <w:pPr>
        <w:ind w:left="760" w:hanging="360"/>
      </w:pPr>
      <w:rPr>
        <w:rFonts w:ascii="Wingdings" w:eastAsia="바탕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F723662"/>
    <w:multiLevelType w:val="hybridMultilevel"/>
    <w:tmpl w:val="2AAECEBC"/>
    <w:lvl w:ilvl="0" w:tplc="953239D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74EAA91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2552189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C8D0470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7080491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3800D3E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D91A4DD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FDFC5F2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B4F83FC8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29" w15:restartNumberingAfterBreak="0">
    <w:nsid w:val="7432756A"/>
    <w:multiLevelType w:val="hybridMultilevel"/>
    <w:tmpl w:val="41246C08"/>
    <w:lvl w:ilvl="0" w:tplc="19FEA33E">
      <w:start w:val="1"/>
      <w:numFmt w:val="bullet"/>
      <w:pStyle w:val="TableList2"/>
      <w:lvlText w:val="–"/>
      <w:lvlJc w:val="left"/>
      <w:pPr>
        <w:tabs>
          <w:tab w:val="num" w:pos="240"/>
        </w:tabs>
        <w:ind w:left="240" w:hanging="240"/>
      </w:pPr>
      <w:rPr>
        <w:rFonts w:ascii="Arial" w:hAnsi="Arial" w:cs="Arial" w:hint="default"/>
        <w:sz w:val="18"/>
        <w:szCs w:val="18"/>
      </w:rPr>
    </w:lvl>
    <w:lvl w:ilvl="1" w:tplc="0980D6DE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cs="Wingdings" w:hint="default"/>
      </w:rPr>
    </w:lvl>
    <w:lvl w:ilvl="2" w:tplc="886C3904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cs="Wingdings" w:hint="default"/>
      </w:rPr>
    </w:lvl>
    <w:lvl w:ilvl="3" w:tplc="DA26A384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cs="Wingdings" w:hint="default"/>
      </w:rPr>
    </w:lvl>
    <w:lvl w:ilvl="4" w:tplc="B2AC0E98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cs="Wingdings" w:hint="default"/>
      </w:rPr>
    </w:lvl>
    <w:lvl w:ilvl="5" w:tplc="4C6E7686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cs="Wingdings" w:hint="default"/>
      </w:rPr>
    </w:lvl>
    <w:lvl w:ilvl="6" w:tplc="83106E88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cs="Wingdings" w:hint="default"/>
      </w:rPr>
    </w:lvl>
    <w:lvl w:ilvl="7" w:tplc="D4122C54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cs="Wingdings" w:hint="default"/>
      </w:rPr>
    </w:lvl>
    <w:lvl w:ilvl="8" w:tplc="149A9E84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cs="Wingdings" w:hint="default"/>
      </w:rPr>
    </w:lvl>
  </w:abstractNum>
  <w:abstractNum w:abstractNumId="30" w15:restartNumberingAfterBreak="0">
    <w:nsid w:val="79E63D30"/>
    <w:multiLevelType w:val="hybridMultilevel"/>
    <w:tmpl w:val="F53A4DA0"/>
    <w:lvl w:ilvl="0" w:tplc="51A2279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DEC6D71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854C44F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37D413D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4636140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3DB6EF4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015EC72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18586FF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85EC1680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31" w15:restartNumberingAfterBreak="0">
    <w:nsid w:val="7E1A04AF"/>
    <w:multiLevelType w:val="hybridMultilevel"/>
    <w:tmpl w:val="07D6DA54"/>
    <w:lvl w:ilvl="0" w:tplc="A4FA9210">
      <w:start w:val="1"/>
      <w:numFmt w:val="lowerLetter"/>
      <w:lvlText w:val="(%1)"/>
      <w:lvlJc w:val="left"/>
      <w:pPr>
        <w:ind w:left="30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505" w:hanging="400"/>
      </w:pPr>
    </w:lvl>
    <w:lvl w:ilvl="2" w:tplc="0409001B" w:tentative="1">
      <w:start w:val="1"/>
      <w:numFmt w:val="lowerRoman"/>
      <w:lvlText w:val="%3."/>
      <w:lvlJc w:val="right"/>
      <w:pPr>
        <w:ind w:left="3905" w:hanging="400"/>
      </w:pPr>
    </w:lvl>
    <w:lvl w:ilvl="3" w:tplc="0409000F" w:tentative="1">
      <w:start w:val="1"/>
      <w:numFmt w:val="decimal"/>
      <w:lvlText w:val="%4."/>
      <w:lvlJc w:val="left"/>
      <w:pPr>
        <w:ind w:left="4305" w:hanging="400"/>
      </w:pPr>
    </w:lvl>
    <w:lvl w:ilvl="4" w:tplc="04090019" w:tentative="1">
      <w:start w:val="1"/>
      <w:numFmt w:val="upperLetter"/>
      <w:lvlText w:val="%5."/>
      <w:lvlJc w:val="left"/>
      <w:pPr>
        <w:ind w:left="4705" w:hanging="400"/>
      </w:pPr>
    </w:lvl>
    <w:lvl w:ilvl="5" w:tplc="0409001B" w:tentative="1">
      <w:start w:val="1"/>
      <w:numFmt w:val="lowerRoman"/>
      <w:lvlText w:val="%6."/>
      <w:lvlJc w:val="right"/>
      <w:pPr>
        <w:ind w:left="5105" w:hanging="400"/>
      </w:pPr>
    </w:lvl>
    <w:lvl w:ilvl="6" w:tplc="0409000F" w:tentative="1">
      <w:start w:val="1"/>
      <w:numFmt w:val="decimal"/>
      <w:lvlText w:val="%7."/>
      <w:lvlJc w:val="left"/>
      <w:pPr>
        <w:ind w:left="5505" w:hanging="400"/>
      </w:pPr>
    </w:lvl>
    <w:lvl w:ilvl="7" w:tplc="04090019" w:tentative="1">
      <w:start w:val="1"/>
      <w:numFmt w:val="upperLetter"/>
      <w:lvlText w:val="%8."/>
      <w:lvlJc w:val="left"/>
      <w:pPr>
        <w:ind w:left="5905" w:hanging="400"/>
      </w:pPr>
    </w:lvl>
    <w:lvl w:ilvl="8" w:tplc="0409001B" w:tentative="1">
      <w:start w:val="1"/>
      <w:numFmt w:val="lowerRoman"/>
      <w:lvlText w:val="%9."/>
      <w:lvlJc w:val="right"/>
      <w:pPr>
        <w:ind w:left="6305" w:hanging="400"/>
      </w:pPr>
    </w:lvl>
  </w:abstractNum>
  <w:abstractNum w:abstractNumId="32" w15:restartNumberingAfterBreak="0">
    <w:nsid w:val="7E596312"/>
    <w:multiLevelType w:val="hybridMultilevel"/>
    <w:tmpl w:val="CE0AE11A"/>
    <w:lvl w:ilvl="0" w:tplc="F7088D44">
      <w:start w:val="1"/>
      <w:numFmt w:val="lowerLetter"/>
      <w:lvlText w:val="(%1)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num w:numId="1">
    <w:abstractNumId w:val="18"/>
  </w:num>
  <w:num w:numId="2">
    <w:abstractNumId w:val="19"/>
  </w:num>
  <w:num w:numId="3">
    <w:abstractNumId w:val="13"/>
  </w:num>
  <w:num w:numId="4">
    <w:abstractNumId w:val="14"/>
  </w:num>
  <w:num w:numId="5">
    <w:abstractNumId w:val="23"/>
  </w:num>
  <w:num w:numId="6">
    <w:abstractNumId w:val="4"/>
  </w:num>
  <w:num w:numId="7">
    <w:abstractNumId w:val="29"/>
  </w:num>
  <w:num w:numId="8">
    <w:abstractNumId w:val="24"/>
  </w:num>
  <w:num w:numId="9">
    <w:abstractNumId w:val="2"/>
  </w:num>
  <w:num w:numId="10">
    <w:abstractNumId w:val="1"/>
  </w:num>
  <w:num w:numId="11">
    <w:abstractNumId w:val="0"/>
  </w:num>
  <w:num w:numId="12">
    <w:abstractNumId w:val="3"/>
  </w:num>
  <w:num w:numId="13">
    <w:abstractNumId w:val="26"/>
  </w:num>
  <w:num w:numId="14">
    <w:abstractNumId w:val="15"/>
  </w:num>
  <w:num w:numId="15">
    <w:abstractNumId w:val="16"/>
  </w:num>
  <w:num w:numId="16">
    <w:abstractNumId w:val="21"/>
  </w:num>
  <w:num w:numId="17">
    <w:abstractNumId w:val="20"/>
  </w:num>
  <w:num w:numId="18">
    <w:abstractNumId w:val="26"/>
  </w:num>
  <w:num w:numId="19">
    <w:abstractNumId w:val="5"/>
  </w:num>
  <w:num w:numId="20">
    <w:abstractNumId w:val="27"/>
  </w:num>
  <w:num w:numId="21">
    <w:abstractNumId w:val="30"/>
  </w:num>
  <w:num w:numId="22">
    <w:abstractNumId w:val="28"/>
  </w:num>
  <w:num w:numId="23">
    <w:abstractNumId w:val="11"/>
  </w:num>
  <w:num w:numId="24">
    <w:abstractNumId w:val="7"/>
  </w:num>
  <w:num w:numId="25">
    <w:abstractNumId w:val="25"/>
  </w:num>
  <w:num w:numId="2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0"/>
  </w:num>
  <w:num w:numId="28">
    <w:abstractNumId w:val="22"/>
  </w:num>
  <w:num w:numId="29">
    <w:abstractNumId w:val="32"/>
  </w:num>
  <w:num w:numId="30">
    <w:abstractNumId w:val="8"/>
  </w:num>
  <w:num w:numId="31">
    <w:abstractNumId w:val="26"/>
  </w:num>
  <w:num w:numId="32">
    <w:abstractNumId w:val="26"/>
  </w:num>
  <w:num w:numId="33">
    <w:abstractNumId w:val="6"/>
  </w:num>
  <w:num w:numId="34">
    <w:abstractNumId w:val="12"/>
  </w:num>
  <w:num w:numId="35">
    <w:abstractNumId w:val="9"/>
  </w:num>
  <w:num w:numId="36">
    <w:abstractNumId w:val="31"/>
  </w:num>
  <w:num w:numId="37">
    <w:abstractNumId w:val="17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activeWritingStyle w:appName="MSWord" w:lang="en-US" w:vendorID="64" w:dllVersion="131078" w:nlCheck="1" w:checkStyle="1"/>
  <w:activeWritingStyle w:appName="MSWord" w:lang="en-GB" w:vendorID="64" w:dllVersion="131078" w:nlCheck="1" w:checkStyle="1"/>
  <w:activeWritingStyle w:appName="MSWord" w:lang="ko-KR" w:vendorID="64" w:dllVersion="131077" w:nlCheck="1" w:checkStyle="1"/>
  <w:attachedTemplate r:id="rId1"/>
  <w:defaultTabStop w:val="720"/>
  <w:doNotHyphenateCaps/>
  <w:clickAndTypeStyle w:val="BodyText10"/>
  <w:displayHorizontalDrawingGridEvery w:val="0"/>
  <w:displayVerticalDrawingGridEvery w:val="2"/>
  <w:noPunctuationKerning/>
  <w:characterSpacingControl w:val="doNotCompress"/>
  <w:noLineBreaksAfter w:lang="ko-KR" w:val="$([\{£¥‘“〈《「『【〔＄（［｛￡￥￦"/>
  <w:noLineBreaksBefore w:lang="ko-KR" w:val="!%),.:;?]}¢°’”′″℃〉》」』】〕！％），．：；？］｝￠"/>
  <w:doNotValidateAgainstSchema/>
  <w:doNotDemarcateInvalidXml/>
  <w:hdrShapeDefaults>
    <o:shapedefaults v:ext="edit" spidmax="226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3AA0"/>
    <w:rsid w:val="00000E41"/>
    <w:rsid w:val="00002306"/>
    <w:rsid w:val="00002815"/>
    <w:rsid w:val="00002F06"/>
    <w:rsid w:val="00004389"/>
    <w:rsid w:val="00004C45"/>
    <w:rsid w:val="00004C55"/>
    <w:rsid w:val="0000652E"/>
    <w:rsid w:val="00006CD4"/>
    <w:rsid w:val="00007840"/>
    <w:rsid w:val="00007CA5"/>
    <w:rsid w:val="0001004D"/>
    <w:rsid w:val="000102D5"/>
    <w:rsid w:val="00011A10"/>
    <w:rsid w:val="000120DB"/>
    <w:rsid w:val="00012AE1"/>
    <w:rsid w:val="000133E1"/>
    <w:rsid w:val="000137E1"/>
    <w:rsid w:val="00013DA9"/>
    <w:rsid w:val="0001412C"/>
    <w:rsid w:val="000144D8"/>
    <w:rsid w:val="000150EB"/>
    <w:rsid w:val="00015622"/>
    <w:rsid w:val="00020768"/>
    <w:rsid w:val="000215B5"/>
    <w:rsid w:val="0002186A"/>
    <w:rsid w:val="00021D63"/>
    <w:rsid w:val="00021E57"/>
    <w:rsid w:val="00022240"/>
    <w:rsid w:val="00022914"/>
    <w:rsid w:val="00022C20"/>
    <w:rsid w:val="00023E59"/>
    <w:rsid w:val="00023FDC"/>
    <w:rsid w:val="00024FB7"/>
    <w:rsid w:val="0002573E"/>
    <w:rsid w:val="000262B1"/>
    <w:rsid w:val="000270C4"/>
    <w:rsid w:val="000272DF"/>
    <w:rsid w:val="0003017E"/>
    <w:rsid w:val="000310FB"/>
    <w:rsid w:val="00031440"/>
    <w:rsid w:val="00032097"/>
    <w:rsid w:val="0003317A"/>
    <w:rsid w:val="00033DAA"/>
    <w:rsid w:val="00033E6B"/>
    <w:rsid w:val="00034BA4"/>
    <w:rsid w:val="00035435"/>
    <w:rsid w:val="00036C99"/>
    <w:rsid w:val="00037985"/>
    <w:rsid w:val="00037B91"/>
    <w:rsid w:val="000407EE"/>
    <w:rsid w:val="000415F8"/>
    <w:rsid w:val="000416FB"/>
    <w:rsid w:val="00041E67"/>
    <w:rsid w:val="00041E6D"/>
    <w:rsid w:val="000422E7"/>
    <w:rsid w:val="00043A39"/>
    <w:rsid w:val="000442A4"/>
    <w:rsid w:val="00044821"/>
    <w:rsid w:val="00045281"/>
    <w:rsid w:val="00047BE2"/>
    <w:rsid w:val="000503BB"/>
    <w:rsid w:val="00051485"/>
    <w:rsid w:val="00053F7E"/>
    <w:rsid w:val="0005451E"/>
    <w:rsid w:val="000551B9"/>
    <w:rsid w:val="00055A75"/>
    <w:rsid w:val="00056199"/>
    <w:rsid w:val="00056DF0"/>
    <w:rsid w:val="00057082"/>
    <w:rsid w:val="000574D0"/>
    <w:rsid w:val="00057641"/>
    <w:rsid w:val="0006006E"/>
    <w:rsid w:val="000605A7"/>
    <w:rsid w:val="00060672"/>
    <w:rsid w:val="00060692"/>
    <w:rsid w:val="000621EE"/>
    <w:rsid w:val="00063B3F"/>
    <w:rsid w:val="00063C6A"/>
    <w:rsid w:val="00064966"/>
    <w:rsid w:val="00064D40"/>
    <w:rsid w:val="00065727"/>
    <w:rsid w:val="000670C4"/>
    <w:rsid w:val="00071630"/>
    <w:rsid w:val="00073643"/>
    <w:rsid w:val="00074DF4"/>
    <w:rsid w:val="0007549D"/>
    <w:rsid w:val="00075765"/>
    <w:rsid w:val="00076BD3"/>
    <w:rsid w:val="00077BCC"/>
    <w:rsid w:val="0008089C"/>
    <w:rsid w:val="00082DB8"/>
    <w:rsid w:val="000830FE"/>
    <w:rsid w:val="0008462A"/>
    <w:rsid w:val="00085B22"/>
    <w:rsid w:val="00086B02"/>
    <w:rsid w:val="000870DE"/>
    <w:rsid w:val="000879F3"/>
    <w:rsid w:val="00087A85"/>
    <w:rsid w:val="000900D4"/>
    <w:rsid w:val="00090268"/>
    <w:rsid w:val="000905F1"/>
    <w:rsid w:val="00091AC9"/>
    <w:rsid w:val="00091F6E"/>
    <w:rsid w:val="000927FD"/>
    <w:rsid w:val="00092C3D"/>
    <w:rsid w:val="000935F0"/>
    <w:rsid w:val="000947B1"/>
    <w:rsid w:val="00094EE0"/>
    <w:rsid w:val="00095A59"/>
    <w:rsid w:val="000967DF"/>
    <w:rsid w:val="00096BE7"/>
    <w:rsid w:val="00097BFC"/>
    <w:rsid w:val="00097C59"/>
    <w:rsid w:val="000A07D8"/>
    <w:rsid w:val="000A0DF5"/>
    <w:rsid w:val="000A11A2"/>
    <w:rsid w:val="000A19D0"/>
    <w:rsid w:val="000A1A3D"/>
    <w:rsid w:val="000A3449"/>
    <w:rsid w:val="000A3FB1"/>
    <w:rsid w:val="000A4B35"/>
    <w:rsid w:val="000A5893"/>
    <w:rsid w:val="000A7679"/>
    <w:rsid w:val="000B0C31"/>
    <w:rsid w:val="000B0D92"/>
    <w:rsid w:val="000B1400"/>
    <w:rsid w:val="000B1403"/>
    <w:rsid w:val="000B1D69"/>
    <w:rsid w:val="000B1E58"/>
    <w:rsid w:val="000B274C"/>
    <w:rsid w:val="000B2AFA"/>
    <w:rsid w:val="000B3E0B"/>
    <w:rsid w:val="000B5221"/>
    <w:rsid w:val="000B6608"/>
    <w:rsid w:val="000C00DD"/>
    <w:rsid w:val="000C07FF"/>
    <w:rsid w:val="000C1644"/>
    <w:rsid w:val="000C1E62"/>
    <w:rsid w:val="000C2EE1"/>
    <w:rsid w:val="000C568E"/>
    <w:rsid w:val="000C570E"/>
    <w:rsid w:val="000C666D"/>
    <w:rsid w:val="000C6EE7"/>
    <w:rsid w:val="000C785C"/>
    <w:rsid w:val="000D1C09"/>
    <w:rsid w:val="000D1EF4"/>
    <w:rsid w:val="000D2125"/>
    <w:rsid w:val="000D2F13"/>
    <w:rsid w:val="000D3162"/>
    <w:rsid w:val="000D3938"/>
    <w:rsid w:val="000D3E5A"/>
    <w:rsid w:val="000D44E7"/>
    <w:rsid w:val="000D459A"/>
    <w:rsid w:val="000D593C"/>
    <w:rsid w:val="000D7B28"/>
    <w:rsid w:val="000E0182"/>
    <w:rsid w:val="000E1C3D"/>
    <w:rsid w:val="000E25B2"/>
    <w:rsid w:val="000E2F1C"/>
    <w:rsid w:val="000E3523"/>
    <w:rsid w:val="000E3EAA"/>
    <w:rsid w:val="000E43A8"/>
    <w:rsid w:val="000E4B3E"/>
    <w:rsid w:val="000E5637"/>
    <w:rsid w:val="000E5F93"/>
    <w:rsid w:val="000E6052"/>
    <w:rsid w:val="000E60AF"/>
    <w:rsid w:val="000E7557"/>
    <w:rsid w:val="000E7C0A"/>
    <w:rsid w:val="000F1E66"/>
    <w:rsid w:val="000F264F"/>
    <w:rsid w:val="000F398E"/>
    <w:rsid w:val="000F42EE"/>
    <w:rsid w:val="000F4549"/>
    <w:rsid w:val="000F46E0"/>
    <w:rsid w:val="000F4E68"/>
    <w:rsid w:val="000F62A7"/>
    <w:rsid w:val="000F74E9"/>
    <w:rsid w:val="000F77EC"/>
    <w:rsid w:val="000F78BA"/>
    <w:rsid w:val="000F7936"/>
    <w:rsid w:val="0010052A"/>
    <w:rsid w:val="0010059D"/>
    <w:rsid w:val="00103056"/>
    <w:rsid w:val="00103E3B"/>
    <w:rsid w:val="00103EFE"/>
    <w:rsid w:val="0010706F"/>
    <w:rsid w:val="001075D8"/>
    <w:rsid w:val="001103CC"/>
    <w:rsid w:val="001105E6"/>
    <w:rsid w:val="001106BF"/>
    <w:rsid w:val="0011088F"/>
    <w:rsid w:val="00111FE4"/>
    <w:rsid w:val="00112A66"/>
    <w:rsid w:val="001132F6"/>
    <w:rsid w:val="0011371D"/>
    <w:rsid w:val="0011381A"/>
    <w:rsid w:val="001172B9"/>
    <w:rsid w:val="001178BB"/>
    <w:rsid w:val="00120A7F"/>
    <w:rsid w:val="00121054"/>
    <w:rsid w:val="001211B6"/>
    <w:rsid w:val="00121703"/>
    <w:rsid w:val="00123088"/>
    <w:rsid w:val="001243EB"/>
    <w:rsid w:val="00124777"/>
    <w:rsid w:val="00124F83"/>
    <w:rsid w:val="00126913"/>
    <w:rsid w:val="0012797D"/>
    <w:rsid w:val="00127997"/>
    <w:rsid w:val="00127CA7"/>
    <w:rsid w:val="001306AC"/>
    <w:rsid w:val="00131740"/>
    <w:rsid w:val="00131DE0"/>
    <w:rsid w:val="001329DD"/>
    <w:rsid w:val="00132F3C"/>
    <w:rsid w:val="00133B68"/>
    <w:rsid w:val="00134448"/>
    <w:rsid w:val="00136E54"/>
    <w:rsid w:val="001374AD"/>
    <w:rsid w:val="001407E0"/>
    <w:rsid w:val="001411E9"/>
    <w:rsid w:val="00142DDC"/>
    <w:rsid w:val="00142F5E"/>
    <w:rsid w:val="0014345E"/>
    <w:rsid w:val="00144455"/>
    <w:rsid w:val="0014445C"/>
    <w:rsid w:val="0014498D"/>
    <w:rsid w:val="00145501"/>
    <w:rsid w:val="00146919"/>
    <w:rsid w:val="00147BA4"/>
    <w:rsid w:val="00147EC4"/>
    <w:rsid w:val="00147F47"/>
    <w:rsid w:val="00150B26"/>
    <w:rsid w:val="00151558"/>
    <w:rsid w:val="001519EF"/>
    <w:rsid w:val="00151A22"/>
    <w:rsid w:val="001524C0"/>
    <w:rsid w:val="00152533"/>
    <w:rsid w:val="00153DB6"/>
    <w:rsid w:val="00154002"/>
    <w:rsid w:val="00154794"/>
    <w:rsid w:val="00154AE0"/>
    <w:rsid w:val="0015508E"/>
    <w:rsid w:val="0015690C"/>
    <w:rsid w:val="0015752D"/>
    <w:rsid w:val="00157EF2"/>
    <w:rsid w:val="00160247"/>
    <w:rsid w:val="0016053D"/>
    <w:rsid w:val="00160C7C"/>
    <w:rsid w:val="001619BD"/>
    <w:rsid w:val="00161CC4"/>
    <w:rsid w:val="001635D3"/>
    <w:rsid w:val="001658B3"/>
    <w:rsid w:val="001716F0"/>
    <w:rsid w:val="00171793"/>
    <w:rsid w:val="0017184F"/>
    <w:rsid w:val="00171C10"/>
    <w:rsid w:val="00171C85"/>
    <w:rsid w:val="00172415"/>
    <w:rsid w:val="001732C9"/>
    <w:rsid w:val="00174926"/>
    <w:rsid w:val="00174F64"/>
    <w:rsid w:val="00175B5E"/>
    <w:rsid w:val="00175C4D"/>
    <w:rsid w:val="00176B03"/>
    <w:rsid w:val="00177180"/>
    <w:rsid w:val="001773A3"/>
    <w:rsid w:val="00177F8F"/>
    <w:rsid w:val="00180B03"/>
    <w:rsid w:val="00182057"/>
    <w:rsid w:val="00182CDC"/>
    <w:rsid w:val="00183122"/>
    <w:rsid w:val="00183206"/>
    <w:rsid w:val="0018396C"/>
    <w:rsid w:val="001848DE"/>
    <w:rsid w:val="001850E4"/>
    <w:rsid w:val="00185E05"/>
    <w:rsid w:val="00185F4A"/>
    <w:rsid w:val="0018601B"/>
    <w:rsid w:val="00186407"/>
    <w:rsid w:val="00186576"/>
    <w:rsid w:val="0018743E"/>
    <w:rsid w:val="00190173"/>
    <w:rsid w:val="0019093E"/>
    <w:rsid w:val="00192214"/>
    <w:rsid w:val="001934C4"/>
    <w:rsid w:val="00193ABA"/>
    <w:rsid w:val="001957A9"/>
    <w:rsid w:val="00195CB2"/>
    <w:rsid w:val="0019699A"/>
    <w:rsid w:val="00196CF2"/>
    <w:rsid w:val="001A038F"/>
    <w:rsid w:val="001A1F9D"/>
    <w:rsid w:val="001A2888"/>
    <w:rsid w:val="001A33DF"/>
    <w:rsid w:val="001A34AB"/>
    <w:rsid w:val="001A5D89"/>
    <w:rsid w:val="001A6181"/>
    <w:rsid w:val="001A63FA"/>
    <w:rsid w:val="001A7069"/>
    <w:rsid w:val="001A72CD"/>
    <w:rsid w:val="001A76CE"/>
    <w:rsid w:val="001A7A62"/>
    <w:rsid w:val="001A7D06"/>
    <w:rsid w:val="001B0EED"/>
    <w:rsid w:val="001B116E"/>
    <w:rsid w:val="001B169A"/>
    <w:rsid w:val="001B1915"/>
    <w:rsid w:val="001B2472"/>
    <w:rsid w:val="001B3024"/>
    <w:rsid w:val="001B3F92"/>
    <w:rsid w:val="001B59BB"/>
    <w:rsid w:val="001B643D"/>
    <w:rsid w:val="001C0390"/>
    <w:rsid w:val="001C04C0"/>
    <w:rsid w:val="001C09D3"/>
    <w:rsid w:val="001C09F6"/>
    <w:rsid w:val="001C41AB"/>
    <w:rsid w:val="001C4CE1"/>
    <w:rsid w:val="001C503D"/>
    <w:rsid w:val="001C5BC7"/>
    <w:rsid w:val="001C5E6C"/>
    <w:rsid w:val="001C63B9"/>
    <w:rsid w:val="001C6751"/>
    <w:rsid w:val="001C6B40"/>
    <w:rsid w:val="001C6FF9"/>
    <w:rsid w:val="001D32B1"/>
    <w:rsid w:val="001D399A"/>
    <w:rsid w:val="001D3AB9"/>
    <w:rsid w:val="001D4125"/>
    <w:rsid w:val="001D663E"/>
    <w:rsid w:val="001E00D7"/>
    <w:rsid w:val="001E271D"/>
    <w:rsid w:val="001E3069"/>
    <w:rsid w:val="001E327C"/>
    <w:rsid w:val="001E3B08"/>
    <w:rsid w:val="001E4872"/>
    <w:rsid w:val="001E5F9D"/>
    <w:rsid w:val="001E6444"/>
    <w:rsid w:val="001E68C0"/>
    <w:rsid w:val="001E72D1"/>
    <w:rsid w:val="001F0692"/>
    <w:rsid w:val="001F0839"/>
    <w:rsid w:val="001F0990"/>
    <w:rsid w:val="001F119B"/>
    <w:rsid w:val="001F200F"/>
    <w:rsid w:val="001F2693"/>
    <w:rsid w:val="001F2F09"/>
    <w:rsid w:val="001F3A80"/>
    <w:rsid w:val="001F3C02"/>
    <w:rsid w:val="001F3ECD"/>
    <w:rsid w:val="001F433C"/>
    <w:rsid w:val="001F43E9"/>
    <w:rsid w:val="001F4EFA"/>
    <w:rsid w:val="001F5018"/>
    <w:rsid w:val="001F5F7B"/>
    <w:rsid w:val="001F7CB9"/>
    <w:rsid w:val="00200C47"/>
    <w:rsid w:val="00200E76"/>
    <w:rsid w:val="0020144F"/>
    <w:rsid w:val="00202113"/>
    <w:rsid w:val="002024FB"/>
    <w:rsid w:val="0020281B"/>
    <w:rsid w:val="00202CD3"/>
    <w:rsid w:val="002040F2"/>
    <w:rsid w:val="00204422"/>
    <w:rsid w:val="0020527F"/>
    <w:rsid w:val="00205D60"/>
    <w:rsid w:val="00205FD7"/>
    <w:rsid w:val="002060E6"/>
    <w:rsid w:val="002071AA"/>
    <w:rsid w:val="00207379"/>
    <w:rsid w:val="0021044F"/>
    <w:rsid w:val="002104F6"/>
    <w:rsid w:val="00210FF1"/>
    <w:rsid w:val="002119B4"/>
    <w:rsid w:val="002122B5"/>
    <w:rsid w:val="002136D2"/>
    <w:rsid w:val="00213CBE"/>
    <w:rsid w:val="00213EA7"/>
    <w:rsid w:val="00214940"/>
    <w:rsid w:val="00214F5B"/>
    <w:rsid w:val="00215384"/>
    <w:rsid w:val="00217553"/>
    <w:rsid w:val="00221A2B"/>
    <w:rsid w:val="00222039"/>
    <w:rsid w:val="00222A48"/>
    <w:rsid w:val="002236D7"/>
    <w:rsid w:val="002236EF"/>
    <w:rsid w:val="002245BC"/>
    <w:rsid w:val="00225364"/>
    <w:rsid w:val="002268A5"/>
    <w:rsid w:val="002277CA"/>
    <w:rsid w:val="00230010"/>
    <w:rsid w:val="00231932"/>
    <w:rsid w:val="0023240C"/>
    <w:rsid w:val="00232B8A"/>
    <w:rsid w:val="0023417E"/>
    <w:rsid w:val="00235493"/>
    <w:rsid w:val="00236116"/>
    <w:rsid w:val="00236415"/>
    <w:rsid w:val="002369E7"/>
    <w:rsid w:val="002371DB"/>
    <w:rsid w:val="002372CD"/>
    <w:rsid w:val="002374B1"/>
    <w:rsid w:val="002377A5"/>
    <w:rsid w:val="002402B4"/>
    <w:rsid w:val="00242339"/>
    <w:rsid w:val="0024249C"/>
    <w:rsid w:val="00243316"/>
    <w:rsid w:val="00243965"/>
    <w:rsid w:val="00243ABD"/>
    <w:rsid w:val="00243FF4"/>
    <w:rsid w:val="002446BF"/>
    <w:rsid w:val="00244A56"/>
    <w:rsid w:val="00245282"/>
    <w:rsid w:val="00246A70"/>
    <w:rsid w:val="00247B27"/>
    <w:rsid w:val="00252D8D"/>
    <w:rsid w:val="0025300F"/>
    <w:rsid w:val="002537C3"/>
    <w:rsid w:val="002538AE"/>
    <w:rsid w:val="00253E25"/>
    <w:rsid w:val="002548DA"/>
    <w:rsid w:val="00254AF3"/>
    <w:rsid w:val="00254D81"/>
    <w:rsid w:val="00254F5C"/>
    <w:rsid w:val="00255B8D"/>
    <w:rsid w:val="00256897"/>
    <w:rsid w:val="00257E41"/>
    <w:rsid w:val="00257E70"/>
    <w:rsid w:val="00260257"/>
    <w:rsid w:val="00260A1F"/>
    <w:rsid w:val="0026245E"/>
    <w:rsid w:val="0026468A"/>
    <w:rsid w:val="00265A25"/>
    <w:rsid w:val="00265BC4"/>
    <w:rsid w:val="00266390"/>
    <w:rsid w:val="00267AAF"/>
    <w:rsid w:val="00267E59"/>
    <w:rsid w:val="00267F4A"/>
    <w:rsid w:val="00270245"/>
    <w:rsid w:val="00270276"/>
    <w:rsid w:val="00271035"/>
    <w:rsid w:val="002712BF"/>
    <w:rsid w:val="002742B7"/>
    <w:rsid w:val="00274370"/>
    <w:rsid w:val="00274674"/>
    <w:rsid w:val="00274AB9"/>
    <w:rsid w:val="00274DED"/>
    <w:rsid w:val="00274E47"/>
    <w:rsid w:val="00275136"/>
    <w:rsid w:val="0027545A"/>
    <w:rsid w:val="00275975"/>
    <w:rsid w:val="00275C32"/>
    <w:rsid w:val="0027712A"/>
    <w:rsid w:val="0027793E"/>
    <w:rsid w:val="00280298"/>
    <w:rsid w:val="002803AB"/>
    <w:rsid w:val="00280A09"/>
    <w:rsid w:val="00281148"/>
    <w:rsid w:val="0028269F"/>
    <w:rsid w:val="00282CB7"/>
    <w:rsid w:val="00282F40"/>
    <w:rsid w:val="0028415B"/>
    <w:rsid w:val="002842DD"/>
    <w:rsid w:val="00284499"/>
    <w:rsid w:val="00284E1F"/>
    <w:rsid w:val="002858F5"/>
    <w:rsid w:val="00286729"/>
    <w:rsid w:val="00286757"/>
    <w:rsid w:val="00286B04"/>
    <w:rsid w:val="002874EA"/>
    <w:rsid w:val="00287CA9"/>
    <w:rsid w:val="002901BC"/>
    <w:rsid w:val="002914ED"/>
    <w:rsid w:val="0029233A"/>
    <w:rsid w:val="002925EA"/>
    <w:rsid w:val="002927D4"/>
    <w:rsid w:val="0029522C"/>
    <w:rsid w:val="00295244"/>
    <w:rsid w:val="00295415"/>
    <w:rsid w:val="002957BA"/>
    <w:rsid w:val="00296205"/>
    <w:rsid w:val="002963B1"/>
    <w:rsid w:val="00296482"/>
    <w:rsid w:val="0029723E"/>
    <w:rsid w:val="002A0428"/>
    <w:rsid w:val="002A0CF7"/>
    <w:rsid w:val="002A56C0"/>
    <w:rsid w:val="002A66B4"/>
    <w:rsid w:val="002A7374"/>
    <w:rsid w:val="002A7836"/>
    <w:rsid w:val="002B17BA"/>
    <w:rsid w:val="002B2043"/>
    <w:rsid w:val="002B208A"/>
    <w:rsid w:val="002B24D4"/>
    <w:rsid w:val="002B2873"/>
    <w:rsid w:val="002B3A4C"/>
    <w:rsid w:val="002B3E5B"/>
    <w:rsid w:val="002B43DB"/>
    <w:rsid w:val="002B4934"/>
    <w:rsid w:val="002B5A9A"/>
    <w:rsid w:val="002B5EC5"/>
    <w:rsid w:val="002B6870"/>
    <w:rsid w:val="002B6A1E"/>
    <w:rsid w:val="002B6E31"/>
    <w:rsid w:val="002C0563"/>
    <w:rsid w:val="002C07EC"/>
    <w:rsid w:val="002C10CA"/>
    <w:rsid w:val="002C297C"/>
    <w:rsid w:val="002C3296"/>
    <w:rsid w:val="002C33A6"/>
    <w:rsid w:val="002C3C03"/>
    <w:rsid w:val="002C447F"/>
    <w:rsid w:val="002C52AA"/>
    <w:rsid w:val="002C6990"/>
    <w:rsid w:val="002C6DC0"/>
    <w:rsid w:val="002D007D"/>
    <w:rsid w:val="002D0170"/>
    <w:rsid w:val="002D0A0F"/>
    <w:rsid w:val="002D0E03"/>
    <w:rsid w:val="002D0E53"/>
    <w:rsid w:val="002D2EED"/>
    <w:rsid w:val="002D329B"/>
    <w:rsid w:val="002D3492"/>
    <w:rsid w:val="002D34F4"/>
    <w:rsid w:val="002D3850"/>
    <w:rsid w:val="002D5F93"/>
    <w:rsid w:val="002D6A15"/>
    <w:rsid w:val="002D6F6C"/>
    <w:rsid w:val="002D7D1C"/>
    <w:rsid w:val="002E0672"/>
    <w:rsid w:val="002E26F3"/>
    <w:rsid w:val="002E2913"/>
    <w:rsid w:val="002E3DA4"/>
    <w:rsid w:val="002E48EA"/>
    <w:rsid w:val="002E562C"/>
    <w:rsid w:val="002E5E28"/>
    <w:rsid w:val="002E60BE"/>
    <w:rsid w:val="002E64E8"/>
    <w:rsid w:val="002E6B89"/>
    <w:rsid w:val="002E6CC9"/>
    <w:rsid w:val="002E770C"/>
    <w:rsid w:val="002F037F"/>
    <w:rsid w:val="002F2427"/>
    <w:rsid w:val="002F32C6"/>
    <w:rsid w:val="002F3FC3"/>
    <w:rsid w:val="002F42D3"/>
    <w:rsid w:val="002F42E3"/>
    <w:rsid w:val="002F5ACC"/>
    <w:rsid w:val="002F6477"/>
    <w:rsid w:val="002F6479"/>
    <w:rsid w:val="002F73A5"/>
    <w:rsid w:val="002F75AC"/>
    <w:rsid w:val="002F7DE9"/>
    <w:rsid w:val="0030211B"/>
    <w:rsid w:val="00303E96"/>
    <w:rsid w:val="003071D0"/>
    <w:rsid w:val="0030765C"/>
    <w:rsid w:val="00307ACF"/>
    <w:rsid w:val="00307CDA"/>
    <w:rsid w:val="00310020"/>
    <w:rsid w:val="003101DE"/>
    <w:rsid w:val="00310668"/>
    <w:rsid w:val="00310A62"/>
    <w:rsid w:val="00310FDF"/>
    <w:rsid w:val="003120DA"/>
    <w:rsid w:val="003128DD"/>
    <w:rsid w:val="003130C5"/>
    <w:rsid w:val="00313C79"/>
    <w:rsid w:val="003140C3"/>
    <w:rsid w:val="00314BF8"/>
    <w:rsid w:val="00316615"/>
    <w:rsid w:val="00316A47"/>
    <w:rsid w:val="0031774F"/>
    <w:rsid w:val="003207D7"/>
    <w:rsid w:val="003207F5"/>
    <w:rsid w:val="003208A1"/>
    <w:rsid w:val="00320C94"/>
    <w:rsid w:val="00321168"/>
    <w:rsid w:val="00321577"/>
    <w:rsid w:val="00321BAE"/>
    <w:rsid w:val="0032324C"/>
    <w:rsid w:val="003235B2"/>
    <w:rsid w:val="00323E3E"/>
    <w:rsid w:val="00325E3A"/>
    <w:rsid w:val="0032602D"/>
    <w:rsid w:val="0032649B"/>
    <w:rsid w:val="00326DE9"/>
    <w:rsid w:val="00327907"/>
    <w:rsid w:val="00327C26"/>
    <w:rsid w:val="003305EE"/>
    <w:rsid w:val="00331261"/>
    <w:rsid w:val="003312AE"/>
    <w:rsid w:val="00331440"/>
    <w:rsid w:val="0033186C"/>
    <w:rsid w:val="00331B5D"/>
    <w:rsid w:val="00332306"/>
    <w:rsid w:val="0033472F"/>
    <w:rsid w:val="00336350"/>
    <w:rsid w:val="00336835"/>
    <w:rsid w:val="003369CD"/>
    <w:rsid w:val="00336A4B"/>
    <w:rsid w:val="00337569"/>
    <w:rsid w:val="00337C57"/>
    <w:rsid w:val="003400FB"/>
    <w:rsid w:val="00340FF7"/>
    <w:rsid w:val="00341804"/>
    <w:rsid w:val="00341B7C"/>
    <w:rsid w:val="00343F9A"/>
    <w:rsid w:val="003446B6"/>
    <w:rsid w:val="003449B3"/>
    <w:rsid w:val="003467DF"/>
    <w:rsid w:val="0034752E"/>
    <w:rsid w:val="0034775A"/>
    <w:rsid w:val="00347A7F"/>
    <w:rsid w:val="00347FFD"/>
    <w:rsid w:val="00350236"/>
    <w:rsid w:val="00351BF4"/>
    <w:rsid w:val="00351C64"/>
    <w:rsid w:val="00351CD9"/>
    <w:rsid w:val="0035246D"/>
    <w:rsid w:val="00354514"/>
    <w:rsid w:val="00354C66"/>
    <w:rsid w:val="00355082"/>
    <w:rsid w:val="003572AB"/>
    <w:rsid w:val="00357B46"/>
    <w:rsid w:val="00361058"/>
    <w:rsid w:val="003619D4"/>
    <w:rsid w:val="00362186"/>
    <w:rsid w:val="003631B2"/>
    <w:rsid w:val="00363CDF"/>
    <w:rsid w:val="003644DC"/>
    <w:rsid w:val="00367385"/>
    <w:rsid w:val="003673B4"/>
    <w:rsid w:val="00367C34"/>
    <w:rsid w:val="00367CD9"/>
    <w:rsid w:val="00367D32"/>
    <w:rsid w:val="00367E1A"/>
    <w:rsid w:val="00370067"/>
    <w:rsid w:val="0037017D"/>
    <w:rsid w:val="0037049B"/>
    <w:rsid w:val="00372ECB"/>
    <w:rsid w:val="003740FF"/>
    <w:rsid w:val="0037414D"/>
    <w:rsid w:val="00374320"/>
    <w:rsid w:val="00375200"/>
    <w:rsid w:val="003755F0"/>
    <w:rsid w:val="003769FE"/>
    <w:rsid w:val="00376B48"/>
    <w:rsid w:val="00377127"/>
    <w:rsid w:val="0038041B"/>
    <w:rsid w:val="0038063E"/>
    <w:rsid w:val="00381306"/>
    <w:rsid w:val="00381ABD"/>
    <w:rsid w:val="00382A64"/>
    <w:rsid w:val="0038300E"/>
    <w:rsid w:val="003830F2"/>
    <w:rsid w:val="00385836"/>
    <w:rsid w:val="00385BDF"/>
    <w:rsid w:val="00385FEA"/>
    <w:rsid w:val="0038614B"/>
    <w:rsid w:val="00386216"/>
    <w:rsid w:val="00386D8D"/>
    <w:rsid w:val="0038715F"/>
    <w:rsid w:val="003877B0"/>
    <w:rsid w:val="00387DEE"/>
    <w:rsid w:val="00390549"/>
    <w:rsid w:val="00393298"/>
    <w:rsid w:val="0039514D"/>
    <w:rsid w:val="003956C8"/>
    <w:rsid w:val="003959BF"/>
    <w:rsid w:val="003968DC"/>
    <w:rsid w:val="00397862"/>
    <w:rsid w:val="003A0441"/>
    <w:rsid w:val="003A0560"/>
    <w:rsid w:val="003A0B7D"/>
    <w:rsid w:val="003A0F96"/>
    <w:rsid w:val="003A1013"/>
    <w:rsid w:val="003A17C9"/>
    <w:rsid w:val="003A3BC3"/>
    <w:rsid w:val="003A3DEC"/>
    <w:rsid w:val="003A42D0"/>
    <w:rsid w:val="003A45F7"/>
    <w:rsid w:val="003A4FAA"/>
    <w:rsid w:val="003A5F68"/>
    <w:rsid w:val="003A5FD3"/>
    <w:rsid w:val="003A66B6"/>
    <w:rsid w:val="003A6880"/>
    <w:rsid w:val="003A7431"/>
    <w:rsid w:val="003B11BA"/>
    <w:rsid w:val="003B13AE"/>
    <w:rsid w:val="003B259A"/>
    <w:rsid w:val="003B3AE2"/>
    <w:rsid w:val="003B3DC8"/>
    <w:rsid w:val="003B4B10"/>
    <w:rsid w:val="003B6576"/>
    <w:rsid w:val="003B6FF6"/>
    <w:rsid w:val="003B7146"/>
    <w:rsid w:val="003B7C80"/>
    <w:rsid w:val="003B7FBB"/>
    <w:rsid w:val="003C3041"/>
    <w:rsid w:val="003C4BF0"/>
    <w:rsid w:val="003C4FBB"/>
    <w:rsid w:val="003C5BA7"/>
    <w:rsid w:val="003C7692"/>
    <w:rsid w:val="003D01E9"/>
    <w:rsid w:val="003D0210"/>
    <w:rsid w:val="003D024D"/>
    <w:rsid w:val="003D07D8"/>
    <w:rsid w:val="003D1109"/>
    <w:rsid w:val="003D11D4"/>
    <w:rsid w:val="003D2108"/>
    <w:rsid w:val="003D2F60"/>
    <w:rsid w:val="003D3705"/>
    <w:rsid w:val="003D4F6F"/>
    <w:rsid w:val="003D5CC9"/>
    <w:rsid w:val="003D77C6"/>
    <w:rsid w:val="003E067D"/>
    <w:rsid w:val="003E2383"/>
    <w:rsid w:val="003E2FA4"/>
    <w:rsid w:val="003E3C9F"/>
    <w:rsid w:val="003E5A53"/>
    <w:rsid w:val="003E60C1"/>
    <w:rsid w:val="003E6777"/>
    <w:rsid w:val="003E74FF"/>
    <w:rsid w:val="003E781D"/>
    <w:rsid w:val="003E7AC2"/>
    <w:rsid w:val="003E7D31"/>
    <w:rsid w:val="003F064B"/>
    <w:rsid w:val="003F0F16"/>
    <w:rsid w:val="003F1F95"/>
    <w:rsid w:val="003F384E"/>
    <w:rsid w:val="003F39B9"/>
    <w:rsid w:val="003F498A"/>
    <w:rsid w:val="003F599A"/>
    <w:rsid w:val="004001D2"/>
    <w:rsid w:val="004002DE"/>
    <w:rsid w:val="004009EE"/>
    <w:rsid w:val="0040154D"/>
    <w:rsid w:val="00402A91"/>
    <w:rsid w:val="00402B7C"/>
    <w:rsid w:val="00402C16"/>
    <w:rsid w:val="00402F07"/>
    <w:rsid w:val="0040563C"/>
    <w:rsid w:val="00405E97"/>
    <w:rsid w:val="0040691E"/>
    <w:rsid w:val="0040783F"/>
    <w:rsid w:val="00411900"/>
    <w:rsid w:val="0041234B"/>
    <w:rsid w:val="004143F5"/>
    <w:rsid w:val="00415194"/>
    <w:rsid w:val="00416C67"/>
    <w:rsid w:val="00417C98"/>
    <w:rsid w:val="00420584"/>
    <w:rsid w:val="00421515"/>
    <w:rsid w:val="00424404"/>
    <w:rsid w:val="004254F3"/>
    <w:rsid w:val="004259AA"/>
    <w:rsid w:val="00425D6A"/>
    <w:rsid w:val="00426104"/>
    <w:rsid w:val="00426449"/>
    <w:rsid w:val="0042780B"/>
    <w:rsid w:val="00427A47"/>
    <w:rsid w:val="00427E82"/>
    <w:rsid w:val="00433905"/>
    <w:rsid w:val="004347D6"/>
    <w:rsid w:val="00434CE2"/>
    <w:rsid w:val="00435C2C"/>
    <w:rsid w:val="00436071"/>
    <w:rsid w:val="00436255"/>
    <w:rsid w:val="00440457"/>
    <w:rsid w:val="0044089F"/>
    <w:rsid w:val="00441AF0"/>
    <w:rsid w:val="004430EF"/>
    <w:rsid w:val="004434C3"/>
    <w:rsid w:val="00444DC2"/>
    <w:rsid w:val="00446528"/>
    <w:rsid w:val="0044667D"/>
    <w:rsid w:val="00446D2D"/>
    <w:rsid w:val="00447185"/>
    <w:rsid w:val="00447221"/>
    <w:rsid w:val="004476CE"/>
    <w:rsid w:val="00447BD2"/>
    <w:rsid w:val="004504D7"/>
    <w:rsid w:val="004509A3"/>
    <w:rsid w:val="004513D0"/>
    <w:rsid w:val="00452592"/>
    <w:rsid w:val="004530D8"/>
    <w:rsid w:val="00455208"/>
    <w:rsid w:val="00455A72"/>
    <w:rsid w:val="00455B86"/>
    <w:rsid w:val="00456E6F"/>
    <w:rsid w:val="00457472"/>
    <w:rsid w:val="00460AA3"/>
    <w:rsid w:val="00460F21"/>
    <w:rsid w:val="00462547"/>
    <w:rsid w:val="0046254D"/>
    <w:rsid w:val="00462690"/>
    <w:rsid w:val="0046276B"/>
    <w:rsid w:val="00462E33"/>
    <w:rsid w:val="004636F5"/>
    <w:rsid w:val="00463BF9"/>
    <w:rsid w:val="00463C64"/>
    <w:rsid w:val="0046415F"/>
    <w:rsid w:val="004647BA"/>
    <w:rsid w:val="00465360"/>
    <w:rsid w:val="00465547"/>
    <w:rsid w:val="00466165"/>
    <w:rsid w:val="00466B94"/>
    <w:rsid w:val="00467FD4"/>
    <w:rsid w:val="0047023D"/>
    <w:rsid w:val="00471B90"/>
    <w:rsid w:val="00471D3A"/>
    <w:rsid w:val="00473418"/>
    <w:rsid w:val="00473BB4"/>
    <w:rsid w:val="004740B6"/>
    <w:rsid w:val="00475664"/>
    <w:rsid w:val="00476F74"/>
    <w:rsid w:val="00477357"/>
    <w:rsid w:val="004773E4"/>
    <w:rsid w:val="004774EF"/>
    <w:rsid w:val="00477E9B"/>
    <w:rsid w:val="00480AA5"/>
    <w:rsid w:val="004810AE"/>
    <w:rsid w:val="004816C9"/>
    <w:rsid w:val="00481A16"/>
    <w:rsid w:val="00482843"/>
    <w:rsid w:val="00482BB3"/>
    <w:rsid w:val="00483A41"/>
    <w:rsid w:val="00483B58"/>
    <w:rsid w:val="00484431"/>
    <w:rsid w:val="00485122"/>
    <w:rsid w:val="00485FF0"/>
    <w:rsid w:val="00486033"/>
    <w:rsid w:val="00486EBB"/>
    <w:rsid w:val="00487362"/>
    <w:rsid w:val="00487AF4"/>
    <w:rsid w:val="00490EB7"/>
    <w:rsid w:val="00491707"/>
    <w:rsid w:val="00491D57"/>
    <w:rsid w:val="00492EC5"/>
    <w:rsid w:val="00494900"/>
    <w:rsid w:val="0049626F"/>
    <w:rsid w:val="00496F1B"/>
    <w:rsid w:val="004976AA"/>
    <w:rsid w:val="004A0875"/>
    <w:rsid w:val="004A09E8"/>
    <w:rsid w:val="004A0A6C"/>
    <w:rsid w:val="004A0CA8"/>
    <w:rsid w:val="004A293D"/>
    <w:rsid w:val="004A3355"/>
    <w:rsid w:val="004A4858"/>
    <w:rsid w:val="004A4A6D"/>
    <w:rsid w:val="004A5571"/>
    <w:rsid w:val="004A5ADA"/>
    <w:rsid w:val="004A7056"/>
    <w:rsid w:val="004A72BF"/>
    <w:rsid w:val="004A7405"/>
    <w:rsid w:val="004A7A23"/>
    <w:rsid w:val="004A7EC7"/>
    <w:rsid w:val="004B2367"/>
    <w:rsid w:val="004B28F3"/>
    <w:rsid w:val="004B2B3A"/>
    <w:rsid w:val="004B2DB3"/>
    <w:rsid w:val="004B34B1"/>
    <w:rsid w:val="004B43F4"/>
    <w:rsid w:val="004B48E7"/>
    <w:rsid w:val="004B5B69"/>
    <w:rsid w:val="004B6FA6"/>
    <w:rsid w:val="004B77AC"/>
    <w:rsid w:val="004C0F94"/>
    <w:rsid w:val="004C1789"/>
    <w:rsid w:val="004C23C8"/>
    <w:rsid w:val="004C2EA9"/>
    <w:rsid w:val="004C315C"/>
    <w:rsid w:val="004C66A7"/>
    <w:rsid w:val="004C6C34"/>
    <w:rsid w:val="004C7BC0"/>
    <w:rsid w:val="004C7C98"/>
    <w:rsid w:val="004D0DA7"/>
    <w:rsid w:val="004D12DE"/>
    <w:rsid w:val="004D257B"/>
    <w:rsid w:val="004D2A3C"/>
    <w:rsid w:val="004D2F21"/>
    <w:rsid w:val="004D3136"/>
    <w:rsid w:val="004D4007"/>
    <w:rsid w:val="004D4163"/>
    <w:rsid w:val="004D44B6"/>
    <w:rsid w:val="004D53D5"/>
    <w:rsid w:val="004D6337"/>
    <w:rsid w:val="004D6992"/>
    <w:rsid w:val="004D7529"/>
    <w:rsid w:val="004D7C14"/>
    <w:rsid w:val="004E0AF5"/>
    <w:rsid w:val="004E0D0C"/>
    <w:rsid w:val="004E297A"/>
    <w:rsid w:val="004E2C42"/>
    <w:rsid w:val="004E341A"/>
    <w:rsid w:val="004E39E5"/>
    <w:rsid w:val="004E44C5"/>
    <w:rsid w:val="004E5F28"/>
    <w:rsid w:val="004E6DA1"/>
    <w:rsid w:val="004E75E1"/>
    <w:rsid w:val="004F0123"/>
    <w:rsid w:val="004F0EE0"/>
    <w:rsid w:val="004F20F3"/>
    <w:rsid w:val="004F325C"/>
    <w:rsid w:val="004F3853"/>
    <w:rsid w:val="004F4551"/>
    <w:rsid w:val="004F4626"/>
    <w:rsid w:val="004F5A00"/>
    <w:rsid w:val="004F67C2"/>
    <w:rsid w:val="0050105A"/>
    <w:rsid w:val="005012AC"/>
    <w:rsid w:val="0050245B"/>
    <w:rsid w:val="005035DB"/>
    <w:rsid w:val="005038D6"/>
    <w:rsid w:val="00503E3D"/>
    <w:rsid w:val="00503E69"/>
    <w:rsid w:val="00504275"/>
    <w:rsid w:val="005057CB"/>
    <w:rsid w:val="00506ED3"/>
    <w:rsid w:val="005102AA"/>
    <w:rsid w:val="005108C3"/>
    <w:rsid w:val="005117B0"/>
    <w:rsid w:val="00511D5B"/>
    <w:rsid w:val="00512FC5"/>
    <w:rsid w:val="0051335D"/>
    <w:rsid w:val="0051401E"/>
    <w:rsid w:val="00514327"/>
    <w:rsid w:val="005152F5"/>
    <w:rsid w:val="00520280"/>
    <w:rsid w:val="00521569"/>
    <w:rsid w:val="00521E91"/>
    <w:rsid w:val="00522C28"/>
    <w:rsid w:val="00523DEB"/>
    <w:rsid w:val="00524136"/>
    <w:rsid w:val="005242CB"/>
    <w:rsid w:val="005253AD"/>
    <w:rsid w:val="0052618C"/>
    <w:rsid w:val="00526587"/>
    <w:rsid w:val="00526658"/>
    <w:rsid w:val="00526F2B"/>
    <w:rsid w:val="00527669"/>
    <w:rsid w:val="00527ECF"/>
    <w:rsid w:val="00527FDA"/>
    <w:rsid w:val="00530436"/>
    <w:rsid w:val="00530734"/>
    <w:rsid w:val="0053112B"/>
    <w:rsid w:val="0053177C"/>
    <w:rsid w:val="00531870"/>
    <w:rsid w:val="0053201D"/>
    <w:rsid w:val="00533418"/>
    <w:rsid w:val="00533C61"/>
    <w:rsid w:val="0053439D"/>
    <w:rsid w:val="00534657"/>
    <w:rsid w:val="00535AA7"/>
    <w:rsid w:val="005360AF"/>
    <w:rsid w:val="00536F6D"/>
    <w:rsid w:val="005372FF"/>
    <w:rsid w:val="00540120"/>
    <w:rsid w:val="00540B14"/>
    <w:rsid w:val="005415A6"/>
    <w:rsid w:val="005420A0"/>
    <w:rsid w:val="00543305"/>
    <w:rsid w:val="00543C98"/>
    <w:rsid w:val="005440C5"/>
    <w:rsid w:val="0054537F"/>
    <w:rsid w:val="005457E7"/>
    <w:rsid w:val="00546B50"/>
    <w:rsid w:val="005513AA"/>
    <w:rsid w:val="005525B8"/>
    <w:rsid w:val="00553195"/>
    <w:rsid w:val="00553A91"/>
    <w:rsid w:val="00553F8C"/>
    <w:rsid w:val="0055468F"/>
    <w:rsid w:val="005546F8"/>
    <w:rsid w:val="005548EE"/>
    <w:rsid w:val="00554938"/>
    <w:rsid w:val="0055497A"/>
    <w:rsid w:val="00554DB7"/>
    <w:rsid w:val="00555F20"/>
    <w:rsid w:val="00556A9A"/>
    <w:rsid w:val="00557B30"/>
    <w:rsid w:val="00557EE0"/>
    <w:rsid w:val="00561021"/>
    <w:rsid w:val="00561167"/>
    <w:rsid w:val="00561943"/>
    <w:rsid w:val="00562466"/>
    <w:rsid w:val="0056257A"/>
    <w:rsid w:val="00562C33"/>
    <w:rsid w:val="00562DE0"/>
    <w:rsid w:val="005632C0"/>
    <w:rsid w:val="00563543"/>
    <w:rsid w:val="00563D54"/>
    <w:rsid w:val="00563DB4"/>
    <w:rsid w:val="0056487F"/>
    <w:rsid w:val="005661F4"/>
    <w:rsid w:val="005665A5"/>
    <w:rsid w:val="00567902"/>
    <w:rsid w:val="00571362"/>
    <w:rsid w:val="005715B0"/>
    <w:rsid w:val="00571600"/>
    <w:rsid w:val="005721AF"/>
    <w:rsid w:val="00577017"/>
    <w:rsid w:val="0057724E"/>
    <w:rsid w:val="00580481"/>
    <w:rsid w:val="0058098A"/>
    <w:rsid w:val="00580BCA"/>
    <w:rsid w:val="00581B94"/>
    <w:rsid w:val="00583973"/>
    <w:rsid w:val="0058459C"/>
    <w:rsid w:val="00586A98"/>
    <w:rsid w:val="00586F0A"/>
    <w:rsid w:val="00587CE5"/>
    <w:rsid w:val="005901BA"/>
    <w:rsid w:val="00590D25"/>
    <w:rsid w:val="005910CA"/>
    <w:rsid w:val="005914DB"/>
    <w:rsid w:val="00591BE7"/>
    <w:rsid w:val="00591CD0"/>
    <w:rsid w:val="005923D3"/>
    <w:rsid w:val="00592CF1"/>
    <w:rsid w:val="00594DDC"/>
    <w:rsid w:val="0059566D"/>
    <w:rsid w:val="00596AD2"/>
    <w:rsid w:val="00597A0C"/>
    <w:rsid w:val="00597FBE"/>
    <w:rsid w:val="005A02E4"/>
    <w:rsid w:val="005A09F1"/>
    <w:rsid w:val="005A162E"/>
    <w:rsid w:val="005A1E56"/>
    <w:rsid w:val="005A4206"/>
    <w:rsid w:val="005A476D"/>
    <w:rsid w:val="005A6E8C"/>
    <w:rsid w:val="005A703A"/>
    <w:rsid w:val="005B07DC"/>
    <w:rsid w:val="005B11AF"/>
    <w:rsid w:val="005B17FD"/>
    <w:rsid w:val="005B1C36"/>
    <w:rsid w:val="005B22D2"/>
    <w:rsid w:val="005B31F2"/>
    <w:rsid w:val="005B3709"/>
    <w:rsid w:val="005B40D0"/>
    <w:rsid w:val="005B45EF"/>
    <w:rsid w:val="005B4629"/>
    <w:rsid w:val="005B6091"/>
    <w:rsid w:val="005B6110"/>
    <w:rsid w:val="005B6E2B"/>
    <w:rsid w:val="005C28D7"/>
    <w:rsid w:val="005C2D9B"/>
    <w:rsid w:val="005C2E34"/>
    <w:rsid w:val="005C34E4"/>
    <w:rsid w:val="005C5275"/>
    <w:rsid w:val="005C6D77"/>
    <w:rsid w:val="005C75C4"/>
    <w:rsid w:val="005D34B1"/>
    <w:rsid w:val="005D79EE"/>
    <w:rsid w:val="005E0955"/>
    <w:rsid w:val="005E0FDF"/>
    <w:rsid w:val="005E17CA"/>
    <w:rsid w:val="005E18C7"/>
    <w:rsid w:val="005E1FFE"/>
    <w:rsid w:val="005E22B6"/>
    <w:rsid w:val="005E26F0"/>
    <w:rsid w:val="005E289E"/>
    <w:rsid w:val="005E2A60"/>
    <w:rsid w:val="005E2A88"/>
    <w:rsid w:val="005E2B44"/>
    <w:rsid w:val="005E2D32"/>
    <w:rsid w:val="005E5761"/>
    <w:rsid w:val="005E6287"/>
    <w:rsid w:val="005E6F66"/>
    <w:rsid w:val="005E7849"/>
    <w:rsid w:val="005E7AC8"/>
    <w:rsid w:val="005F18E5"/>
    <w:rsid w:val="005F1A42"/>
    <w:rsid w:val="005F1CC7"/>
    <w:rsid w:val="005F2E61"/>
    <w:rsid w:val="005F2F15"/>
    <w:rsid w:val="005F3A88"/>
    <w:rsid w:val="005F3E02"/>
    <w:rsid w:val="005F3FDB"/>
    <w:rsid w:val="005F4D1F"/>
    <w:rsid w:val="005F5153"/>
    <w:rsid w:val="005F5308"/>
    <w:rsid w:val="005F5714"/>
    <w:rsid w:val="005F6561"/>
    <w:rsid w:val="005F6F19"/>
    <w:rsid w:val="005F7069"/>
    <w:rsid w:val="0060070A"/>
    <w:rsid w:val="00600B49"/>
    <w:rsid w:val="00601DFB"/>
    <w:rsid w:val="0060406F"/>
    <w:rsid w:val="00604D9F"/>
    <w:rsid w:val="00605D30"/>
    <w:rsid w:val="006103FB"/>
    <w:rsid w:val="00610563"/>
    <w:rsid w:val="00611CF1"/>
    <w:rsid w:val="0061319A"/>
    <w:rsid w:val="00613ABE"/>
    <w:rsid w:val="006167D0"/>
    <w:rsid w:val="0061737D"/>
    <w:rsid w:val="006175E0"/>
    <w:rsid w:val="00617CC1"/>
    <w:rsid w:val="0062031A"/>
    <w:rsid w:val="00621608"/>
    <w:rsid w:val="0062264D"/>
    <w:rsid w:val="00622674"/>
    <w:rsid w:val="00622916"/>
    <w:rsid w:val="00622C48"/>
    <w:rsid w:val="006237CE"/>
    <w:rsid w:val="00624D99"/>
    <w:rsid w:val="00627C62"/>
    <w:rsid w:val="006300CF"/>
    <w:rsid w:val="00630685"/>
    <w:rsid w:val="00631683"/>
    <w:rsid w:val="00631D0E"/>
    <w:rsid w:val="00632D60"/>
    <w:rsid w:val="00633393"/>
    <w:rsid w:val="006348B3"/>
    <w:rsid w:val="006359BD"/>
    <w:rsid w:val="00636284"/>
    <w:rsid w:val="00643654"/>
    <w:rsid w:val="006443EB"/>
    <w:rsid w:val="00644BF2"/>
    <w:rsid w:val="00645113"/>
    <w:rsid w:val="006460E0"/>
    <w:rsid w:val="00646B4A"/>
    <w:rsid w:val="006473F3"/>
    <w:rsid w:val="00647F57"/>
    <w:rsid w:val="00651271"/>
    <w:rsid w:val="00652CA8"/>
    <w:rsid w:val="006536BC"/>
    <w:rsid w:val="00653B84"/>
    <w:rsid w:val="00653DB1"/>
    <w:rsid w:val="0065459F"/>
    <w:rsid w:val="006553DA"/>
    <w:rsid w:val="00655620"/>
    <w:rsid w:val="00656BBE"/>
    <w:rsid w:val="00657167"/>
    <w:rsid w:val="00657963"/>
    <w:rsid w:val="0066033E"/>
    <w:rsid w:val="006606F9"/>
    <w:rsid w:val="00660975"/>
    <w:rsid w:val="00660BA2"/>
    <w:rsid w:val="00660FA8"/>
    <w:rsid w:val="0066118B"/>
    <w:rsid w:val="00661B00"/>
    <w:rsid w:val="00662AA9"/>
    <w:rsid w:val="00662F7B"/>
    <w:rsid w:val="006633FF"/>
    <w:rsid w:val="006636FD"/>
    <w:rsid w:val="0066494C"/>
    <w:rsid w:val="0066651C"/>
    <w:rsid w:val="0066725D"/>
    <w:rsid w:val="00667772"/>
    <w:rsid w:val="00667B0E"/>
    <w:rsid w:val="0067047F"/>
    <w:rsid w:val="00670DA9"/>
    <w:rsid w:val="00670F5D"/>
    <w:rsid w:val="00672F2D"/>
    <w:rsid w:val="00673C1B"/>
    <w:rsid w:val="0067453C"/>
    <w:rsid w:val="006757A7"/>
    <w:rsid w:val="006766BC"/>
    <w:rsid w:val="0067720A"/>
    <w:rsid w:val="00677CEB"/>
    <w:rsid w:val="00680217"/>
    <w:rsid w:val="0068036B"/>
    <w:rsid w:val="00680858"/>
    <w:rsid w:val="00680BEA"/>
    <w:rsid w:val="00680E94"/>
    <w:rsid w:val="00681305"/>
    <w:rsid w:val="006815CF"/>
    <w:rsid w:val="006822DE"/>
    <w:rsid w:val="006825F4"/>
    <w:rsid w:val="00684772"/>
    <w:rsid w:val="006857B2"/>
    <w:rsid w:val="00685BFF"/>
    <w:rsid w:val="00687132"/>
    <w:rsid w:val="00687BE1"/>
    <w:rsid w:val="0069110D"/>
    <w:rsid w:val="00691B37"/>
    <w:rsid w:val="00692906"/>
    <w:rsid w:val="0069313E"/>
    <w:rsid w:val="00694D2D"/>
    <w:rsid w:val="00695DB2"/>
    <w:rsid w:val="006979F7"/>
    <w:rsid w:val="00697B40"/>
    <w:rsid w:val="006A0450"/>
    <w:rsid w:val="006A0C24"/>
    <w:rsid w:val="006A1935"/>
    <w:rsid w:val="006A19BE"/>
    <w:rsid w:val="006A69A9"/>
    <w:rsid w:val="006A71AF"/>
    <w:rsid w:val="006A7B04"/>
    <w:rsid w:val="006B0090"/>
    <w:rsid w:val="006B06C7"/>
    <w:rsid w:val="006B1701"/>
    <w:rsid w:val="006B30E7"/>
    <w:rsid w:val="006B33F2"/>
    <w:rsid w:val="006B3C6F"/>
    <w:rsid w:val="006B4B34"/>
    <w:rsid w:val="006B514B"/>
    <w:rsid w:val="006B51DE"/>
    <w:rsid w:val="006B5857"/>
    <w:rsid w:val="006B68C6"/>
    <w:rsid w:val="006B6E91"/>
    <w:rsid w:val="006C0A5D"/>
    <w:rsid w:val="006C12CE"/>
    <w:rsid w:val="006C2521"/>
    <w:rsid w:val="006C2984"/>
    <w:rsid w:val="006C3917"/>
    <w:rsid w:val="006C44EF"/>
    <w:rsid w:val="006C494D"/>
    <w:rsid w:val="006C4FF6"/>
    <w:rsid w:val="006C5DF1"/>
    <w:rsid w:val="006C6499"/>
    <w:rsid w:val="006C6671"/>
    <w:rsid w:val="006C7715"/>
    <w:rsid w:val="006C7777"/>
    <w:rsid w:val="006C7B49"/>
    <w:rsid w:val="006D012C"/>
    <w:rsid w:val="006D0E4E"/>
    <w:rsid w:val="006D104B"/>
    <w:rsid w:val="006D1F97"/>
    <w:rsid w:val="006D209C"/>
    <w:rsid w:val="006D21DB"/>
    <w:rsid w:val="006D22EB"/>
    <w:rsid w:val="006D2443"/>
    <w:rsid w:val="006D3565"/>
    <w:rsid w:val="006D4354"/>
    <w:rsid w:val="006D4394"/>
    <w:rsid w:val="006D4EC8"/>
    <w:rsid w:val="006D5043"/>
    <w:rsid w:val="006D53BE"/>
    <w:rsid w:val="006D5904"/>
    <w:rsid w:val="006D5E05"/>
    <w:rsid w:val="006D6589"/>
    <w:rsid w:val="006D716B"/>
    <w:rsid w:val="006D79FE"/>
    <w:rsid w:val="006D7A26"/>
    <w:rsid w:val="006D7BEC"/>
    <w:rsid w:val="006E2DFE"/>
    <w:rsid w:val="006E3287"/>
    <w:rsid w:val="006E33D5"/>
    <w:rsid w:val="006E5FE7"/>
    <w:rsid w:val="006F0363"/>
    <w:rsid w:val="006F05EF"/>
    <w:rsid w:val="006F1821"/>
    <w:rsid w:val="006F204E"/>
    <w:rsid w:val="006F23FE"/>
    <w:rsid w:val="006F40A3"/>
    <w:rsid w:val="006F44E3"/>
    <w:rsid w:val="006F4A35"/>
    <w:rsid w:val="006F596B"/>
    <w:rsid w:val="006F617F"/>
    <w:rsid w:val="006F619F"/>
    <w:rsid w:val="006F67FD"/>
    <w:rsid w:val="006F6B8F"/>
    <w:rsid w:val="006F723A"/>
    <w:rsid w:val="006F72B7"/>
    <w:rsid w:val="006F7A54"/>
    <w:rsid w:val="006F7B9E"/>
    <w:rsid w:val="00700CBB"/>
    <w:rsid w:val="00700F71"/>
    <w:rsid w:val="00701757"/>
    <w:rsid w:val="00701D12"/>
    <w:rsid w:val="0070464D"/>
    <w:rsid w:val="00704723"/>
    <w:rsid w:val="007050FC"/>
    <w:rsid w:val="007054F0"/>
    <w:rsid w:val="00705A0E"/>
    <w:rsid w:val="00705FD8"/>
    <w:rsid w:val="00706EFA"/>
    <w:rsid w:val="00707CFD"/>
    <w:rsid w:val="0071045C"/>
    <w:rsid w:val="007110B2"/>
    <w:rsid w:val="00711E69"/>
    <w:rsid w:val="00711F95"/>
    <w:rsid w:val="00712287"/>
    <w:rsid w:val="007123A7"/>
    <w:rsid w:val="007146CC"/>
    <w:rsid w:val="007153CD"/>
    <w:rsid w:val="00715B3A"/>
    <w:rsid w:val="00716EC8"/>
    <w:rsid w:val="00717FDB"/>
    <w:rsid w:val="00720542"/>
    <w:rsid w:val="00721AE0"/>
    <w:rsid w:val="00721F54"/>
    <w:rsid w:val="007225D1"/>
    <w:rsid w:val="00722D97"/>
    <w:rsid w:val="00722EE3"/>
    <w:rsid w:val="007235BB"/>
    <w:rsid w:val="007238F9"/>
    <w:rsid w:val="00724563"/>
    <w:rsid w:val="007249E3"/>
    <w:rsid w:val="007256F2"/>
    <w:rsid w:val="007270CC"/>
    <w:rsid w:val="00730367"/>
    <w:rsid w:val="00730B4F"/>
    <w:rsid w:val="007317C8"/>
    <w:rsid w:val="00731898"/>
    <w:rsid w:val="00731ADA"/>
    <w:rsid w:val="007321E7"/>
    <w:rsid w:val="00732D4B"/>
    <w:rsid w:val="007333D8"/>
    <w:rsid w:val="0073377D"/>
    <w:rsid w:val="00734D84"/>
    <w:rsid w:val="00736AEB"/>
    <w:rsid w:val="00736BED"/>
    <w:rsid w:val="00737DB4"/>
    <w:rsid w:val="007401D5"/>
    <w:rsid w:val="007410D4"/>
    <w:rsid w:val="00741B14"/>
    <w:rsid w:val="00741F33"/>
    <w:rsid w:val="00742E41"/>
    <w:rsid w:val="007433CB"/>
    <w:rsid w:val="00743898"/>
    <w:rsid w:val="00744864"/>
    <w:rsid w:val="00745139"/>
    <w:rsid w:val="00745B0D"/>
    <w:rsid w:val="0075027B"/>
    <w:rsid w:val="0075066B"/>
    <w:rsid w:val="007507DB"/>
    <w:rsid w:val="007535F4"/>
    <w:rsid w:val="00753C57"/>
    <w:rsid w:val="0075739E"/>
    <w:rsid w:val="00757990"/>
    <w:rsid w:val="0076043B"/>
    <w:rsid w:val="00760D4F"/>
    <w:rsid w:val="00761DAF"/>
    <w:rsid w:val="00764714"/>
    <w:rsid w:val="007648F7"/>
    <w:rsid w:val="0076546E"/>
    <w:rsid w:val="00766D80"/>
    <w:rsid w:val="007677F3"/>
    <w:rsid w:val="00767967"/>
    <w:rsid w:val="007703E2"/>
    <w:rsid w:val="00771784"/>
    <w:rsid w:val="00771E81"/>
    <w:rsid w:val="00772188"/>
    <w:rsid w:val="00772863"/>
    <w:rsid w:val="00774B08"/>
    <w:rsid w:val="00774F69"/>
    <w:rsid w:val="00775111"/>
    <w:rsid w:val="00775F7B"/>
    <w:rsid w:val="007778E1"/>
    <w:rsid w:val="00780159"/>
    <w:rsid w:val="00780664"/>
    <w:rsid w:val="007843CB"/>
    <w:rsid w:val="00785669"/>
    <w:rsid w:val="00786C7C"/>
    <w:rsid w:val="007875F7"/>
    <w:rsid w:val="00787705"/>
    <w:rsid w:val="00787E8C"/>
    <w:rsid w:val="00787FD9"/>
    <w:rsid w:val="00791202"/>
    <w:rsid w:val="007928EB"/>
    <w:rsid w:val="00793BEA"/>
    <w:rsid w:val="00794564"/>
    <w:rsid w:val="00794FE2"/>
    <w:rsid w:val="0079529A"/>
    <w:rsid w:val="00795BE4"/>
    <w:rsid w:val="007961E3"/>
    <w:rsid w:val="00796514"/>
    <w:rsid w:val="00796BE2"/>
    <w:rsid w:val="007972BD"/>
    <w:rsid w:val="00797CF9"/>
    <w:rsid w:val="007A03F6"/>
    <w:rsid w:val="007A0978"/>
    <w:rsid w:val="007A0C79"/>
    <w:rsid w:val="007A1529"/>
    <w:rsid w:val="007A175E"/>
    <w:rsid w:val="007A1C15"/>
    <w:rsid w:val="007A244A"/>
    <w:rsid w:val="007A2460"/>
    <w:rsid w:val="007A24D6"/>
    <w:rsid w:val="007A30AE"/>
    <w:rsid w:val="007A31BC"/>
    <w:rsid w:val="007A3D15"/>
    <w:rsid w:val="007A469A"/>
    <w:rsid w:val="007A4822"/>
    <w:rsid w:val="007A4E95"/>
    <w:rsid w:val="007A5385"/>
    <w:rsid w:val="007A53D3"/>
    <w:rsid w:val="007A53E9"/>
    <w:rsid w:val="007A5D06"/>
    <w:rsid w:val="007A5E88"/>
    <w:rsid w:val="007A6590"/>
    <w:rsid w:val="007A6A7E"/>
    <w:rsid w:val="007A703F"/>
    <w:rsid w:val="007A79E2"/>
    <w:rsid w:val="007A7AFD"/>
    <w:rsid w:val="007A7D66"/>
    <w:rsid w:val="007B0C8F"/>
    <w:rsid w:val="007B153D"/>
    <w:rsid w:val="007B4725"/>
    <w:rsid w:val="007B5FFC"/>
    <w:rsid w:val="007B6D32"/>
    <w:rsid w:val="007B6E90"/>
    <w:rsid w:val="007C00F8"/>
    <w:rsid w:val="007C16B8"/>
    <w:rsid w:val="007C1B04"/>
    <w:rsid w:val="007C331A"/>
    <w:rsid w:val="007C3DBF"/>
    <w:rsid w:val="007C5881"/>
    <w:rsid w:val="007C5E7F"/>
    <w:rsid w:val="007C61AE"/>
    <w:rsid w:val="007C6BF9"/>
    <w:rsid w:val="007D0200"/>
    <w:rsid w:val="007D0344"/>
    <w:rsid w:val="007D0FFC"/>
    <w:rsid w:val="007D1924"/>
    <w:rsid w:val="007D28C2"/>
    <w:rsid w:val="007D46FD"/>
    <w:rsid w:val="007D61E2"/>
    <w:rsid w:val="007D66C1"/>
    <w:rsid w:val="007D66E8"/>
    <w:rsid w:val="007D692C"/>
    <w:rsid w:val="007E248C"/>
    <w:rsid w:val="007E309F"/>
    <w:rsid w:val="007E4341"/>
    <w:rsid w:val="007E557F"/>
    <w:rsid w:val="007E73C0"/>
    <w:rsid w:val="007E7B1D"/>
    <w:rsid w:val="007F1294"/>
    <w:rsid w:val="007F2C70"/>
    <w:rsid w:val="007F330B"/>
    <w:rsid w:val="007F52BB"/>
    <w:rsid w:val="007F693F"/>
    <w:rsid w:val="00801974"/>
    <w:rsid w:val="008026B7"/>
    <w:rsid w:val="00803129"/>
    <w:rsid w:val="00803436"/>
    <w:rsid w:val="0080654A"/>
    <w:rsid w:val="008069B3"/>
    <w:rsid w:val="00806ED7"/>
    <w:rsid w:val="0081292C"/>
    <w:rsid w:val="008129CB"/>
    <w:rsid w:val="00813729"/>
    <w:rsid w:val="00813D2E"/>
    <w:rsid w:val="008145EA"/>
    <w:rsid w:val="00814989"/>
    <w:rsid w:val="008154D2"/>
    <w:rsid w:val="0081569F"/>
    <w:rsid w:val="00815E96"/>
    <w:rsid w:val="008208FC"/>
    <w:rsid w:val="00821488"/>
    <w:rsid w:val="0082229B"/>
    <w:rsid w:val="00822E41"/>
    <w:rsid w:val="00823C6E"/>
    <w:rsid w:val="0082472D"/>
    <w:rsid w:val="00824870"/>
    <w:rsid w:val="008257C6"/>
    <w:rsid w:val="00825D2F"/>
    <w:rsid w:val="00830855"/>
    <w:rsid w:val="00830F82"/>
    <w:rsid w:val="008314CA"/>
    <w:rsid w:val="00831977"/>
    <w:rsid w:val="00831BFA"/>
    <w:rsid w:val="00832070"/>
    <w:rsid w:val="008322AA"/>
    <w:rsid w:val="00832B06"/>
    <w:rsid w:val="00832CBB"/>
    <w:rsid w:val="008343D0"/>
    <w:rsid w:val="008348CE"/>
    <w:rsid w:val="00834B0C"/>
    <w:rsid w:val="00834EB3"/>
    <w:rsid w:val="0083746D"/>
    <w:rsid w:val="0084037C"/>
    <w:rsid w:val="008404F5"/>
    <w:rsid w:val="00840D53"/>
    <w:rsid w:val="00840E96"/>
    <w:rsid w:val="0084102D"/>
    <w:rsid w:val="0084145B"/>
    <w:rsid w:val="008414ED"/>
    <w:rsid w:val="008424AE"/>
    <w:rsid w:val="00844A60"/>
    <w:rsid w:val="00845892"/>
    <w:rsid w:val="0084631B"/>
    <w:rsid w:val="00846521"/>
    <w:rsid w:val="00846727"/>
    <w:rsid w:val="00846A4B"/>
    <w:rsid w:val="00850F3F"/>
    <w:rsid w:val="0085106E"/>
    <w:rsid w:val="00851556"/>
    <w:rsid w:val="008525D9"/>
    <w:rsid w:val="008527AC"/>
    <w:rsid w:val="00852D98"/>
    <w:rsid w:val="008542CB"/>
    <w:rsid w:val="008561D1"/>
    <w:rsid w:val="00856662"/>
    <w:rsid w:val="00857042"/>
    <w:rsid w:val="00857B95"/>
    <w:rsid w:val="008604EA"/>
    <w:rsid w:val="00860B6D"/>
    <w:rsid w:val="00860DC8"/>
    <w:rsid w:val="00860DCE"/>
    <w:rsid w:val="00861CD5"/>
    <w:rsid w:val="00861E42"/>
    <w:rsid w:val="008621E3"/>
    <w:rsid w:val="00862D70"/>
    <w:rsid w:val="008633B1"/>
    <w:rsid w:val="0086365D"/>
    <w:rsid w:val="008651BE"/>
    <w:rsid w:val="00867481"/>
    <w:rsid w:val="00870B72"/>
    <w:rsid w:val="00870DB4"/>
    <w:rsid w:val="00871401"/>
    <w:rsid w:val="00871EC6"/>
    <w:rsid w:val="008738A1"/>
    <w:rsid w:val="008741B2"/>
    <w:rsid w:val="00874485"/>
    <w:rsid w:val="0087458B"/>
    <w:rsid w:val="00875313"/>
    <w:rsid w:val="00875F49"/>
    <w:rsid w:val="00876C3B"/>
    <w:rsid w:val="00877574"/>
    <w:rsid w:val="008776BE"/>
    <w:rsid w:val="00877FCB"/>
    <w:rsid w:val="008806AA"/>
    <w:rsid w:val="008815B0"/>
    <w:rsid w:val="00881A59"/>
    <w:rsid w:val="0088220F"/>
    <w:rsid w:val="00882424"/>
    <w:rsid w:val="00882744"/>
    <w:rsid w:val="0088332F"/>
    <w:rsid w:val="0088353B"/>
    <w:rsid w:val="008838EF"/>
    <w:rsid w:val="0088582B"/>
    <w:rsid w:val="008863BA"/>
    <w:rsid w:val="008863F4"/>
    <w:rsid w:val="008866FB"/>
    <w:rsid w:val="00887634"/>
    <w:rsid w:val="00887DF0"/>
    <w:rsid w:val="00890192"/>
    <w:rsid w:val="008907CB"/>
    <w:rsid w:val="00890F01"/>
    <w:rsid w:val="0089138C"/>
    <w:rsid w:val="00891CDA"/>
    <w:rsid w:val="0089283E"/>
    <w:rsid w:val="00892A02"/>
    <w:rsid w:val="008935FD"/>
    <w:rsid w:val="00894CC9"/>
    <w:rsid w:val="00894D26"/>
    <w:rsid w:val="00895D77"/>
    <w:rsid w:val="0089749F"/>
    <w:rsid w:val="008A0591"/>
    <w:rsid w:val="008A11E7"/>
    <w:rsid w:val="008A3311"/>
    <w:rsid w:val="008A3631"/>
    <w:rsid w:val="008A50D1"/>
    <w:rsid w:val="008A5707"/>
    <w:rsid w:val="008A5A96"/>
    <w:rsid w:val="008A5B46"/>
    <w:rsid w:val="008A5E0E"/>
    <w:rsid w:val="008A600E"/>
    <w:rsid w:val="008A6F8F"/>
    <w:rsid w:val="008A75A2"/>
    <w:rsid w:val="008A7FB2"/>
    <w:rsid w:val="008B0311"/>
    <w:rsid w:val="008B098A"/>
    <w:rsid w:val="008B2258"/>
    <w:rsid w:val="008B2274"/>
    <w:rsid w:val="008B3896"/>
    <w:rsid w:val="008B5A99"/>
    <w:rsid w:val="008B5BFE"/>
    <w:rsid w:val="008B5CAD"/>
    <w:rsid w:val="008B6494"/>
    <w:rsid w:val="008B68E9"/>
    <w:rsid w:val="008B70D6"/>
    <w:rsid w:val="008B760F"/>
    <w:rsid w:val="008B774D"/>
    <w:rsid w:val="008B799A"/>
    <w:rsid w:val="008B7B20"/>
    <w:rsid w:val="008C2584"/>
    <w:rsid w:val="008C25C1"/>
    <w:rsid w:val="008C33AD"/>
    <w:rsid w:val="008C3584"/>
    <w:rsid w:val="008C3FB2"/>
    <w:rsid w:val="008C4CF1"/>
    <w:rsid w:val="008C4E03"/>
    <w:rsid w:val="008C7AE3"/>
    <w:rsid w:val="008D0733"/>
    <w:rsid w:val="008D12EA"/>
    <w:rsid w:val="008D18EE"/>
    <w:rsid w:val="008D49EA"/>
    <w:rsid w:val="008D5660"/>
    <w:rsid w:val="008D69F4"/>
    <w:rsid w:val="008D7906"/>
    <w:rsid w:val="008D7E72"/>
    <w:rsid w:val="008E0C19"/>
    <w:rsid w:val="008E1A71"/>
    <w:rsid w:val="008E1C5D"/>
    <w:rsid w:val="008E1DED"/>
    <w:rsid w:val="008E24CD"/>
    <w:rsid w:val="008E2E0B"/>
    <w:rsid w:val="008E3775"/>
    <w:rsid w:val="008E3981"/>
    <w:rsid w:val="008E3B46"/>
    <w:rsid w:val="008E4408"/>
    <w:rsid w:val="008E4B58"/>
    <w:rsid w:val="008E51B5"/>
    <w:rsid w:val="008E58D2"/>
    <w:rsid w:val="008E5EE7"/>
    <w:rsid w:val="008E6CD6"/>
    <w:rsid w:val="008F03AB"/>
    <w:rsid w:val="008F0D65"/>
    <w:rsid w:val="008F169C"/>
    <w:rsid w:val="008F2E00"/>
    <w:rsid w:val="008F31E0"/>
    <w:rsid w:val="008F382A"/>
    <w:rsid w:val="008F4373"/>
    <w:rsid w:val="008F48A7"/>
    <w:rsid w:val="008F49E5"/>
    <w:rsid w:val="008F581D"/>
    <w:rsid w:val="008F64BC"/>
    <w:rsid w:val="008F6C84"/>
    <w:rsid w:val="008F7291"/>
    <w:rsid w:val="009004F6"/>
    <w:rsid w:val="00900F11"/>
    <w:rsid w:val="009023A2"/>
    <w:rsid w:val="009027D0"/>
    <w:rsid w:val="00903771"/>
    <w:rsid w:val="00903D8F"/>
    <w:rsid w:val="0090415C"/>
    <w:rsid w:val="00906019"/>
    <w:rsid w:val="00906779"/>
    <w:rsid w:val="0090689D"/>
    <w:rsid w:val="00907584"/>
    <w:rsid w:val="009078AC"/>
    <w:rsid w:val="009103BC"/>
    <w:rsid w:val="009104FB"/>
    <w:rsid w:val="00911B38"/>
    <w:rsid w:val="009138E7"/>
    <w:rsid w:val="00913F81"/>
    <w:rsid w:val="009147DE"/>
    <w:rsid w:val="00914F76"/>
    <w:rsid w:val="0091526E"/>
    <w:rsid w:val="00915521"/>
    <w:rsid w:val="009176AE"/>
    <w:rsid w:val="009203BF"/>
    <w:rsid w:val="009208EA"/>
    <w:rsid w:val="00920DFB"/>
    <w:rsid w:val="0092296C"/>
    <w:rsid w:val="00922F1F"/>
    <w:rsid w:val="009241AF"/>
    <w:rsid w:val="00925F8E"/>
    <w:rsid w:val="00926DA8"/>
    <w:rsid w:val="00930D7E"/>
    <w:rsid w:val="0093233B"/>
    <w:rsid w:val="00932ADD"/>
    <w:rsid w:val="00932B74"/>
    <w:rsid w:val="00934153"/>
    <w:rsid w:val="00934265"/>
    <w:rsid w:val="00934580"/>
    <w:rsid w:val="0093487B"/>
    <w:rsid w:val="009349F6"/>
    <w:rsid w:val="00934D99"/>
    <w:rsid w:val="00935F8B"/>
    <w:rsid w:val="009365FD"/>
    <w:rsid w:val="0093691F"/>
    <w:rsid w:val="0093733F"/>
    <w:rsid w:val="0094152C"/>
    <w:rsid w:val="009415CE"/>
    <w:rsid w:val="009436F1"/>
    <w:rsid w:val="00943AB0"/>
    <w:rsid w:val="00943D24"/>
    <w:rsid w:val="009462AB"/>
    <w:rsid w:val="00946671"/>
    <w:rsid w:val="00950492"/>
    <w:rsid w:val="009507B6"/>
    <w:rsid w:val="00950916"/>
    <w:rsid w:val="00950A66"/>
    <w:rsid w:val="00950EA8"/>
    <w:rsid w:val="00951195"/>
    <w:rsid w:val="00951E43"/>
    <w:rsid w:val="00954730"/>
    <w:rsid w:val="00954B2E"/>
    <w:rsid w:val="00954F59"/>
    <w:rsid w:val="009564C0"/>
    <w:rsid w:val="00956757"/>
    <w:rsid w:val="00956D02"/>
    <w:rsid w:val="00956E16"/>
    <w:rsid w:val="009571C9"/>
    <w:rsid w:val="0095779A"/>
    <w:rsid w:val="00960B37"/>
    <w:rsid w:val="009612CF"/>
    <w:rsid w:val="0096138B"/>
    <w:rsid w:val="00961E96"/>
    <w:rsid w:val="00963CAE"/>
    <w:rsid w:val="0096423E"/>
    <w:rsid w:val="00964535"/>
    <w:rsid w:val="009679A4"/>
    <w:rsid w:val="00971301"/>
    <w:rsid w:val="00972058"/>
    <w:rsid w:val="00972DB4"/>
    <w:rsid w:val="009735FA"/>
    <w:rsid w:val="009739D7"/>
    <w:rsid w:val="0097432F"/>
    <w:rsid w:val="00974652"/>
    <w:rsid w:val="0097493D"/>
    <w:rsid w:val="00975632"/>
    <w:rsid w:val="0097572F"/>
    <w:rsid w:val="009761BD"/>
    <w:rsid w:val="0097636A"/>
    <w:rsid w:val="00976D50"/>
    <w:rsid w:val="00977576"/>
    <w:rsid w:val="00977674"/>
    <w:rsid w:val="009804AA"/>
    <w:rsid w:val="00980861"/>
    <w:rsid w:val="00980868"/>
    <w:rsid w:val="009808FB"/>
    <w:rsid w:val="00981B53"/>
    <w:rsid w:val="00982242"/>
    <w:rsid w:val="00982B47"/>
    <w:rsid w:val="009832C2"/>
    <w:rsid w:val="0098401A"/>
    <w:rsid w:val="00984059"/>
    <w:rsid w:val="00984652"/>
    <w:rsid w:val="00984C4E"/>
    <w:rsid w:val="0098500F"/>
    <w:rsid w:val="00986982"/>
    <w:rsid w:val="0099066A"/>
    <w:rsid w:val="0099080A"/>
    <w:rsid w:val="00990923"/>
    <w:rsid w:val="00990BA6"/>
    <w:rsid w:val="00994119"/>
    <w:rsid w:val="00994DA4"/>
    <w:rsid w:val="00994F7C"/>
    <w:rsid w:val="00995667"/>
    <w:rsid w:val="00995F4E"/>
    <w:rsid w:val="00996419"/>
    <w:rsid w:val="009969B1"/>
    <w:rsid w:val="009A159C"/>
    <w:rsid w:val="009A3AA0"/>
    <w:rsid w:val="009A4190"/>
    <w:rsid w:val="009A4C08"/>
    <w:rsid w:val="009A762F"/>
    <w:rsid w:val="009A7805"/>
    <w:rsid w:val="009B111B"/>
    <w:rsid w:val="009B230F"/>
    <w:rsid w:val="009B2ACB"/>
    <w:rsid w:val="009B2EA0"/>
    <w:rsid w:val="009B3425"/>
    <w:rsid w:val="009B3BF5"/>
    <w:rsid w:val="009B455B"/>
    <w:rsid w:val="009B49D3"/>
    <w:rsid w:val="009B57CA"/>
    <w:rsid w:val="009B5FF4"/>
    <w:rsid w:val="009B6126"/>
    <w:rsid w:val="009B61E9"/>
    <w:rsid w:val="009B6275"/>
    <w:rsid w:val="009B72FF"/>
    <w:rsid w:val="009B7332"/>
    <w:rsid w:val="009C0019"/>
    <w:rsid w:val="009C009B"/>
    <w:rsid w:val="009C0695"/>
    <w:rsid w:val="009C0C40"/>
    <w:rsid w:val="009C1619"/>
    <w:rsid w:val="009C23F6"/>
    <w:rsid w:val="009C257A"/>
    <w:rsid w:val="009C302A"/>
    <w:rsid w:val="009C3D86"/>
    <w:rsid w:val="009C40E4"/>
    <w:rsid w:val="009C41C2"/>
    <w:rsid w:val="009C4895"/>
    <w:rsid w:val="009C4AAF"/>
    <w:rsid w:val="009C4B8F"/>
    <w:rsid w:val="009C4C5D"/>
    <w:rsid w:val="009C4C84"/>
    <w:rsid w:val="009C61A7"/>
    <w:rsid w:val="009C6651"/>
    <w:rsid w:val="009C6883"/>
    <w:rsid w:val="009D012E"/>
    <w:rsid w:val="009D0666"/>
    <w:rsid w:val="009D0E84"/>
    <w:rsid w:val="009D10D8"/>
    <w:rsid w:val="009D1192"/>
    <w:rsid w:val="009D2080"/>
    <w:rsid w:val="009D31EB"/>
    <w:rsid w:val="009D34B8"/>
    <w:rsid w:val="009D3584"/>
    <w:rsid w:val="009D49AE"/>
    <w:rsid w:val="009D4AFF"/>
    <w:rsid w:val="009D5EC9"/>
    <w:rsid w:val="009D79F7"/>
    <w:rsid w:val="009D79F9"/>
    <w:rsid w:val="009D7ACB"/>
    <w:rsid w:val="009E03E3"/>
    <w:rsid w:val="009E08C9"/>
    <w:rsid w:val="009E0B12"/>
    <w:rsid w:val="009E1F7D"/>
    <w:rsid w:val="009E20D1"/>
    <w:rsid w:val="009E21AB"/>
    <w:rsid w:val="009E2861"/>
    <w:rsid w:val="009E32A0"/>
    <w:rsid w:val="009E5300"/>
    <w:rsid w:val="009E573F"/>
    <w:rsid w:val="009E6933"/>
    <w:rsid w:val="009E7325"/>
    <w:rsid w:val="009E7A73"/>
    <w:rsid w:val="009E7B8C"/>
    <w:rsid w:val="009F07A0"/>
    <w:rsid w:val="009F0982"/>
    <w:rsid w:val="009F0DD5"/>
    <w:rsid w:val="009F137F"/>
    <w:rsid w:val="009F29A2"/>
    <w:rsid w:val="009F30E4"/>
    <w:rsid w:val="009F357E"/>
    <w:rsid w:val="009F3E5E"/>
    <w:rsid w:val="009F4551"/>
    <w:rsid w:val="009F7851"/>
    <w:rsid w:val="00A00300"/>
    <w:rsid w:val="00A00302"/>
    <w:rsid w:val="00A010B5"/>
    <w:rsid w:val="00A01DEB"/>
    <w:rsid w:val="00A02E48"/>
    <w:rsid w:val="00A034A4"/>
    <w:rsid w:val="00A03537"/>
    <w:rsid w:val="00A035A4"/>
    <w:rsid w:val="00A0563A"/>
    <w:rsid w:val="00A05A84"/>
    <w:rsid w:val="00A06543"/>
    <w:rsid w:val="00A07690"/>
    <w:rsid w:val="00A10203"/>
    <w:rsid w:val="00A105F2"/>
    <w:rsid w:val="00A112E7"/>
    <w:rsid w:val="00A143D6"/>
    <w:rsid w:val="00A15E17"/>
    <w:rsid w:val="00A16258"/>
    <w:rsid w:val="00A167C0"/>
    <w:rsid w:val="00A16AEF"/>
    <w:rsid w:val="00A16EB2"/>
    <w:rsid w:val="00A1725C"/>
    <w:rsid w:val="00A17486"/>
    <w:rsid w:val="00A212A4"/>
    <w:rsid w:val="00A22158"/>
    <w:rsid w:val="00A2283F"/>
    <w:rsid w:val="00A22E71"/>
    <w:rsid w:val="00A23C6B"/>
    <w:rsid w:val="00A23E42"/>
    <w:rsid w:val="00A24CE0"/>
    <w:rsid w:val="00A24EC6"/>
    <w:rsid w:val="00A26155"/>
    <w:rsid w:val="00A26E59"/>
    <w:rsid w:val="00A31924"/>
    <w:rsid w:val="00A32264"/>
    <w:rsid w:val="00A331D5"/>
    <w:rsid w:val="00A3339D"/>
    <w:rsid w:val="00A355AE"/>
    <w:rsid w:val="00A4183B"/>
    <w:rsid w:val="00A41D70"/>
    <w:rsid w:val="00A42AA9"/>
    <w:rsid w:val="00A42F24"/>
    <w:rsid w:val="00A43D27"/>
    <w:rsid w:val="00A442B6"/>
    <w:rsid w:val="00A44AC7"/>
    <w:rsid w:val="00A44B8E"/>
    <w:rsid w:val="00A4590A"/>
    <w:rsid w:val="00A4763F"/>
    <w:rsid w:val="00A505BC"/>
    <w:rsid w:val="00A50C58"/>
    <w:rsid w:val="00A519B2"/>
    <w:rsid w:val="00A51AE6"/>
    <w:rsid w:val="00A52BC6"/>
    <w:rsid w:val="00A533BD"/>
    <w:rsid w:val="00A533C9"/>
    <w:rsid w:val="00A5359F"/>
    <w:rsid w:val="00A5391B"/>
    <w:rsid w:val="00A539F2"/>
    <w:rsid w:val="00A546CB"/>
    <w:rsid w:val="00A55284"/>
    <w:rsid w:val="00A5571E"/>
    <w:rsid w:val="00A560EE"/>
    <w:rsid w:val="00A5654A"/>
    <w:rsid w:val="00A5757B"/>
    <w:rsid w:val="00A57EA8"/>
    <w:rsid w:val="00A604A9"/>
    <w:rsid w:val="00A609E3"/>
    <w:rsid w:val="00A61E90"/>
    <w:rsid w:val="00A63A93"/>
    <w:rsid w:val="00A64EAA"/>
    <w:rsid w:val="00A65204"/>
    <w:rsid w:val="00A65E96"/>
    <w:rsid w:val="00A65F5F"/>
    <w:rsid w:val="00A6646C"/>
    <w:rsid w:val="00A669F5"/>
    <w:rsid w:val="00A66B9E"/>
    <w:rsid w:val="00A66FF2"/>
    <w:rsid w:val="00A67A67"/>
    <w:rsid w:val="00A710E4"/>
    <w:rsid w:val="00A714FC"/>
    <w:rsid w:val="00A7257A"/>
    <w:rsid w:val="00A72663"/>
    <w:rsid w:val="00A72FCF"/>
    <w:rsid w:val="00A74633"/>
    <w:rsid w:val="00A75053"/>
    <w:rsid w:val="00A760C9"/>
    <w:rsid w:val="00A77FEF"/>
    <w:rsid w:val="00A8125A"/>
    <w:rsid w:val="00A83103"/>
    <w:rsid w:val="00A84223"/>
    <w:rsid w:val="00A84F15"/>
    <w:rsid w:val="00A85FD1"/>
    <w:rsid w:val="00A86DD7"/>
    <w:rsid w:val="00A86F59"/>
    <w:rsid w:val="00A87376"/>
    <w:rsid w:val="00A874ED"/>
    <w:rsid w:val="00A90DC8"/>
    <w:rsid w:val="00A91132"/>
    <w:rsid w:val="00A91534"/>
    <w:rsid w:val="00A915D7"/>
    <w:rsid w:val="00A917F9"/>
    <w:rsid w:val="00A91FCB"/>
    <w:rsid w:val="00A92A7B"/>
    <w:rsid w:val="00A93699"/>
    <w:rsid w:val="00A93D02"/>
    <w:rsid w:val="00A93D69"/>
    <w:rsid w:val="00A94107"/>
    <w:rsid w:val="00A973FC"/>
    <w:rsid w:val="00A9795B"/>
    <w:rsid w:val="00AA0B00"/>
    <w:rsid w:val="00AA507E"/>
    <w:rsid w:val="00AA54AC"/>
    <w:rsid w:val="00AA585A"/>
    <w:rsid w:val="00AA5BB5"/>
    <w:rsid w:val="00AA6170"/>
    <w:rsid w:val="00AA619C"/>
    <w:rsid w:val="00AA620D"/>
    <w:rsid w:val="00AA7255"/>
    <w:rsid w:val="00AA74D7"/>
    <w:rsid w:val="00AB055A"/>
    <w:rsid w:val="00AB1893"/>
    <w:rsid w:val="00AB38FB"/>
    <w:rsid w:val="00AB404F"/>
    <w:rsid w:val="00AB6A10"/>
    <w:rsid w:val="00AC0465"/>
    <w:rsid w:val="00AC0EB2"/>
    <w:rsid w:val="00AC2AF8"/>
    <w:rsid w:val="00AC367F"/>
    <w:rsid w:val="00AC43F6"/>
    <w:rsid w:val="00AC50DE"/>
    <w:rsid w:val="00AC5648"/>
    <w:rsid w:val="00AC5733"/>
    <w:rsid w:val="00AC59D3"/>
    <w:rsid w:val="00AC5EC4"/>
    <w:rsid w:val="00AC6D9D"/>
    <w:rsid w:val="00AC701E"/>
    <w:rsid w:val="00AD13BD"/>
    <w:rsid w:val="00AD2344"/>
    <w:rsid w:val="00AD27A3"/>
    <w:rsid w:val="00AD388E"/>
    <w:rsid w:val="00AD4192"/>
    <w:rsid w:val="00AD5228"/>
    <w:rsid w:val="00AD5C02"/>
    <w:rsid w:val="00AD6C23"/>
    <w:rsid w:val="00AE08C4"/>
    <w:rsid w:val="00AE1412"/>
    <w:rsid w:val="00AE1946"/>
    <w:rsid w:val="00AE2662"/>
    <w:rsid w:val="00AE2894"/>
    <w:rsid w:val="00AE31EC"/>
    <w:rsid w:val="00AE342A"/>
    <w:rsid w:val="00AE422C"/>
    <w:rsid w:val="00AE43B7"/>
    <w:rsid w:val="00AE4B0E"/>
    <w:rsid w:val="00AE5815"/>
    <w:rsid w:val="00AE5A53"/>
    <w:rsid w:val="00AE6884"/>
    <w:rsid w:val="00AE6E79"/>
    <w:rsid w:val="00AE7458"/>
    <w:rsid w:val="00AE7B77"/>
    <w:rsid w:val="00AF0291"/>
    <w:rsid w:val="00AF0516"/>
    <w:rsid w:val="00AF1AF2"/>
    <w:rsid w:val="00AF3C7D"/>
    <w:rsid w:val="00AF3CC4"/>
    <w:rsid w:val="00AF49D4"/>
    <w:rsid w:val="00AF4E3F"/>
    <w:rsid w:val="00AF511A"/>
    <w:rsid w:val="00AF5D9E"/>
    <w:rsid w:val="00AF61AB"/>
    <w:rsid w:val="00AF63B4"/>
    <w:rsid w:val="00AF6FEA"/>
    <w:rsid w:val="00AF75C4"/>
    <w:rsid w:val="00B00F80"/>
    <w:rsid w:val="00B01BD0"/>
    <w:rsid w:val="00B0221F"/>
    <w:rsid w:val="00B02313"/>
    <w:rsid w:val="00B05191"/>
    <w:rsid w:val="00B0697D"/>
    <w:rsid w:val="00B078EB"/>
    <w:rsid w:val="00B07D44"/>
    <w:rsid w:val="00B11453"/>
    <w:rsid w:val="00B115D3"/>
    <w:rsid w:val="00B12CA5"/>
    <w:rsid w:val="00B12D41"/>
    <w:rsid w:val="00B13B7A"/>
    <w:rsid w:val="00B14200"/>
    <w:rsid w:val="00B15730"/>
    <w:rsid w:val="00B15842"/>
    <w:rsid w:val="00B15E90"/>
    <w:rsid w:val="00B1619F"/>
    <w:rsid w:val="00B16581"/>
    <w:rsid w:val="00B2043C"/>
    <w:rsid w:val="00B21032"/>
    <w:rsid w:val="00B21E58"/>
    <w:rsid w:val="00B224E3"/>
    <w:rsid w:val="00B22980"/>
    <w:rsid w:val="00B2394C"/>
    <w:rsid w:val="00B24104"/>
    <w:rsid w:val="00B242E1"/>
    <w:rsid w:val="00B24789"/>
    <w:rsid w:val="00B25546"/>
    <w:rsid w:val="00B25D5D"/>
    <w:rsid w:val="00B26351"/>
    <w:rsid w:val="00B310AA"/>
    <w:rsid w:val="00B312AB"/>
    <w:rsid w:val="00B31718"/>
    <w:rsid w:val="00B31759"/>
    <w:rsid w:val="00B3222D"/>
    <w:rsid w:val="00B32C47"/>
    <w:rsid w:val="00B3468C"/>
    <w:rsid w:val="00B34FAD"/>
    <w:rsid w:val="00B35195"/>
    <w:rsid w:val="00B37022"/>
    <w:rsid w:val="00B37166"/>
    <w:rsid w:val="00B37806"/>
    <w:rsid w:val="00B407A9"/>
    <w:rsid w:val="00B41401"/>
    <w:rsid w:val="00B42277"/>
    <w:rsid w:val="00B425D2"/>
    <w:rsid w:val="00B427A1"/>
    <w:rsid w:val="00B427FB"/>
    <w:rsid w:val="00B428C6"/>
    <w:rsid w:val="00B429A4"/>
    <w:rsid w:val="00B42EF5"/>
    <w:rsid w:val="00B43333"/>
    <w:rsid w:val="00B44147"/>
    <w:rsid w:val="00B44559"/>
    <w:rsid w:val="00B45240"/>
    <w:rsid w:val="00B460E7"/>
    <w:rsid w:val="00B4682C"/>
    <w:rsid w:val="00B50C03"/>
    <w:rsid w:val="00B51103"/>
    <w:rsid w:val="00B51C7F"/>
    <w:rsid w:val="00B5355D"/>
    <w:rsid w:val="00B535AE"/>
    <w:rsid w:val="00B54412"/>
    <w:rsid w:val="00B54930"/>
    <w:rsid w:val="00B553BC"/>
    <w:rsid w:val="00B55C1E"/>
    <w:rsid w:val="00B55D4F"/>
    <w:rsid w:val="00B55E31"/>
    <w:rsid w:val="00B55E58"/>
    <w:rsid w:val="00B55F82"/>
    <w:rsid w:val="00B561C4"/>
    <w:rsid w:val="00B57081"/>
    <w:rsid w:val="00B570CF"/>
    <w:rsid w:val="00B600AD"/>
    <w:rsid w:val="00B6017C"/>
    <w:rsid w:val="00B60408"/>
    <w:rsid w:val="00B61AB8"/>
    <w:rsid w:val="00B62F3A"/>
    <w:rsid w:val="00B649C3"/>
    <w:rsid w:val="00B64BB7"/>
    <w:rsid w:val="00B65786"/>
    <w:rsid w:val="00B65D76"/>
    <w:rsid w:val="00B70EA2"/>
    <w:rsid w:val="00B712CA"/>
    <w:rsid w:val="00B71E3B"/>
    <w:rsid w:val="00B72FE9"/>
    <w:rsid w:val="00B73449"/>
    <w:rsid w:val="00B73579"/>
    <w:rsid w:val="00B73A20"/>
    <w:rsid w:val="00B73CEC"/>
    <w:rsid w:val="00B7445F"/>
    <w:rsid w:val="00B74BE1"/>
    <w:rsid w:val="00B755A6"/>
    <w:rsid w:val="00B764E2"/>
    <w:rsid w:val="00B76B8F"/>
    <w:rsid w:val="00B7722F"/>
    <w:rsid w:val="00B808FA"/>
    <w:rsid w:val="00B81DFB"/>
    <w:rsid w:val="00B82211"/>
    <w:rsid w:val="00B84352"/>
    <w:rsid w:val="00B854B8"/>
    <w:rsid w:val="00B85E2C"/>
    <w:rsid w:val="00B86B2D"/>
    <w:rsid w:val="00B90468"/>
    <w:rsid w:val="00B91E3D"/>
    <w:rsid w:val="00B91F1E"/>
    <w:rsid w:val="00B92527"/>
    <w:rsid w:val="00B933A3"/>
    <w:rsid w:val="00B933F4"/>
    <w:rsid w:val="00B9343C"/>
    <w:rsid w:val="00B934E6"/>
    <w:rsid w:val="00B93A65"/>
    <w:rsid w:val="00B9566C"/>
    <w:rsid w:val="00B95920"/>
    <w:rsid w:val="00B959FA"/>
    <w:rsid w:val="00B95CFE"/>
    <w:rsid w:val="00B95EB6"/>
    <w:rsid w:val="00B97490"/>
    <w:rsid w:val="00BA14F9"/>
    <w:rsid w:val="00BA1978"/>
    <w:rsid w:val="00BA2EC0"/>
    <w:rsid w:val="00BA7152"/>
    <w:rsid w:val="00BB01B8"/>
    <w:rsid w:val="00BB0BCF"/>
    <w:rsid w:val="00BB17C6"/>
    <w:rsid w:val="00BB1FA4"/>
    <w:rsid w:val="00BB2613"/>
    <w:rsid w:val="00BB2724"/>
    <w:rsid w:val="00BB2A6E"/>
    <w:rsid w:val="00BB319C"/>
    <w:rsid w:val="00BB380F"/>
    <w:rsid w:val="00BB3B31"/>
    <w:rsid w:val="00BB4800"/>
    <w:rsid w:val="00BB585E"/>
    <w:rsid w:val="00BB6BC8"/>
    <w:rsid w:val="00BB7D2B"/>
    <w:rsid w:val="00BC049B"/>
    <w:rsid w:val="00BC0FDB"/>
    <w:rsid w:val="00BC2384"/>
    <w:rsid w:val="00BC2A0E"/>
    <w:rsid w:val="00BC2EE6"/>
    <w:rsid w:val="00BC3E3C"/>
    <w:rsid w:val="00BC4B3D"/>
    <w:rsid w:val="00BC4B4B"/>
    <w:rsid w:val="00BC4E0D"/>
    <w:rsid w:val="00BD0349"/>
    <w:rsid w:val="00BD1603"/>
    <w:rsid w:val="00BD1D89"/>
    <w:rsid w:val="00BD2114"/>
    <w:rsid w:val="00BD26E1"/>
    <w:rsid w:val="00BD274B"/>
    <w:rsid w:val="00BD2C05"/>
    <w:rsid w:val="00BD4EA0"/>
    <w:rsid w:val="00BD4EF9"/>
    <w:rsid w:val="00BD519A"/>
    <w:rsid w:val="00BD53B3"/>
    <w:rsid w:val="00BD54CF"/>
    <w:rsid w:val="00BD5701"/>
    <w:rsid w:val="00BE0AF5"/>
    <w:rsid w:val="00BE14BA"/>
    <w:rsid w:val="00BE1EE1"/>
    <w:rsid w:val="00BE2382"/>
    <w:rsid w:val="00BE2C94"/>
    <w:rsid w:val="00BE33A8"/>
    <w:rsid w:val="00BE3AEB"/>
    <w:rsid w:val="00BE4D25"/>
    <w:rsid w:val="00BE4E51"/>
    <w:rsid w:val="00BE4EC0"/>
    <w:rsid w:val="00BE50E1"/>
    <w:rsid w:val="00BE5F35"/>
    <w:rsid w:val="00BE6DDB"/>
    <w:rsid w:val="00BE71C0"/>
    <w:rsid w:val="00BE7ABD"/>
    <w:rsid w:val="00BF0849"/>
    <w:rsid w:val="00BF10F7"/>
    <w:rsid w:val="00BF1555"/>
    <w:rsid w:val="00BF30DD"/>
    <w:rsid w:val="00BF3294"/>
    <w:rsid w:val="00BF57E3"/>
    <w:rsid w:val="00BF59FF"/>
    <w:rsid w:val="00C00794"/>
    <w:rsid w:val="00C00B35"/>
    <w:rsid w:val="00C00F39"/>
    <w:rsid w:val="00C01136"/>
    <w:rsid w:val="00C02F55"/>
    <w:rsid w:val="00C0384C"/>
    <w:rsid w:val="00C03D8F"/>
    <w:rsid w:val="00C03ECC"/>
    <w:rsid w:val="00C044AE"/>
    <w:rsid w:val="00C0590D"/>
    <w:rsid w:val="00C05A18"/>
    <w:rsid w:val="00C06F24"/>
    <w:rsid w:val="00C07046"/>
    <w:rsid w:val="00C07A3E"/>
    <w:rsid w:val="00C07FF9"/>
    <w:rsid w:val="00C106FA"/>
    <w:rsid w:val="00C10C14"/>
    <w:rsid w:val="00C1112D"/>
    <w:rsid w:val="00C11A76"/>
    <w:rsid w:val="00C11F2A"/>
    <w:rsid w:val="00C13020"/>
    <w:rsid w:val="00C13693"/>
    <w:rsid w:val="00C13B7F"/>
    <w:rsid w:val="00C1522C"/>
    <w:rsid w:val="00C154D0"/>
    <w:rsid w:val="00C155BB"/>
    <w:rsid w:val="00C16794"/>
    <w:rsid w:val="00C17734"/>
    <w:rsid w:val="00C17B9A"/>
    <w:rsid w:val="00C20BE1"/>
    <w:rsid w:val="00C20EC6"/>
    <w:rsid w:val="00C21772"/>
    <w:rsid w:val="00C222E6"/>
    <w:rsid w:val="00C22ECF"/>
    <w:rsid w:val="00C23161"/>
    <w:rsid w:val="00C23ABF"/>
    <w:rsid w:val="00C24D77"/>
    <w:rsid w:val="00C2513A"/>
    <w:rsid w:val="00C2555F"/>
    <w:rsid w:val="00C25B6A"/>
    <w:rsid w:val="00C2785F"/>
    <w:rsid w:val="00C327E5"/>
    <w:rsid w:val="00C3284F"/>
    <w:rsid w:val="00C33335"/>
    <w:rsid w:val="00C333B9"/>
    <w:rsid w:val="00C3533F"/>
    <w:rsid w:val="00C35A82"/>
    <w:rsid w:val="00C37188"/>
    <w:rsid w:val="00C37652"/>
    <w:rsid w:val="00C4155A"/>
    <w:rsid w:val="00C416AA"/>
    <w:rsid w:val="00C41DE2"/>
    <w:rsid w:val="00C4247E"/>
    <w:rsid w:val="00C43525"/>
    <w:rsid w:val="00C4423F"/>
    <w:rsid w:val="00C45D5A"/>
    <w:rsid w:val="00C47F54"/>
    <w:rsid w:val="00C50D28"/>
    <w:rsid w:val="00C50D8F"/>
    <w:rsid w:val="00C518EA"/>
    <w:rsid w:val="00C52346"/>
    <w:rsid w:val="00C5352E"/>
    <w:rsid w:val="00C5449E"/>
    <w:rsid w:val="00C55442"/>
    <w:rsid w:val="00C57383"/>
    <w:rsid w:val="00C57848"/>
    <w:rsid w:val="00C6017B"/>
    <w:rsid w:val="00C606F5"/>
    <w:rsid w:val="00C61341"/>
    <w:rsid w:val="00C62240"/>
    <w:rsid w:val="00C63328"/>
    <w:rsid w:val="00C63F45"/>
    <w:rsid w:val="00C64D4F"/>
    <w:rsid w:val="00C65745"/>
    <w:rsid w:val="00C65A49"/>
    <w:rsid w:val="00C67D37"/>
    <w:rsid w:val="00C702CD"/>
    <w:rsid w:val="00C70EEE"/>
    <w:rsid w:val="00C71331"/>
    <w:rsid w:val="00C730C8"/>
    <w:rsid w:val="00C736F3"/>
    <w:rsid w:val="00C73A9B"/>
    <w:rsid w:val="00C73CA2"/>
    <w:rsid w:val="00C7483B"/>
    <w:rsid w:val="00C7529F"/>
    <w:rsid w:val="00C8070F"/>
    <w:rsid w:val="00C83F5B"/>
    <w:rsid w:val="00C840CA"/>
    <w:rsid w:val="00C84303"/>
    <w:rsid w:val="00C84320"/>
    <w:rsid w:val="00C848A9"/>
    <w:rsid w:val="00C84EF3"/>
    <w:rsid w:val="00C858C8"/>
    <w:rsid w:val="00C859AB"/>
    <w:rsid w:val="00C862EA"/>
    <w:rsid w:val="00C905A7"/>
    <w:rsid w:val="00C91CFE"/>
    <w:rsid w:val="00C92671"/>
    <w:rsid w:val="00C935C2"/>
    <w:rsid w:val="00C93C9E"/>
    <w:rsid w:val="00C950EC"/>
    <w:rsid w:val="00C95B28"/>
    <w:rsid w:val="00C96544"/>
    <w:rsid w:val="00C9670B"/>
    <w:rsid w:val="00C96BA1"/>
    <w:rsid w:val="00C97996"/>
    <w:rsid w:val="00C97C10"/>
    <w:rsid w:val="00CA004E"/>
    <w:rsid w:val="00CA2053"/>
    <w:rsid w:val="00CA2524"/>
    <w:rsid w:val="00CA5B4D"/>
    <w:rsid w:val="00CA5D25"/>
    <w:rsid w:val="00CA6788"/>
    <w:rsid w:val="00CA6AED"/>
    <w:rsid w:val="00CB111E"/>
    <w:rsid w:val="00CB1A84"/>
    <w:rsid w:val="00CB1B6E"/>
    <w:rsid w:val="00CB1D96"/>
    <w:rsid w:val="00CB23A2"/>
    <w:rsid w:val="00CB2892"/>
    <w:rsid w:val="00CB3F16"/>
    <w:rsid w:val="00CB4FB5"/>
    <w:rsid w:val="00CB539E"/>
    <w:rsid w:val="00CB7331"/>
    <w:rsid w:val="00CB7449"/>
    <w:rsid w:val="00CB7854"/>
    <w:rsid w:val="00CB79E9"/>
    <w:rsid w:val="00CB79FB"/>
    <w:rsid w:val="00CC01CF"/>
    <w:rsid w:val="00CC0249"/>
    <w:rsid w:val="00CC04A0"/>
    <w:rsid w:val="00CC16E6"/>
    <w:rsid w:val="00CC2748"/>
    <w:rsid w:val="00CC2E5A"/>
    <w:rsid w:val="00CC4CA9"/>
    <w:rsid w:val="00CC51D7"/>
    <w:rsid w:val="00CC5CDF"/>
    <w:rsid w:val="00CC67B2"/>
    <w:rsid w:val="00CC6E89"/>
    <w:rsid w:val="00CC715C"/>
    <w:rsid w:val="00CD07F4"/>
    <w:rsid w:val="00CD229D"/>
    <w:rsid w:val="00CD6366"/>
    <w:rsid w:val="00CD658A"/>
    <w:rsid w:val="00CD718A"/>
    <w:rsid w:val="00CE054F"/>
    <w:rsid w:val="00CE15B4"/>
    <w:rsid w:val="00CE25A0"/>
    <w:rsid w:val="00CE303F"/>
    <w:rsid w:val="00CE3410"/>
    <w:rsid w:val="00CE347C"/>
    <w:rsid w:val="00CE4C41"/>
    <w:rsid w:val="00CE4E9F"/>
    <w:rsid w:val="00CE4F0D"/>
    <w:rsid w:val="00CE5697"/>
    <w:rsid w:val="00CE5969"/>
    <w:rsid w:val="00CE6523"/>
    <w:rsid w:val="00CE6614"/>
    <w:rsid w:val="00CE67C5"/>
    <w:rsid w:val="00CE76AB"/>
    <w:rsid w:val="00CE7E5A"/>
    <w:rsid w:val="00CF07A6"/>
    <w:rsid w:val="00CF15E2"/>
    <w:rsid w:val="00CF1C7A"/>
    <w:rsid w:val="00CF2420"/>
    <w:rsid w:val="00CF37BE"/>
    <w:rsid w:val="00CF3B3F"/>
    <w:rsid w:val="00CF3E3D"/>
    <w:rsid w:val="00CF40CF"/>
    <w:rsid w:val="00CF53AF"/>
    <w:rsid w:val="00CF5CCC"/>
    <w:rsid w:val="00CF5E96"/>
    <w:rsid w:val="00CF7277"/>
    <w:rsid w:val="00CF7FC8"/>
    <w:rsid w:val="00D00179"/>
    <w:rsid w:val="00D01666"/>
    <w:rsid w:val="00D01F68"/>
    <w:rsid w:val="00D02F35"/>
    <w:rsid w:val="00D03844"/>
    <w:rsid w:val="00D06C6E"/>
    <w:rsid w:val="00D071E5"/>
    <w:rsid w:val="00D076E7"/>
    <w:rsid w:val="00D0778D"/>
    <w:rsid w:val="00D10339"/>
    <w:rsid w:val="00D12658"/>
    <w:rsid w:val="00D12BB9"/>
    <w:rsid w:val="00D1313B"/>
    <w:rsid w:val="00D13393"/>
    <w:rsid w:val="00D13C42"/>
    <w:rsid w:val="00D13F65"/>
    <w:rsid w:val="00D15098"/>
    <w:rsid w:val="00D15460"/>
    <w:rsid w:val="00D16BF9"/>
    <w:rsid w:val="00D16CCA"/>
    <w:rsid w:val="00D170E3"/>
    <w:rsid w:val="00D20B8E"/>
    <w:rsid w:val="00D219D5"/>
    <w:rsid w:val="00D22735"/>
    <w:rsid w:val="00D22916"/>
    <w:rsid w:val="00D24043"/>
    <w:rsid w:val="00D2456A"/>
    <w:rsid w:val="00D30497"/>
    <w:rsid w:val="00D33098"/>
    <w:rsid w:val="00D356D7"/>
    <w:rsid w:val="00D359F7"/>
    <w:rsid w:val="00D35A74"/>
    <w:rsid w:val="00D35D6C"/>
    <w:rsid w:val="00D36349"/>
    <w:rsid w:val="00D369B6"/>
    <w:rsid w:val="00D36FA0"/>
    <w:rsid w:val="00D37770"/>
    <w:rsid w:val="00D41B38"/>
    <w:rsid w:val="00D444DE"/>
    <w:rsid w:val="00D453B6"/>
    <w:rsid w:val="00D45BD7"/>
    <w:rsid w:val="00D461A2"/>
    <w:rsid w:val="00D4620D"/>
    <w:rsid w:val="00D46774"/>
    <w:rsid w:val="00D46E2B"/>
    <w:rsid w:val="00D47419"/>
    <w:rsid w:val="00D47D78"/>
    <w:rsid w:val="00D501A7"/>
    <w:rsid w:val="00D501C7"/>
    <w:rsid w:val="00D50A7F"/>
    <w:rsid w:val="00D50D94"/>
    <w:rsid w:val="00D51D12"/>
    <w:rsid w:val="00D52D57"/>
    <w:rsid w:val="00D52E1E"/>
    <w:rsid w:val="00D538AF"/>
    <w:rsid w:val="00D53C5C"/>
    <w:rsid w:val="00D53D9C"/>
    <w:rsid w:val="00D54B6B"/>
    <w:rsid w:val="00D55AA1"/>
    <w:rsid w:val="00D55E7C"/>
    <w:rsid w:val="00D5616D"/>
    <w:rsid w:val="00D568C5"/>
    <w:rsid w:val="00D56E2C"/>
    <w:rsid w:val="00D56F22"/>
    <w:rsid w:val="00D60B3F"/>
    <w:rsid w:val="00D61AF5"/>
    <w:rsid w:val="00D6299D"/>
    <w:rsid w:val="00D633A4"/>
    <w:rsid w:val="00D63D9E"/>
    <w:rsid w:val="00D64A33"/>
    <w:rsid w:val="00D64C52"/>
    <w:rsid w:val="00D67CB7"/>
    <w:rsid w:val="00D67F62"/>
    <w:rsid w:val="00D717B7"/>
    <w:rsid w:val="00D72B11"/>
    <w:rsid w:val="00D72E43"/>
    <w:rsid w:val="00D732FD"/>
    <w:rsid w:val="00D736F9"/>
    <w:rsid w:val="00D74710"/>
    <w:rsid w:val="00D75104"/>
    <w:rsid w:val="00D75C3D"/>
    <w:rsid w:val="00D75F0C"/>
    <w:rsid w:val="00D76DD4"/>
    <w:rsid w:val="00D7796D"/>
    <w:rsid w:val="00D80C19"/>
    <w:rsid w:val="00D811F1"/>
    <w:rsid w:val="00D81A80"/>
    <w:rsid w:val="00D8206A"/>
    <w:rsid w:val="00D82351"/>
    <w:rsid w:val="00D823F5"/>
    <w:rsid w:val="00D82DC8"/>
    <w:rsid w:val="00D8396F"/>
    <w:rsid w:val="00D83E69"/>
    <w:rsid w:val="00D841F3"/>
    <w:rsid w:val="00D85FD8"/>
    <w:rsid w:val="00D8608D"/>
    <w:rsid w:val="00D86197"/>
    <w:rsid w:val="00D86E83"/>
    <w:rsid w:val="00D907DA"/>
    <w:rsid w:val="00D90D76"/>
    <w:rsid w:val="00D9112C"/>
    <w:rsid w:val="00D92466"/>
    <w:rsid w:val="00D92B11"/>
    <w:rsid w:val="00D92B2C"/>
    <w:rsid w:val="00D930D3"/>
    <w:rsid w:val="00D933C8"/>
    <w:rsid w:val="00D93473"/>
    <w:rsid w:val="00D93752"/>
    <w:rsid w:val="00D96324"/>
    <w:rsid w:val="00DA0DCB"/>
    <w:rsid w:val="00DA23B0"/>
    <w:rsid w:val="00DA313E"/>
    <w:rsid w:val="00DA3A1E"/>
    <w:rsid w:val="00DA48E2"/>
    <w:rsid w:val="00DA4EB0"/>
    <w:rsid w:val="00DA5228"/>
    <w:rsid w:val="00DA579D"/>
    <w:rsid w:val="00DA65AE"/>
    <w:rsid w:val="00DA730D"/>
    <w:rsid w:val="00DA7DB7"/>
    <w:rsid w:val="00DB0E67"/>
    <w:rsid w:val="00DB1302"/>
    <w:rsid w:val="00DB19AE"/>
    <w:rsid w:val="00DB2E7E"/>
    <w:rsid w:val="00DB4262"/>
    <w:rsid w:val="00DB4C57"/>
    <w:rsid w:val="00DB5F43"/>
    <w:rsid w:val="00DB6526"/>
    <w:rsid w:val="00DB6865"/>
    <w:rsid w:val="00DB711B"/>
    <w:rsid w:val="00DB7E29"/>
    <w:rsid w:val="00DC0AF0"/>
    <w:rsid w:val="00DC0BBE"/>
    <w:rsid w:val="00DC21F4"/>
    <w:rsid w:val="00DC2E51"/>
    <w:rsid w:val="00DC641D"/>
    <w:rsid w:val="00DC67CE"/>
    <w:rsid w:val="00DC6B39"/>
    <w:rsid w:val="00DC77D7"/>
    <w:rsid w:val="00DD0423"/>
    <w:rsid w:val="00DD04F6"/>
    <w:rsid w:val="00DD0635"/>
    <w:rsid w:val="00DD14E5"/>
    <w:rsid w:val="00DD1F85"/>
    <w:rsid w:val="00DD2345"/>
    <w:rsid w:val="00DD249F"/>
    <w:rsid w:val="00DD26F1"/>
    <w:rsid w:val="00DD2B6F"/>
    <w:rsid w:val="00DD377E"/>
    <w:rsid w:val="00DD38E9"/>
    <w:rsid w:val="00DD4287"/>
    <w:rsid w:val="00DD683D"/>
    <w:rsid w:val="00DD701E"/>
    <w:rsid w:val="00DE03C7"/>
    <w:rsid w:val="00DE042C"/>
    <w:rsid w:val="00DE1374"/>
    <w:rsid w:val="00DE257D"/>
    <w:rsid w:val="00DE2CB9"/>
    <w:rsid w:val="00DE2FCE"/>
    <w:rsid w:val="00DE35AC"/>
    <w:rsid w:val="00DE37A6"/>
    <w:rsid w:val="00DE4135"/>
    <w:rsid w:val="00DE455A"/>
    <w:rsid w:val="00DE5E73"/>
    <w:rsid w:val="00DE7C93"/>
    <w:rsid w:val="00DF0761"/>
    <w:rsid w:val="00DF09F0"/>
    <w:rsid w:val="00DF19DF"/>
    <w:rsid w:val="00DF1D17"/>
    <w:rsid w:val="00DF2323"/>
    <w:rsid w:val="00DF2B75"/>
    <w:rsid w:val="00DF7465"/>
    <w:rsid w:val="00E00073"/>
    <w:rsid w:val="00E000C9"/>
    <w:rsid w:val="00E00C4C"/>
    <w:rsid w:val="00E022CA"/>
    <w:rsid w:val="00E0276F"/>
    <w:rsid w:val="00E034AD"/>
    <w:rsid w:val="00E03BA7"/>
    <w:rsid w:val="00E05296"/>
    <w:rsid w:val="00E06542"/>
    <w:rsid w:val="00E067D9"/>
    <w:rsid w:val="00E071C2"/>
    <w:rsid w:val="00E07C80"/>
    <w:rsid w:val="00E07DB7"/>
    <w:rsid w:val="00E10294"/>
    <w:rsid w:val="00E10C9E"/>
    <w:rsid w:val="00E11D08"/>
    <w:rsid w:val="00E122A2"/>
    <w:rsid w:val="00E133EC"/>
    <w:rsid w:val="00E13B9E"/>
    <w:rsid w:val="00E1438D"/>
    <w:rsid w:val="00E14690"/>
    <w:rsid w:val="00E146A8"/>
    <w:rsid w:val="00E15976"/>
    <w:rsid w:val="00E16493"/>
    <w:rsid w:val="00E1770D"/>
    <w:rsid w:val="00E2123F"/>
    <w:rsid w:val="00E21796"/>
    <w:rsid w:val="00E22FF4"/>
    <w:rsid w:val="00E23A8A"/>
    <w:rsid w:val="00E248AD"/>
    <w:rsid w:val="00E25CCB"/>
    <w:rsid w:val="00E25F32"/>
    <w:rsid w:val="00E260E2"/>
    <w:rsid w:val="00E27D4F"/>
    <w:rsid w:val="00E3029B"/>
    <w:rsid w:val="00E3031C"/>
    <w:rsid w:val="00E31439"/>
    <w:rsid w:val="00E32093"/>
    <w:rsid w:val="00E32B56"/>
    <w:rsid w:val="00E330DD"/>
    <w:rsid w:val="00E33788"/>
    <w:rsid w:val="00E33953"/>
    <w:rsid w:val="00E33EEB"/>
    <w:rsid w:val="00E3514F"/>
    <w:rsid w:val="00E35839"/>
    <w:rsid w:val="00E36F34"/>
    <w:rsid w:val="00E36F5A"/>
    <w:rsid w:val="00E3770F"/>
    <w:rsid w:val="00E37C1F"/>
    <w:rsid w:val="00E4005D"/>
    <w:rsid w:val="00E408C5"/>
    <w:rsid w:val="00E421C9"/>
    <w:rsid w:val="00E42358"/>
    <w:rsid w:val="00E42B38"/>
    <w:rsid w:val="00E4573B"/>
    <w:rsid w:val="00E45D9C"/>
    <w:rsid w:val="00E46191"/>
    <w:rsid w:val="00E47EA8"/>
    <w:rsid w:val="00E50BFF"/>
    <w:rsid w:val="00E5229F"/>
    <w:rsid w:val="00E52F51"/>
    <w:rsid w:val="00E541AC"/>
    <w:rsid w:val="00E55048"/>
    <w:rsid w:val="00E555E8"/>
    <w:rsid w:val="00E55710"/>
    <w:rsid w:val="00E56432"/>
    <w:rsid w:val="00E5682F"/>
    <w:rsid w:val="00E603B0"/>
    <w:rsid w:val="00E60A77"/>
    <w:rsid w:val="00E60CD6"/>
    <w:rsid w:val="00E60DD5"/>
    <w:rsid w:val="00E6210B"/>
    <w:rsid w:val="00E63ABC"/>
    <w:rsid w:val="00E64B9D"/>
    <w:rsid w:val="00E6505A"/>
    <w:rsid w:val="00E6545A"/>
    <w:rsid w:val="00E66934"/>
    <w:rsid w:val="00E669C4"/>
    <w:rsid w:val="00E7062A"/>
    <w:rsid w:val="00E70AB0"/>
    <w:rsid w:val="00E72CCA"/>
    <w:rsid w:val="00E7396B"/>
    <w:rsid w:val="00E751E2"/>
    <w:rsid w:val="00E7544E"/>
    <w:rsid w:val="00E77A36"/>
    <w:rsid w:val="00E803D2"/>
    <w:rsid w:val="00E80448"/>
    <w:rsid w:val="00E80A00"/>
    <w:rsid w:val="00E80C5C"/>
    <w:rsid w:val="00E80C8D"/>
    <w:rsid w:val="00E810A4"/>
    <w:rsid w:val="00E817C9"/>
    <w:rsid w:val="00E81D47"/>
    <w:rsid w:val="00E823CA"/>
    <w:rsid w:val="00E82474"/>
    <w:rsid w:val="00E83D49"/>
    <w:rsid w:val="00E84084"/>
    <w:rsid w:val="00E845AF"/>
    <w:rsid w:val="00E8608A"/>
    <w:rsid w:val="00E86278"/>
    <w:rsid w:val="00E87029"/>
    <w:rsid w:val="00E878C8"/>
    <w:rsid w:val="00E87B62"/>
    <w:rsid w:val="00E87D1D"/>
    <w:rsid w:val="00E9105E"/>
    <w:rsid w:val="00E9172C"/>
    <w:rsid w:val="00E91D63"/>
    <w:rsid w:val="00E91FEE"/>
    <w:rsid w:val="00E9263C"/>
    <w:rsid w:val="00E9489B"/>
    <w:rsid w:val="00E953B6"/>
    <w:rsid w:val="00E95ACA"/>
    <w:rsid w:val="00E95D7F"/>
    <w:rsid w:val="00E96281"/>
    <w:rsid w:val="00E9673D"/>
    <w:rsid w:val="00E978A6"/>
    <w:rsid w:val="00EA1565"/>
    <w:rsid w:val="00EA15F7"/>
    <w:rsid w:val="00EA26B9"/>
    <w:rsid w:val="00EA280D"/>
    <w:rsid w:val="00EA2AF7"/>
    <w:rsid w:val="00EA32F9"/>
    <w:rsid w:val="00EA5006"/>
    <w:rsid w:val="00EA5466"/>
    <w:rsid w:val="00EA556A"/>
    <w:rsid w:val="00EA5C9A"/>
    <w:rsid w:val="00EA5D1B"/>
    <w:rsid w:val="00EA663C"/>
    <w:rsid w:val="00EA6D11"/>
    <w:rsid w:val="00EA7CCC"/>
    <w:rsid w:val="00EB0209"/>
    <w:rsid w:val="00EB1E2D"/>
    <w:rsid w:val="00EB20B1"/>
    <w:rsid w:val="00EB3B58"/>
    <w:rsid w:val="00EB43D4"/>
    <w:rsid w:val="00EB55F9"/>
    <w:rsid w:val="00EB6350"/>
    <w:rsid w:val="00EB7E24"/>
    <w:rsid w:val="00EC1252"/>
    <w:rsid w:val="00EC1317"/>
    <w:rsid w:val="00EC167C"/>
    <w:rsid w:val="00EC244D"/>
    <w:rsid w:val="00EC2863"/>
    <w:rsid w:val="00EC364F"/>
    <w:rsid w:val="00EC4CA7"/>
    <w:rsid w:val="00EC5519"/>
    <w:rsid w:val="00EC6809"/>
    <w:rsid w:val="00EC6F18"/>
    <w:rsid w:val="00ED0D4D"/>
    <w:rsid w:val="00ED16EC"/>
    <w:rsid w:val="00ED2BDA"/>
    <w:rsid w:val="00ED3FD6"/>
    <w:rsid w:val="00ED4372"/>
    <w:rsid w:val="00ED4950"/>
    <w:rsid w:val="00ED4CD2"/>
    <w:rsid w:val="00ED4FA4"/>
    <w:rsid w:val="00ED6A09"/>
    <w:rsid w:val="00ED7030"/>
    <w:rsid w:val="00ED715D"/>
    <w:rsid w:val="00EE0858"/>
    <w:rsid w:val="00EE093E"/>
    <w:rsid w:val="00EE1EE3"/>
    <w:rsid w:val="00EE2D56"/>
    <w:rsid w:val="00EE3EC8"/>
    <w:rsid w:val="00EE547D"/>
    <w:rsid w:val="00EE717D"/>
    <w:rsid w:val="00EE79AF"/>
    <w:rsid w:val="00EF013C"/>
    <w:rsid w:val="00EF01FC"/>
    <w:rsid w:val="00EF0A75"/>
    <w:rsid w:val="00EF0EA4"/>
    <w:rsid w:val="00EF278C"/>
    <w:rsid w:val="00EF2C53"/>
    <w:rsid w:val="00EF36D7"/>
    <w:rsid w:val="00EF7857"/>
    <w:rsid w:val="00F002CB"/>
    <w:rsid w:val="00F00507"/>
    <w:rsid w:val="00F0195F"/>
    <w:rsid w:val="00F02068"/>
    <w:rsid w:val="00F0344D"/>
    <w:rsid w:val="00F03658"/>
    <w:rsid w:val="00F0379B"/>
    <w:rsid w:val="00F05508"/>
    <w:rsid w:val="00F0561F"/>
    <w:rsid w:val="00F06AB1"/>
    <w:rsid w:val="00F07E3E"/>
    <w:rsid w:val="00F115DE"/>
    <w:rsid w:val="00F11D05"/>
    <w:rsid w:val="00F1290C"/>
    <w:rsid w:val="00F1398A"/>
    <w:rsid w:val="00F13A85"/>
    <w:rsid w:val="00F20316"/>
    <w:rsid w:val="00F2049B"/>
    <w:rsid w:val="00F20857"/>
    <w:rsid w:val="00F211F2"/>
    <w:rsid w:val="00F217E1"/>
    <w:rsid w:val="00F222BF"/>
    <w:rsid w:val="00F22D1F"/>
    <w:rsid w:val="00F23BA8"/>
    <w:rsid w:val="00F23CAC"/>
    <w:rsid w:val="00F24A1A"/>
    <w:rsid w:val="00F26346"/>
    <w:rsid w:val="00F2656F"/>
    <w:rsid w:val="00F26794"/>
    <w:rsid w:val="00F26BE9"/>
    <w:rsid w:val="00F2711A"/>
    <w:rsid w:val="00F27CAA"/>
    <w:rsid w:val="00F31C99"/>
    <w:rsid w:val="00F31FB3"/>
    <w:rsid w:val="00F32962"/>
    <w:rsid w:val="00F34171"/>
    <w:rsid w:val="00F345C3"/>
    <w:rsid w:val="00F34751"/>
    <w:rsid w:val="00F34910"/>
    <w:rsid w:val="00F36CD5"/>
    <w:rsid w:val="00F40381"/>
    <w:rsid w:val="00F4202D"/>
    <w:rsid w:val="00F424CB"/>
    <w:rsid w:val="00F44488"/>
    <w:rsid w:val="00F444A1"/>
    <w:rsid w:val="00F45273"/>
    <w:rsid w:val="00F4619F"/>
    <w:rsid w:val="00F464B0"/>
    <w:rsid w:val="00F50749"/>
    <w:rsid w:val="00F519D1"/>
    <w:rsid w:val="00F51B70"/>
    <w:rsid w:val="00F52BD2"/>
    <w:rsid w:val="00F5410D"/>
    <w:rsid w:val="00F556D6"/>
    <w:rsid w:val="00F55B1F"/>
    <w:rsid w:val="00F55B34"/>
    <w:rsid w:val="00F56305"/>
    <w:rsid w:val="00F56812"/>
    <w:rsid w:val="00F57158"/>
    <w:rsid w:val="00F573E6"/>
    <w:rsid w:val="00F57D68"/>
    <w:rsid w:val="00F606A6"/>
    <w:rsid w:val="00F60759"/>
    <w:rsid w:val="00F614EB"/>
    <w:rsid w:val="00F6158E"/>
    <w:rsid w:val="00F6330E"/>
    <w:rsid w:val="00F63962"/>
    <w:rsid w:val="00F66C4F"/>
    <w:rsid w:val="00F673C9"/>
    <w:rsid w:val="00F67D8C"/>
    <w:rsid w:val="00F70BF4"/>
    <w:rsid w:val="00F71645"/>
    <w:rsid w:val="00F71A07"/>
    <w:rsid w:val="00F71AFE"/>
    <w:rsid w:val="00F71CA4"/>
    <w:rsid w:val="00F725FA"/>
    <w:rsid w:val="00F74935"/>
    <w:rsid w:val="00F74CD6"/>
    <w:rsid w:val="00F77A31"/>
    <w:rsid w:val="00F80353"/>
    <w:rsid w:val="00F83B01"/>
    <w:rsid w:val="00F8414A"/>
    <w:rsid w:val="00F84161"/>
    <w:rsid w:val="00F85076"/>
    <w:rsid w:val="00F855FC"/>
    <w:rsid w:val="00F85849"/>
    <w:rsid w:val="00F86CFF"/>
    <w:rsid w:val="00F8756D"/>
    <w:rsid w:val="00F8787B"/>
    <w:rsid w:val="00F909E8"/>
    <w:rsid w:val="00F92B07"/>
    <w:rsid w:val="00F937F1"/>
    <w:rsid w:val="00F93B20"/>
    <w:rsid w:val="00F948A0"/>
    <w:rsid w:val="00F95DA4"/>
    <w:rsid w:val="00FA0DC0"/>
    <w:rsid w:val="00FA1A6E"/>
    <w:rsid w:val="00FA2C9A"/>
    <w:rsid w:val="00FA3076"/>
    <w:rsid w:val="00FA47A4"/>
    <w:rsid w:val="00FA4DFF"/>
    <w:rsid w:val="00FA6F65"/>
    <w:rsid w:val="00FA7E59"/>
    <w:rsid w:val="00FB0055"/>
    <w:rsid w:val="00FB04D9"/>
    <w:rsid w:val="00FB1BCC"/>
    <w:rsid w:val="00FB1CB8"/>
    <w:rsid w:val="00FB289A"/>
    <w:rsid w:val="00FB298D"/>
    <w:rsid w:val="00FB39C3"/>
    <w:rsid w:val="00FB42F0"/>
    <w:rsid w:val="00FB456A"/>
    <w:rsid w:val="00FB4B5A"/>
    <w:rsid w:val="00FB61BE"/>
    <w:rsid w:val="00FB6D07"/>
    <w:rsid w:val="00FB75CC"/>
    <w:rsid w:val="00FB7E00"/>
    <w:rsid w:val="00FC0559"/>
    <w:rsid w:val="00FC0E11"/>
    <w:rsid w:val="00FC0E71"/>
    <w:rsid w:val="00FC1D47"/>
    <w:rsid w:val="00FC20E6"/>
    <w:rsid w:val="00FC2F6A"/>
    <w:rsid w:val="00FC3B5D"/>
    <w:rsid w:val="00FC4652"/>
    <w:rsid w:val="00FC4EC4"/>
    <w:rsid w:val="00FC65BD"/>
    <w:rsid w:val="00FC6E39"/>
    <w:rsid w:val="00FC7E91"/>
    <w:rsid w:val="00FD02F6"/>
    <w:rsid w:val="00FD1BD5"/>
    <w:rsid w:val="00FD27AA"/>
    <w:rsid w:val="00FD27D7"/>
    <w:rsid w:val="00FD3954"/>
    <w:rsid w:val="00FD5248"/>
    <w:rsid w:val="00FD52DE"/>
    <w:rsid w:val="00FD5D49"/>
    <w:rsid w:val="00FD60D2"/>
    <w:rsid w:val="00FD67DD"/>
    <w:rsid w:val="00FD687D"/>
    <w:rsid w:val="00FD739C"/>
    <w:rsid w:val="00FE0791"/>
    <w:rsid w:val="00FE1081"/>
    <w:rsid w:val="00FE2244"/>
    <w:rsid w:val="00FE22A1"/>
    <w:rsid w:val="00FE24CE"/>
    <w:rsid w:val="00FE5760"/>
    <w:rsid w:val="00FE68C8"/>
    <w:rsid w:val="00FE702E"/>
    <w:rsid w:val="00FE7728"/>
    <w:rsid w:val="00FF05C7"/>
    <w:rsid w:val="00FF0877"/>
    <w:rsid w:val="00FF13C9"/>
    <w:rsid w:val="00FF1C34"/>
    <w:rsid w:val="00FF1EA7"/>
    <w:rsid w:val="00FF2186"/>
    <w:rsid w:val="00FF48D4"/>
    <w:rsid w:val="00FF5556"/>
    <w:rsid w:val="00FF561B"/>
    <w:rsid w:val="00FF6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262"/>
    <o:shapelayout v:ext="edit">
      <o:idmap v:ext="edit" data="1"/>
    </o:shapelayout>
  </w:shapeDefaults>
  <w:decimalSymbol w:val="."/>
  <w:listSeparator w:val=","/>
  <w15:docId w15:val="{FD12FC2E-77F5-46BC-BC0B-FB0D158617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바탕" w:hAnsi="Arial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locked="1" w:semiHidden="1" w:uiPriority="0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semiHidden="1" w:uiPriority="0" w:unhideWhenUsed="1"/>
    <w:lsdException w:name="index heading" w:locked="1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0" w:qFormat="1"/>
    <w:lsdException w:name="Closing" w:locked="1" w:semiHidden="1" w:unhideWhenUsed="1"/>
    <w:lsdException w:name="Signature" w:locked="1" w:semiHidden="1" w:unhideWhenUsed="1"/>
    <w:lsdException w:name="Default Paragraph Font" w:semiHidden="1" w:uiPriority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0" w:qFormat="1"/>
    <w:lsdException w:name="Emphasis" w:locked="1" w:uiPriority="0" w:qFormat="1"/>
    <w:lsdException w:name="Document Map" w:locked="1" w:semiHidden="1" w:uiPriority="0" w:unhideWhenUsed="1"/>
    <w:lsdException w:name="Plain Text" w:locked="1" w:semiHidden="1" w:unhideWhenUsed="1"/>
    <w:lsdException w:name="E-mail Signature" w:locked="1" w:semiHidden="1" w:unhideWhenUsed="1"/>
    <w:lsdException w:name="HTML Top of Form" w:semiHidden="1" w:uiPriority="0" w:unhideWhenUsed="1"/>
    <w:lsdException w:name="HTML Bottom of Form" w:semiHidden="1" w:uiPriority="0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semiHidden="1" w:uiPriority="0" w:unhideWhenUsed="1"/>
    <w:lsdException w:name="annotation subject" w:locked="1" w:semiHidden="1" w:unhideWhenUsed="1"/>
    <w:lsdException w:name="No List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/>
    <w:lsdException w:name="Table Theme" w:locked="1" w:semiHidden="1" w:uiPriority="0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81A16"/>
    <w:pPr>
      <w:suppressAutoHyphens/>
      <w:spacing w:after="200" w:line="240" w:lineRule="atLeast"/>
    </w:pPr>
    <w:rPr>
      <w:rFonts w:cs="Arial"/>
      <w:kern w:val="32"/>
      <w:lang w:eastAsia="en-US"/>
    </w:rPr>
  </w:style>
  <w:style w:type="paragraph" w:styleId="1">
    <w:name w:val="heading 1"/>
    <w:aliases w:val="H1,Normal + Font: Helvetica,Space Before 12 pt,Not Bold"/>
    <w:basedOn w:val="a0"/>
    <w:next w:val="BodyText10"/>
    <w:link w:val="1Char"/>
    <w:uiPriority w:val="9"/>
    <w:qFormat/>
    <w:rsid w:val="00362186"/>
    <w:pPr>
      <w:pageBreakBefore/>
      <w:widowControl w:val="0"/>
      <w:numPr>
        <w:numId w:val="18"/>
      </w:numPr>
      <w:suppressAutoHyphens w:val="0"/>
      <w:wordWrap w:val="0"/>
      <w:autoSpaceDE w:val="0"/>
      <w:autoSpaceDN w:val="0"/>
      <w:adjustRightInd w:val="0"/>
      <w:snapToGrid w:val="0"/>
      <w:spacing w:after="600"/>
      <w:outlineLvl w:val="0"/>
    </w:pPr>
    <w:rPr>
      <w:rFonts w:eastAsia="바탕체" w:cs="Times New Roman"/>
      <w:b/>
      <w:kern w:val="2"/>
      <w:sz w:val="36"/>
      <w:szCs w:val="28"/>
      <w:lang w:eastAsia="ko-KR"/>
    </w:rPr>
  </w:style>
  <w:style w:type="paragraph" w:styleId="20">
    <w:name w:val="heading 2"/>
    <w:aliases w:val="H2,H21,H22,H211,H23,H212,H24,H213,H25,H214,H26,H215,H27,H216,H28,H217,H221,H2111,H231,H2121,H241,H2131,H251,H2141,H261,H2151,H271,H2161,H29,H218,H222,H2112,H232,H2122,H242,H2132,H252,H2142,H262,H2152,H272,H2162,H210,H219,H223,H2113,H233,H2123"/>
    <w:basedOn w:val="a0"/>
    <w:next w:val="BodyText10"/>
    <w:link w:val="2Char"/>
    <w:uiPriority w:val="9"/>
    <w:qFormat/>
    <w:rsid w:val="008B0311"/>
    <w:pPr>
      <w:keepNext/>
      <w:widowControl w:val="0"/>
      <w:numPr>
        <w:ilvl w:val="1"/>
        <w:numId w:val="18"/>
      </w:numPr>
      <w:suppressAutoHyphens w:val="0"/>
      <w:wordWrap w:val="0"/>
      <w:autoSpaceDE w:val="0"/>
      <w:autoSpaceDN w:val="0"/>
      <w:adjustRightInd w:val="0"/>
      <w:snapToGrid w:val="0"/>
      <w:jc w:val="both"/>
      <w:outlineLvl w:val="1"/>
    </w:pPr>
    <w:rPr>
      <w:rFonts w:eastAsia="바탕체" w:cs="Times New Roman"/>
      <w:b/>
      <w:kern w:val="2"/>
      <w:sz w:val="24"/>
      <w:szCs w:val="22"/>
      <w:lang w:eastAsia="ko-KR"/>
    </w:rPr>
  </w:style>
  <w:style w:type="paragraph" w:styleId="3">
    <w:name w:val="heading 3"/>
    <w:aliases w:val="H3"/>
    <w:basedOn w:val="a0"/>
    <w:next w:val="BodyText10"/>
    <w:link w:val="3Char"/>
    <w:uiPriority w:val="9"/>
    <w:qFormat/>
    <w:rsid w:val="008B0311"/>
    <w:pPr>
      <w:keepNext/>
      <w:widowControl w:val="0"/>
      <w:numPr>
        <w:ilvl w:val="2"/>
        <w:numId w:val="18"/>
      </w:numPr>
      <w:suppressAutoHyphens w:val="0"/>
      <w:wordWrap w:val="0"/>
      <w:autoSpaceDE w:val="0"/>
      <w:autoSpaceDN w:val="0"/>
      <w:adjustRightInd w:val="0"/>
      <w:snapToGrid w:val="0"/>
      <w:jc w:val="both"/>
      <w:outlineLvl w:val="2"/>
    </w:pPr>
    <w:rPr>
      <w:rFonts w:eastAsia="바탕체" w:cs="Times New Roman"/>
      <w:b/>
      <w:kern w:val="2"/>
      <w:szCs w:val="22"/>
      <w:lang w:eastAsia="ko-KR"/>
    </w:rPr>
  </w:style>
  <w:style w:type="paragraph" w:styleId="40">
    <w:name w:val="heading 4"/>
    <w:aliases w:val="H4"/>
    <w:basedOn w:val="a0"/>
    <w:next w:val="BodyText10"/>
    <w:link w:val="4Char"/>
    <w:uiPriority w:val="9"/>
    <w:qFormat/>
    <w:rsid w:val="008B0311"/>
    <w:pPr>
      <w:keepNext/>
      <w:widowControl w:val="0"/>
      <w:numPr>
        <w:ilvl w:val="3"/>
        <w:numId w:val="18"/>
      </w:numPr>
      <w:suppressAutoHyphens w:val="0"/>
      <w:wordWrap w:val="0"/>
      <w:autoSpaceDE w:val="0"/>
      <w:autoSpaceDN w:val="0"/>
      <w:adjustRightInd w:val="0"/>
      <w:snapToGrid w:val="0"/>
      <w:jc w:val="both"/>
      <w:outlineLvl w:val="3"/>
    </w:pPr>
    <w:rPr>
      <w:rFonts w:eastAsia="바탕체" w:cs="Times New Roman"/>
      <w:b/>
      <w:bCs/>
      <w:kern w:val="2"/>
      <w:szCs w:val="22"/>
      <w:lang w:eastAsia="ko-KR"/>
    </w:rPr>
  </w:style>
  <w:style w:type="paragraph" w:styleId="50">
    <w:name w:val="heading 5"/>
    <w:aliases w:val="H5"/>
    <w:basedOn w:val="a0"/>
    <w:next w:val="BodyText10"/>
    <w:link w:val="5Char"/>
    <w:uiPriority w:val="9"/>
    <w:qFormat/>
    <w:rsid w:val="008B0311"/>
    <w:pPr>
      <w:keepNext/>
      <w:widowControl w:val="0"/>
      <w:numPr>
        <w:ilvl w:val="4"/>
        <w:numId w:val="18"/>
      </w:numPr>
      <w:suppressAutoHyphens w:val="0"/>
      <w:wordWrap w:val="0"/>
      <w:autoSpaceDE w:val="0"/>
      <w:autoSpaceDN w:val="0"/>
      <w:adjustRightInd w:val="0"/>
      <w:snapToGrid w:val="0"/>
      <w:jc w:val="both"/>
      <w:outlineLvl w:val="4"/>
    </w:pPr>
    <w:rPr>
      <w:rFonts w:eastAsia="바탕체" w:cs="Times New Roman"/>
      <w:b/>
      <w:kern w:val="2"/>
      <w:szCs w:val="22"/>
      <w:lang w:eastAsia="ko-KR"/>
    </w:rPr>
  </w:style>
  <w:style w:type="paragraph" w:styleId="6">
    <w:name w:val="heading 6"/>
    <w:aliases w:val="H6"/>
    <w:basedOn w:val="a0"/>
    <w:next w:val="BodyText10"/>
    <w:link w:val="6Char"/>
    <w:uiPriority w:val="9"/>
    <w:qFormat/>
    <w:rsid w:val="008B0311"/>
    <w:pPr>
      <w:keepNext/>
      <w:widowControl w:val="0"/>
      <w:numPr>
        <w:ilvl w:val="5"/>
        <w:numId w:val="18"/>
      </w:numPr>
      <w:suppressAutoHyphens w:val="0"/>
      <w:wordWrap w:val="0"/>
      <w:autoSpaceDE w:val="0"/>
      <w:autoSpaceDN w:val="0"/>
      <w:adjustRightInd w:val="0"/>
      <w:snapToGrid w:val="0"/>
      <w:jc w:val="both"/>
      <w:outlineLvl w:val="5"/>
    </w:pPr>
    <w:rPr>
      <w:rFonts w:eastAsia="바탕체" w:cs="Times New Roman"/>
      <w:b/>
      <w:bCs/>
      <w:kern w:val="2"/>
      <w:szCs w:val="22"/>
      <w:lang w:eastAsia="ko-KR"/>
    </w:rPr>
  </w:style>
  <w:style w:type="paragraph" w:styleId="7">
    <w:name w:val="heading 7"/>
    <w:aliases w:val="H7"/>
    <w:basedOn w:val="a0"/>
    <w:next w:val="BodyText10"/>
    <w:link w:val="7Char"/>
    <w:uiPriority w:val="9"/>
    <w:qFormat/>
    <w:rsid w:val="008B0311"/>
    <w:pPr>
      <w:keepNext/>
      <w:widowControl w:val="0"/>
      <w:numPr>
        <w:ilvl w:val="6"/>
        <w:numId w:val="18"/>
      </w:numPr>
      <w:suppressAutoHyphens w:val="0"/>
      <w:wordWrap w:val="0"/>
      <w:autoSpaceDE w:val="0"/>
      <w:autoSpaceDN w:val="0"/>
      <w:adjustRightInd w:val="0"/>
      <w:snapToGrid w:val="0"/>
      <w:jc w:val="both"/>
      <w:outlineLvl w:val="6"/>
    </w:pPr>
    <w:rPr>
      <w:rFonts w:eastAsia="바탕체" w:cs="Times New Roman"/>
      <w:b/>
      <w:kern w:val="2"/>
      <w:szCs w:val="22"/>
      <w:lang w:eastAsia="ko-KR"/>
    </w:rPr>
  </w:style>
  <w:style w:type="paragraph" w:styleId="8">
    <w:name w:val="heading 8"/>
    <w:aliases w:val="H8"/>
    <w:basedOn w:val="a0"/>
    <w:next w:val="BodyText10"/>
    <w:link w:val="8Char"/>
    <w:uiPriority w:val="9"/>
    <w:qFormat/>
    <w:rsid w:val="008B0311"/>
    <w:pPr>
      <w:keepNext/>
      <w:widowControl w:val="0"/>
      <w:numPr>
        <w:ilvl w:val="7"/>
        <w:numId w:val="18"/>
      </w:numPr>
      <w:suppressAutoHyphens w:val="0"/>
      <w:wordWrap w:val="0"/>
      <w:autoSpaceDE w:val="0"/>
      <w:autoSpaceDN w:val="0"/>
      <w:adjustRightInd w:val="0"/>
      <w:snapToGrid w:val="0"/>
      <w:jc w:val="both"/>
      <w:outlineLvl w:val="7"/>
    </w:pPr>
    <w:rPr>
      <w:rFonts w:eastAsia="바탕체" w:cs="Times New Roman"/>
      <w:b/>
      <w:kern w:val="2"/>
      <w:szCs w:val="22"/>
      <w:lang w:eastAsia="ko-KR"/>
    </w:rPr>
  </w:style>
  <w:style w:type="paragraph" w:styleId="9">
    <w:name w:val="heading 9"/>
    <w:aliases w:val="H9"/>
    <w:basedOn w:val="a0"/>
    <w:next w:val="BodyText10"/>
    <w:link w:val="9Char"/>
    <w:uiPriority w:val="9"/>
    <w:qFormat/>
    <w:rsid w:val="008B0311"/>
    <w:pPr>
      <w:keepNext/>
      <w:widowControl w:val="0"/>
      <w:numPr>
        <w:ilvl w:val="8"/>
        <w:numId w:val="18"/>
      </w:numPr>
      <w:suppressAutoHyphens w:val="0"/>
      <w:wordWrap w:val="0"/>
      <w:autoSpaceDE w:val="0"/>
      <w:autoSpaceDN w:val="0"/>
      <w:adjustRightInd w:val="0"/>
      <w:snapToGrid w:val="0"/>
      <w:jc w:val="both"/>
      <w:outlineLvl w:val="8"/>
    </w:pPr>
    <w:rPr>
      <w:rFonts w:eastAsia="바탕체" w:cs="Times New Roman"/>
      <w:b/>
      <w:kern w:val="2"/>
      <w:szCs w:val="22"/>
      <w:lang w:eastAsia="ko-KR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aliases w:val="H1 Char,Normal + Font: Helvetica Char,Space Before 12 pt Char,Not Bold Char"/>
    <w:link w:val="1"/>
    <w:uiPriority w:val="9"/>
    <w:rsid w:val="00351BF4"/>
    <w:rPr>
      <w:rFonts w:eastAsia="바탕체"/>
      <w:b/>
      <w:kern w:val="2"/>
      <w:sz w:val="36"/>
      <w:szCs w:val="28"/>
    </w:rPr>
  </w:style>
  <w:style w:type="character" w:customStyle="1" w:styleId="2Char">
    <w:name w:val="제목 2 Char"/>
    <w:aliases w:val="H2 Char,H21 Char,H22 Char,H211 Char,H23 Char,H212 Char,H24 Char,H213 Char,H25 Char,H214 Char,H26 Char,H215 Char,H27 Char,H216 Char,H28 Char,H217 Char,H221 Char,H2111 Char,H231 Char,H2121 Char,H241 Char,H2131 Char,H251 Char,H2141 Char,H261 Char"/>
    <w:link w:val="20"/>
    <w:uiPriority w:val="9"/>
    <w:locked/>
    <w:rsid w:val="00907584"/>
    <w:rPr>
      <w:rFonts w:eastAsia="바탕체"/>
      <w:b/>
      <w:kern w:val="2"/>
      <w:sz w:val="24"/>
      <w:szCs w:val="22"/>
    </w:rPr>
  </w:style>
  <w:style w:type="character" w:customStyle="1" w:styleId="3Char">
    <w:name w:val="제목 3 Char"/>
    <w:aliases w:val="H3 Char"/>
    <w:link w:val="3"/>
    <w:uiPriority w:val="9"/>
    <w:rsid w:val="0087458B"/>
    <w:rPr>
      <w:rFonts w:eastAsia="바탕체"/>
      <w:b/>
      <w:kern w:val="2"/>
      <w:szCs w:val="22"/>
    </w:rPr>
  </w:style>
  <w:style w:type="character" w:customStyle="1" w:styleId="4Char">
    <w:name w:val="제목 4 Char"/>
    <w:aliases w:val="H4 Char"/>
    <w:link w:val="40"/>
    <w:uiPriority w:val="9"/>
    <w:locked/>
    <w:rsid w:val="00907584"/>
    <w:rPr>
      <w:rFonts w:eastAsia="바탕체"/>
      <w:b/>
      <w:bCs/>
      <w:kern w:val="2"/>
      <w:szCs w:val="22"/>
    </w:rPr>
  </w:style>
  <w:style w:type="character" w:customStyle="1" w:styleId="5Char">
    <w:name w:val="제목 5 Char"/>
    <w:aliases w:val="H5 Char"/>
    <w:basedOn w:val="4Char"/>
    <w:link w:val="50"/>
    <w:uiPriority w:val="9"/>
    <w:locked/>
    <w:rsid w:val="00907584"/>
    <w:rPr>
      <w:rFonts w:eastAsia="바탕체"/>
      <w:b/>
      <w:bCs/>
      <w:kern w:val="2"/>
      <w:szCs w:val="22"/>
    </w:rPr>
  </w:style>
  <w:style w:type="character" w:customStyle="1" w:styleId="6Char">
    <w:name w:val="제목 6 Char"/>
    <w:aliases w:val="H6 Char"/>
    <w:link w:val="6"/>
    <w:uiPriority w:val="9"/>
    <w:rsid w:val="00017B24"/>
    <w:rPr>
      <w:rFonts w:eastAsia="바탕체"/>
      <w:b/>
      <w:bCs/>
      <w:kern w:val="2"/>
      <w:szCs w:val="22"/>
    </w:rPr>
  </w:style>
  <w:style w:type="character" w:customStyle="1" w:styleId="7Char">
    <w:name w:val="제목 7 Char"/>
    <w:aliases w:val="H7 Char"/>
    <w:link w:val="7"/>
    <w:uiPriority w:val="9"/>
    <w:rsid w:val="00017B24"/>
    <w:rPr>
      <w:rFonts w:eastAsia="바탕체"/>
      <w:b/>
      <w:kern w:val="2"/>
      <w:szCs w:val="22"/>
    </w:rPr>
  </w:style>
  <w:style w:type="character" w:customStyle="1" w:styleId="8Char">
    <w:name w:val="제목 8 Char"/>
    <w:aliases w:val="H8 Char"/>
    <w:link w:val="8"/>
    <w:uiPriority w:val="9"/>
    <w:rsid w:val="00017B24"/>
    <w:rPr>
      <w:rFonts w:eastAsia="바탕체"/>
      <w:b/>
      <w:kern w:val="2"/>
      <w:szCs w:val="22"/>
    </w:rPr>
  </w:style>
  <w:style w:type="character" w:customStyle="1" w:styleId="9Char">
    <w:name w:val="제목 9 Char"/>
    <w:aliases w:val="H9 Char"/>
    <w:link w:val="9"/>
    <w:uiPriority w:val="9"/>
    <w:rsid w:val="00017B24"/>
    <w:rPr>
      <w:rFonts w:eastAsia="바탕체"/>
      <w:b/>
      <w:kern w:val="2"/>
      <w:szCs w:val="22"/>
    </w:rPr>
  </w:style>
  <w:style w:type="paragraph" w:styleId="a4">
    <w:name w:val="Balloon Text"/>
    <w:basedOn w:val="a0"/>
    <w:link w:val="Char"/>
    <w:uiPriority w:val="99"/>
    <w:semiHidden/>
    <w:locked/>
    <w:rsid w:val="00705A0E"/>
    <w:pPr>
      <w:spacing w:after="0" w:line="240" w:lineRule="auto"/>
    </w:pPr>
    <w:rPr>
      <w:rFonts w:ascii="맑은 고딕" w:eastAsia="맑은 고딕" w:hAnsi="맑은 고딕" w:cs="맑은 고딕"/>
      <w:sz w:val="18"/>
      <w:szCs w:val="18"/>
    </w:rPr>
  </w:style>
  <w:style w:type="character" w:customStyle="1" w:styleId="Char">
    <w:name w:val="풍선 도움말 텍스트 Char"/>
    <w:link w:val="a4"/>
    <w:uiPriority w:val="99"/>
    <w:locked/>
    <w:rsid w:val="00705A0E"/>
    <w:rPr>
      <w:rFonts w:ascii="맑은 고딕" w:eastAsia="맑은 고딕" w:hAnsi="맑은 고딕" w:cs="맑은 고딕"/>
      <w:kern w:val="32"/>
      <w:sz w:val="18"/>
      <w:szCs w:val="18"/>
      <w:lang w:eastAsia="en-US"/>
    </w:rPr>
  </w:style>
  <w:style w:type="paragraph" w:styleId="a5">
    <w:name w:val="footer"/>
    <w:aliases w:val="f"/>
    <w:basedOn w:val="a0"/>
    <w:link w:val="Char0"/>
    <w:semiHidden/>
    <w:locked/>
    <w:rsid w:val="008B0311"/>
    <w:pPr>
      <w:tabs>
        <w:tab w:val="center" w:pos="4252"/>
        <w:tab w:val="right" w:pos="8504"/>
      </w:tabs>
      <w:adjustRightInd w:val="0"/>
      <w:snapToGrid w:val="0"/>
    </w:pPr>
  </w:style>
  <w:style w:type="character" w:customStyle="1" w:styleId="Char0">
    <w:name w:val="바닥글 Char"/>
    <w:aliases w:val="f Char"/>
    <w:link w:val="a5"/>
    <w:semiHidden/>
    <w:rsid w:val="00017B24"/>
    <w:rPr>
      <w:rFonts w:cs="Arial"/>
      <w:kern w:val="32"/>
      <w:lang w:eastAsia="en-US"/>
    </w:rPr>
  </w:style>
  <w:style w:type="paragraph" w:customStyle="1" w:styleId="Footer1">
    <w:name w:val="Footer1"/>
    <w:aliases w:val="FT1"/>
    <w:basedOn w:val="a0"/>
    <w:rsid w:val="00362186"/>
    <w:pPr>
      <w:widowControl w:val="0"/>
      <w:tabs>
        <w:tab w:val="right" w:pos="5040"/>
        <w:tab w:val="right" w:pos="10080"/>
      </w:tabs>
      <w:suppressAutoHyphens w:val="0"/>
      <w:overflowPunct w:val="0"/>
      <w:autoSpaceDE w:val="0"/>
      <w:autoSpaceDN w:val="0"/>
      <w:adjustRightInd w:val="0"/>
      <w:snapToGrid w:val="0"/>
      <w:spacing w:before="100" w:after="0"/>
      <w:textAlignment w:val="baseline"/>
    </w:pPr>
    <w:rPr>
      <w:color w:val="000000"/>
      <w:kern w:val="0"/>
      <w:sz w:val="18"/>
      <w:szCs w:val="18"/>
      <w:lang w:eastAsia="ko-KR"/>
    </w:rPr>
  </w:style>
  <w:style w:type="character" w:customStyle="1" w:styleId="Bold">
    <w:name w:val="Bold"/>
    <w:aliases w:val="b,bold"/>
    <w:qFormat/>
    <w:rsid w:val="00362186"/>
    <w:rPr>
      <w:rFonts w:ascii="Arial" w:hAnsi="Arial" w:cs="Arial"/>
      <w:b/>
      <w:bCs/>
    </w:rPr>
  </w:style>
  <w:style w:type="paragraph" w:customStyle="1" w:styleId="EquationLeft">
    <w:name w:val="Equation_Left"/>
    <w:aliases w:val="ela"/>
    <w:basedOn w:val="ExampleBox"/>
    <w:next w:val="BodyText10"/>
    <w:rsid w:val="00362186"/>
    <w:rPr>
      <w:b/>
      <w:bCs/>
    </w:rPr>
  </w:style>
  <w:style w:type="character" w:customStyle="1" w:styleId="BoldItalic">
    <w:name w:val="Bold_Italic"/>
    <w:aliases w:val="bi,bold-italic"/>
    <w:rsid w:val="00362186"/>
    <w:rPr>
      <w:rFonts w:ascii="Arial" w:hAnsi="Arial" w:cs="Arial"/>
      <w:b/>
      <w:bCs/>
      <w:i/>
      <w:iCs/>
    </w:rPr>
  </w:style>
  <w:style w:type="paragraph" w:customStyle="1" w:styleId="Caution">
    <w:name w:val="Caution"/>
    <w:basedOn w:val="a0"/>
    <w:next w:val="BodyText10"/>
    <w:rsid w:val="00362186"/>
    <w:pPr>
      <w:widowControl w:val="0"/>
      <w:numPr>
        <w:numId w:val="15"/>
      </w:numPr>
      <w:pBdr>
        <w:top w:val="outset" w:sz="6" w:space="5" w:color="auto"/>
        <w:bottom w:val="outset" w:sz="6" w:space="5" w:color="auto"/>
      </w:pBdr>
      <w:suppressAutoHyphens w:val="0"/>
      <w:overflowPunct w:val="0"/>
      <w:autoSpaceDE w:val="0"/>
      <w:autoSpaceDN w:val="0"/>
      <w:adjustRightInd w:val="0"/>
      <w:snapToGrid w:val="0"/>
      <w:spacing w:before="100" w:after="300"/>
      <w:textAlignment w:val="baseline"/>
    </w:pPr>
    <w:rPr>
      <w:color w:val="000000"/>
      <w:kern w:val="0"/>
      <w:lang w:eastAsia="ko-KR"/>
    </w:rPr>
  </w:style>
  <w:style w:type="character" w:customStyle="1" w:styleId="CodeBlue">
    <w:name w:val="Code_Blue"/>
    <w:aliases w:val="cbh"/>
    <w:rsid w:val="00362186"/>
    <w:rPr>
      <w:rFonts w:ascii="Courier New" w:hAnsi="Courier New" w:cs="Courier New"/>
      <w:color w:val="0000FF"/>
      <w:sz w:val="16"/>
      <w:szCs w:val="16"/>
    </w:rPr>
  </w:style>
  <w:style w:type="paragraph" w:customStyle="1" w:styleId="DocumentName">
    <w:name w:val="Document_Name"/>
    <w:aliases w:val="dn,Document Name"/>
    <w:basedOn w:val="a0"/>
    <w:next w:val="BodyText10"/>
    <w:qFormat/>
    <w:rsid w:val="00362186"/>
    <w:pPr>
      <w:widowControl w:val="0"/>
      <w:suppressAutoHyphens w:val="0"/>
      <w:overflowPunct w:val="0"/>
      <w:autoSpaceDE w:val="0"/>
      <w:autoSpaceDN w:val="0"/>
      <w:adjustRightInd w:val="0"/>
      <w:snapToGrid w:val="0"/>
      <w:spacing w:before="2400" w:after="0"/>
      <w:ind w:left="357"/>
      <w:textAlignment w:val="baseline"/>
    </w:pPr>
    <w:rPr>
      <w:rFonts w:ascii="SamsungImaginationBold" w:eastAsia="산돌광수 L" w:hAnsi="SamsungImaginationBold" w:cs="Times New Roman"/>
      <w:b/>
      <w:noProof/>
      <w:color w:val="808080"/>
      <w:kern w:val="0"/>
      <w:sz w:val="52"/>
      <w:szCs w:val="72"/>
      <w:lang w:eastAsia="ko-KR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FigureBox">
    <w:name w:val="Figure_Box"/>
    <w:aliases w:val="fb,fb0"/>
    <w:basedOn w:val="a0"/>
    <w:next w:val="FigureCaption"/>
    <w:rsid w:val="00362186"/>
    <w:pPr>
      <w:widowControl w:val="0"/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</w:pBdr>
      <w:tabs>
        <w:tab w:val="left" w:pos="3720"/>
      </w:tabs>
      <w:suppressAutoHyphens w:val="0"/>
      <w:overflowPunct w:val="0"/>
      <w:autoSpaceDE w:val="0"/>
      <w:autoSpaceDN w:val="0"/>
      <w:adjustRightInd w:val="0"/>
      <w:snapToGrid w:val="0"/>
      <w:spacing w:after="100"/>
      <w:ind w:left="60" w:right="60"/>
      <w:jc w:val="center"/>
      <w:textAlignment w:val="baseline"/>
    </w:pPr>
    <w:rPr>
      <w:color w:val="000000"/>
      <w:kern w:val="0"/>
      <w:lang w:eastAsia="ko-KR"/>
    </w:rPr>
  </w:style>
  <w:style w:type="paragraph" w:customStyle="1" w:styleId="EquationCenter">
    <w:name w:val="Equation_Center"/>
    <w:aliases w:val="ec"/>
    <w:basedOn w:val="ExampleBox"/>
    <w:next w:val="BodyText10"/>
    <w:rsid w:val="00362186"/>
    <w:pPr>
      <w:tabs>
        <w:tab w:val="clear" w:pos="720"/>
        <w:tab w:val="clear" w:pos="1440"/>
        <w:tab w:val="clear" w:pos="2160"/>
        <w:tab w:val="clear" w:pos="2880"/>
        <w:tab w:val="clear" w:pos="3600"/>
        <w:tab w:val="clear" w:pos="4320"/>
        <w:tab w:val="clear" w:pos="5040"/>
        <w:tab w:val="left" w:pos="3720"/>
      </w:tabs>
      <w:spacing w:after="300"/>
      <w:jc w:val="center"/>
    </w:pPr>
    <w:rPr>
      <w:b/>
      <w:bCs/>
    </w:rPr>
  </w:style>
  <w:style w:type="paragraph" w:customStyle="1" w:styleId="Footer2">
    <w:name w:val="Footer2"/>
    <w:aliases w:val="ft2"/>
    <w:basedOn w:val="a0"/>
    <w:autoRedefine/>
    <w:rsid w:val="00362186"/>
    <w:pPr>
      <w:widowControl w:val="0"/>
      <w:pBdr>
        <w:top w:val="single" w:sz="12" w:space="1" w:color="auto"/>
      </w:pBdr>
      <w:tabs>
        <w:tab w:val="center" w:pos="5040"/>
        <w:tab w:val="right" w:pos="10080"/>
      </w:tabs>
      <w:suppressAutoHyphens w:val="0"/>
      <w:overflowPunct w:val="0"/>
      <w:autoSpaceDE w:val="0"/>
      <w:autoSpaceDN w:val="0"/>
      <w:adjustRightInd w:val="0"/>
      <w:snapToGrid w:val="0"/>
      <w:spacing w:before="100" w:after="0"/>
      <w:textAlignment w:val="baseline"/>
    </w:pPr>
    <w:rPr>
      <w:b/>
      <w:bCs/>
      <w:caps/>
      <w:color w:val="000000"/>
      <w:kern w:val="0"/>
      <w:sz w:val="18"/>
      <w:szCs w:val="18"/>
      <w:lang w:eastAsia="ko-KR"/>
    </w:rPr>
  </w:style>
  <w:style w:type="paragraph" w:customStyle="1" w:styleId="Header2">
    <w:name w:val="Header2"/>
    <w:aliases w:val="HD2"/>
    <w:basedOn w:val="a0"/>
    <w:rsid w:val="00362186"/>
    <w:pPr>
      <w:widowControl w:val="0"/>
      <w:pBdr>
        <w:bottom w:val="single" w:sz="12" w:space="5" w:color="auto"/>
      </w:pBdr>
      <w:tabs>
        <w:tab w:val="right" w:pos="10080"/>
      </w:tabs>
      <w:suppressAutoHyphens w:val="0"/>
      <w:overflowPunct w:val="0"/>
      <w:autoSpaceDE w:val="0"/>
      <w:autoSpaceDN w:val="0"/>
      <w:adjustRightInd w:val="0"/>
      <w:snapToGrid w:val="0"/>
      <w:spacing w:after="100"/>
      <w:textAlignment w:val="baseline"/>
    </w:pPr>
    <w:rPr>
      <w:b/>
      <w:bCs/>
      <w:color w:val="000000"/>
      <w:kern w:val="0"/>
      <w:sz w:val="18"/>
      <w:szCs w:val="18"/>
      <w:lang w:eastAsia="ko-KR"/>
    </w:rPr>
  </w:style>
  <w:style w:type="paragraph" w:customStyle="1" w:styleId="TableCaption">
    <w:name w:val="Table_Caption"/>
    <w:aliases w:val="th"/>
    <w:basedOn w:val="a0"/>
    <w:next w:val="BodyText10"/>
    <w:rsid w:val="008B0311"/>
    <w:pPr>
      <w:widowControl w:val="0"/>
      <w:suppressAutoHyphens w:val="0"/>
      <w:overflowPunct w:val="0"/>
      <w:autoSpaceDE w:val="0"/>
      <w:autoSpaceDN w:val="0"/>
      <w:adjustRightInd w:val="0"/>
      <w:snapToGrid w:val="0"/>
      <w:spacing w:after="100"/>
      <w:jc w:val="center"/>
      <w:textAlignment w:val="baseline"/>
    </w:pPr>
    <w:rPr>
      <w:b/>
      <w:bCs/>
      <w:color w:val="000000"/>
      <w:kern w:val="0"/>
      <w:lang w:eastAsia="ko-KR"/>
    </w:rPr>
  </w:style>
  <w:style w:type="paragraph" w:customStyle="1" w:styleId="ExampleCaption">
    <w:name w:val="Example_Caption"/>
    <w:aliases w:val="eh"/>
    <w:basedOn w:val="a0"/>
    <w:next w:val="BodyText10"/>
    <w:rsid w:val="00362186"/>
    <w:pPr>
      <w:widowControl w:val="0"/>
      <w:suppressAutoHyphens w:val="0"/>
      <w:overflowPunct w:val="0"/>
      <w:autoSpaceDE w:val="0"/>
      <w:autoSpaceDN w:val="0"/>
      <w:adjustRightInd w:val="0"/>
      <w:snapToGrid w:val="0"/>
      <w:spacing w:after="100"/>
      <w:jc w:val="center"/>
      <w:textAlignment w:val="baseline"/>
    </w:pPr>
    <w:rPr>
      <w:b/>
      <w:bCs/>
      <w:color w:val="000000"/>
      <w:kern w:val="0"/>
      <w:lang w:eastAsia="ko-KR"/>
    </w:rPr>
  </w:style>
  <w:style w:type="paragraph" w:customStyle="1" w:styleId="ListMultiLevel1">
    <w:name w:val="List_Multi_Level_1"/>
    <w:aliases w:val="lm"/>
    <w:basedOn w:val="a0"/>
    <w:qFormat/>
    <w:rsid w:val="008B0311"/>
    <w:pPr>
      <w:widowControl w:val="0"/>
      <w:numPr>
        <w:numId w:val="1"/>
      </w:numPr>
      <w:suppressAutoHyphens w:val="0"/>
      <w:overflowPunct w:val="0"/>
      <w:autoSpaceDE w:val="0"/>
      <w:autoSpaceDN w:val="0"/>
      <w:adjustRightInd w:val="0"/>
      <w:snapToGrid w:val="0"/>
      <w:spacing w:after="100"/>
      <w:textAlignment w:val="baseline"/>
    </w:pPr>
    <w:rPr>
      <w:rFonts w:eastAsia="바탕체"/>
      <w:color w:val="000000"/>
      <w:kern w:val="0"/>
      <w:lang w:eastAsia="ko-KR"/>
    </w:rPr>
  </w:style>
  <w:style w:type="paragraph" w:customStyle="1" w:styleId="ListMultiLevel2">
    <w:name w:val="List_Multi_Level_2"/>
    <w:aliases w:val="lm2"/>
    <w:basedOn w:val="ListMultiLevel1"/>
    <w:rsid w:val="008B0311"/>
    <w:pPr>
      <w:numPr>
        <w:numId w:val="3"/>
      </w:numPr>
      <w:spacing w:after="60"/>
    </w:pPr>
  </w:style>
  <w:style w:type="paragraph" w:customStyle="1" w:styleId="ListMultiLevel3">
    <w:name w:val="List_Multi_Level_3"/>
    <w:aliases w:val="lm3"/>
    <w:basedOn w:val="ListMultiLevel2"/>
    <w:rsid w:val="008B0311"/>
    <w:pPr>
      <w:numPr>
        <w:numId w:val="4"/>
      </w:numPr>
    </w:pPr>
  </w:style>
  <w:style w:type="paragraph" w:customStyle="1" w:styleId="ListMultiLevel1End">
    <w:name w:val="List_Multi_Level_1_End"/>
    <w:aliases w:val="lme"/>
    <w:basedOn w:val="a0"/>
    <w:next w:val="BodyText10"/>
    <w:link w:val="ListMultiLevel1EndChar"/>
    <w:rsid w:val="008B0311"/>
    <w:pPr>
      <w:widowControl w:val="0"/>
      <w:numPr>
        <w:numId w:val="2"/>
      </w:numPr>
      <w:suppressAutoHyphens w:val="0"/>
      <w:overflowPunct w:val="0"/>
      <w:autoSpaceDE w:val="0"/>
      <w:autoSpaceDN w:val="0"/>
      <w:adjustRightInd w:val="0"/>
      <w:snapToGrid w:val="0"/>
      <w:spacing w:after="300"/>
      <w:textAlignment w:val="baseline"/>
    </w:pPr>
    <w:rPr>
      <w:color w:val="000000"/>
      <w:kern w:val="0"/>
      <w:lang w:eastAsia="ko-KR"/>
    </w:rPr>
  </w:style>
  <w:style w:type="paragraph" w:customStyle="1" w:styleId="ListofFigures">
    <w:name w:val="List_of_Figures"/>
    <w:aliases w:val="lof"/>
    <w:basedOn w:val="a0"/>
    <w:next w:val="BodyText10"/>
    <w:rsid w:val="008B0311"/>
    <w:pPr>
      <w:tabs>
        <w:tab w:val="left" w:pos="5040"/>
        <w:tab w:val="right" w:pos="10080"/>
      </w:tabs>
      <w:suppressAutoHyphens w:val="0"/>
      <w:overflowPunct w:val="0"/>
      <w:autoSpaceDE w:val="0"/>
      <w:autoSpaceDN w:val="0"/>
      <w:adjustRightInd w:val="0"/>
      <w:snapToGrid w:val="0"/>
      <w:spacing w:after="40" w:line="240" w:lineRule="auto"/>
      <w:textAlignment w:val="baseline"/>
    </w:pPr>
    <w:rPr>
      <w:b/>
      <w:bCs/>
      <w:kern w:val="0"/>
      <w:lang w:val="en-GB" w:eastAsia="ko-KR"/>
    </w:rPr>
  </w:style>
  <w:style w:type="paragraph" w:customStyle="1" w:styleId="BodyText12">
    <w:name w:val="Body_Text_12"/>
    <w:aliases w:val="n12"/>
    <w:basedOn w:val="a0"/>
    <w:next w:val="BodyText10"/>
    <w:rsid w:val="00362186"/>
    <w:pPr>
      <w:widowControl w:val="0"/>
      <w:suppressAutoHyphens w:val="0"/>
      <w:overflowPunct w:val="0"/>
      <w:autoSpaceDE w:val="0"/>
      <w:autoSpaceDN w:val="0"/>
      <w:adjustRightInd w:val="0"/>
      <w:snapToGrid w:val="0"/>
      <w:textAlignment w:val="baseline"/>
    </w:pPr>
    <w:rPr>
      <w:color w:val="000000"/>
      <w:kern w:val="0"/>
      <w:sz w:val="24"/>
      <w:szCs w:val="24"/>
      <w:lang w:val="en-GB" w:eastAsia="ko-KR"/>
    </w:rPr>
  </w:style>
  <w:style w:type="paragraph" w:customStyle="1" w:styleId="BodyText12Center">
    <w:name w:val="Body_Text_12_Center"/>
    <w:aliases w:val="n12c"/>
    <w:basedOn w:val="BodyText12"/>
    <w:next w:val="BodyText10"/>
    <w:rsid w:val="00362186"/>
    <w:pPr>
      <w:jc w:val="center"/>
    </w:pPr>
  </w:style>
  <w:style w:type="paragraph" w:customStyle="1" w:styleId="NoteText">
    <w:name w:val="Note_Text"/>
    <w:basedOn w:val="a0"/>
    <w:link w:val="NoteTextChar"/>
    <w:qFormat/>
    <w:rsid w:val="008B0311"/>
    <w:pPr>
      <w:widowControl w:val="0"/>
      <w:tabs>
        <w:tab w:val="left" w:pos="360"/>
      </w:tabs>
      <w:suppressAutoHyphens w:val="0"/>
      <w:overflowPunct w:val="0"/>
      <w:autoSpaceDE w:val="0"/>
      <w:autoSpaceDN w:val="0"/>
      <w:adjustRightInd w:val="0"/>
      <w:snapToGrid w:val="0"/>
      <w:spacing w:after="40"/>
      <w:textAlignment w:val="baseline"/>
    </w:pPr>
    <w:rPr>
      <w:color w:val="000000"/>
      <w:kern w:val="0"/>
      <w:sz w:val="18"/>
      <w:szCs w:val="18"/>
      <w:lang w:eastAsia="ko-KR"/>
    </w:rPr>
  </w:style>
  <w:style w:type="paragraph" w:customStyle="1" w:styleId="ProductName">
    <w:name w:val="Product_Name"/>
    <w:aliases w:val="pn,Product Name"/>
    <w:basedOn w:val="a0"/>
    <w:qFormat/>
    <w:rsid w:val="008B0311"/>
    <w:pPr>
      <w:widowControl w:val="0"/>
      <w:suppressAutoHyphens w:val="0"/>
      <w:overflowPunct w:val="0"/>
      <w:autoSpaceDE w:val="0"/>
      <w:autoSpaceDN w:val="0"/>
      <w:adjustRightInd w:val="0"/>
      <w:snapToGrid w:val="0"/>
      <w:spacing w:before="800" w:after="300"/>
      <w:ind w:right="357"/>
      <w:jc w:val="right"/>
      <w:textAlignment w:val="baseline"/>
    </w:pPr>
    <w:rPr>
      <w:rFonts w:cs="Times New Roman"/>
      <w:b/>
      <w:color w:val="000000"/>
      <w:kern w:val="0"/>
      <w:sz w:val="88"/>
      <w:szCs w:val="96"/>
      <w:lang w:eastAsia="ko-KR"/>
    </w:rPr>
  </w:style>
  <w:style w:type="paragraph" w:customStyle="1" w:styleId="FigureCaption">
    <w:name w:val="Figure_Caption"/>
    <w:aliases w:val="fn"/>
    <w:basedOn w:val="a0"/>
    <w:next w:val="BodyText10"/>
    <w:rsid w:val="00362186"/>
    <w:pPr>
      <w:widowControl w:val="0"/>
      <w:numPr>
        <w:numId w:val="16"/>
      </w:numPr>
      <w:suppressAutoHyphens w:val="0"/>
      <w:overflowPunct w:val="0"/>
      <w:autoSpaceDE w:val="0"/>
      <w:autoSpaceDN w:val="0"/>
      <w:adjustRightInd w:val="0"/>
      <w:snapToGrid w:val="0"/>
      <w:spacing w:after="300"/>
      <w:jc w:val="center"/>
      <w:textAlignment w:val="baseline"/>
    </w:pPr>
    <w:rPr>
      <w:b/>
      <w:bCs/>
      <w:color w:val="000000"/>
      <w:kern w:val="0"/>
      <w:lang w:eastAsia="ko-KR"/>
    </w:rPr>
  </w:style>
  <w:style w:type="paragraph" w:customStyle="1" w:styleId="RevisionNumber">
    <w:name w:val="Revision_Number"/>
    <w:aliases w:val="rn,Revision Number"/>
    <w:basedOn w:val="a0"/>
    <w:qFormat/>
    <w:rsid w:val="008B0311"/>
    <w:pPr>
      <w:tabs>
        <w:tab w:val="left" w:pos="5280"/>
      </w:tabs>
      <w:suppressAutoHyphens w:val="0"/>
      <w:overflowPunct w:val="0"/>
      <w:autoSpaceDE w:val="0"/>
      <w:autoSpaceDN w:val="0"/>
      <w:adjustRightInd w:val="0"/>
      <w:snapToGrid w:val="0"/>
      <w:spacing w:before="400" w:after="100"/>
      <w:ind w:right="360"/>
      <w:jc w:val="right"/>
      <w:textAlignment w:val="baseline"/>
    </w:pPr>
    <w:rPr>
      <w:b/>
      <w:kern w:val="0"/>
      <w:sz w:val="28"/>
      <w:szCs w:val="28"/>
      <w:lang w:val="en-GB" w:eastAsia="ko-KR"/>
    </w:rPr>
  </w:style>
  <w:style w:type="paragraph" w:customStyle="1" w:styleId="ProductDescription">
    <w:name w:val="Product_Description"/>
    <w:aliases w:val="pd,Product Description"/>
    <w:basedOn w:val="a0"/>
    <w:qFormat/>
    <w:rsid w:val="008B0311"/>
    <w:pPr>
      <w:suppressAutoHyphens w:val="0"/>
      <w:overflowPunct w:val="0"/>
      <w:autoSpaceDE w:val="0"/>
      <w:autoSpaceDN w:val="0"/>
      <w:adjustRightInd w:val="0"/>
      <w:snapToGrid w:val="0"/>
      <w:spacing w:after="0"/>
      <w:ind w:right="360"/>
      <w:jc w:val="right"/>
      <w:textAlignment w:val="baseline"/>
    </w:pPr>
    <w:rPr>
      <w:rFonts w:cs="Times New Roman"/>
      <w:b/>
      <w:kern w:val="0"/>
      <w:sz w:val="44"/>
      <w:szCs w:val="56"/>
      <w:lang w:val="en-GB" w:eastAsia="ko-KR"/>
    </w:rPr>
  </w:style>
  <w:style w:type="paragraph" w:customStyle="1" w:styleId="Year">
    <w:name w:val="Year"/>
    <w:basedOn w:val="a0"/>
    <w:link w:val="YearChar"/>
    <w:rsid w:val="008B0311"/>
    <w:pPr>
      <w:widowControl w:val="0"/>
      <w:tabs>
        <w:tab w:val="left" w:pos="480"/>
      </w:tabs>
      <w:suppressAutoHyphens w:val="0"/>
      <w:overflowPunct w:val="0"/>
      <w:autoSpaceDE w:val="0"/>
      <w:autoSpaceDN w:val="0"/>
      <w:adjustRightInd w:val="0"/>
      <w:snapToGrid w:val="0"/>
      <w:spacing w:before="3600" w:after="0"/>
      <w:ind w:leftChars="63" w:left="63"/>
      <w:textAlignment w:val="baseline"/>
    </w:pPr>
    <w:rPr>
      <w:color w:val="5F5F5F"/>
      <w:kern w:val="0"/>
      <w:sz w:val="12"/>
      <w:szCs w:val="12"/>
      <w:lang w:eastAsia="ko-KR"/>
    </w:rPr>
  </w:style>
  <w:style w:type="paragraph" w:customStyle="1" w:styleId="RevisionDate">
    <w:name w:val="Revision_Date"/>
    <w:aliases w:val="rd,Revision Date"/>
    <w:basedOn w:val="a0"/>
    <w:qFormat/>
    <w:rsid w:val="008B0311"/>
    <w:pPr>
      <w:suppressAutoHyphens w:val="0"/>
      <w:overflowPunct w:val="0"/>
      <w:autoSpaceDE w:val="0"/>
      <w:autoSpaceDN w:val="0"/>
      <w:adjustRightInd w:val="0"/>
      <w:snapToGrid w:val="0"/>
      <w:spacing w:after="100" w:line="240" w:lineRule="auto"/>
      <w:ind w:right="360"/>
      <w:jc w:val="right"/>
      <w:textAlignment w:val="baseline"/>
    </w:pPr>
    <w:rPr>
      <w:b/>
      <w:color w:val="000000"/>
      <w:kern w:val="0"/>
      <w:sz w:val="28"/>
      <w:szCs w:val="28"/>
      <w:lang w:val="en-GB" w:eastAsia="ko-KR"/>
    </w:rPr>
  </w:style>
  <w:style w:type="paragraph" w:styleId="a6">
    <w:name w:val="Document Map"/>
    <w:basedOn w:val="a0"/>
    <w:link w:val="Char1"/>
    <w:locked/>
    <w:rsid w:val="008B0311"/>
    <w:pPr>
      <w:adjustRightInd w:val="0"/>
      <w:snapToGrid w:val="0"/>
    </w:pPr>
    <w:rPr>
      <w:rFonts w:ascii="굴림" w:eastAsia="굴림" w:cs="굴림"/>
      <w:sz w:val="18"/>
      <w:szCs w:val="18"/>
    </w:rPr>
  </w:style>
  <w:style w:type="character" w:customStyle="1" w:styleId="Char1">
    <w:name w:val="문서 구조 Char"/>
    <w:link w:val="a6"/>
    <w:locked/>
    <w:rsid w:val="00705A0E"/>
    <w:rPr>
      <w:rFonts w:ascii="굴림" w:eastAsia="굴림" w:cs="굴림"/>
      <w:kern w:val="32"/>
      <w:sz w:val="18"/>
      <w:szCs w:val="18"/>
      <w:lang w:eastAsia="en-US"/>
    </w:rPr>
  </w:style>
  <w:style w:type="character" w:customStyle="1" w:styleId="10">
    <w:name w:val="스타일1"/>
    <w:uiPriority w:val="99"/>
    <w:locked/>
    <w:rsid w:val="008B0311"/>
    <w:rPr>
      <w:color w:val="auto"/>
    </w:rPr>
  </w:style>
  <w:style w:type="character" w:customStyle="1" w:styleId="Code">
    <w:name w:val="Code"/>
    <w:aliases w:val="c,Program_Code"/>
    <w:rsid w:val="00362186"/>
    <w:rPr>
      <w:rFonts w:ascii="Courier New" w:hAnsi="Courier New" w:cs="Courier New"/>
      <w:sz w:val="16"/>
      <w:szCs w:val="16"/>
    </w:rPr>
  </w:style>
  <w:style w:type="character" w:customStyle="1" w:styleId="CodeBold">
    <w:name w:val="Code_Bold"/>
    <w:aliases w:val="cb,Code Bold"/>
    <w:rsid w:val="00362186"/>
    <w:rPr>
      <w:rFonts w:ascii="Courier New" w:hAnsi="Courier New" w:cs="Courier New"/>
      <w:b/>
      <w:bCs/>
      <w:sz w:val="16"/>
      <w:szCs w:val="16"/>
    </w:rPr>
  </w:style>
  <w:style w:type="character" w:customStyle="1" w:styleId="BodyTextBlack">
    <w:name w:val="Body_Text_Black"/>
    <w:aliases w:val="bb"/>
    <w:rsid w:val="00362186"/>
    <w:rPr>
      <w:color w:val="000000"/>
    </w:rPr>
  </w:style>
  <w:style w:type="character" w:customStyle="1" w:styleId="BodyTextUnderline">
    <w:name w:val="Body_Text_Underline"/>
    <w:aliases w:val="bu"/>
    <w:rsid w:val="00362186"/>
    <w:rPr>
      <w:u w:val="single"/>
    </w:rPr>
  </w:style>
  <w:style w:type="character" w:customStyle="1" w:styleId="CodeRed">
    <w:name w:val="Code_Red"/>
    <w:aliases w:val="crh"/>
    <w:rsid w:val="00362186"/>
    <w:rPr>
      <w:rFonts w:ascii="Courier New" w:hAnsi="Courier New" w:cs="Courier New"/>
      <w:color w:val="FF0000"/>
      <w:sz w:val="16"/>
      <w:szCs w:val="16"/>
    </w:rPr>
  </w:style>
  <w:style w:type="character" w:customStyle="1" w:styleId="BodyTextItalic">
    <w:name w:val="Body_Text_Italic"/>
    <w:aliases w:val="i"/>
    <w:rsid w:val="00362186"/>
    <w:rPr>
      <w:rFonts w:ascii="Arial" w:hAnsi="Arial" w:cs="Arial"/>
      <w:i/>
      <w:iCs/>
    </w:rPr>
  </w:style>
  <w:style w:type="paragraph" w:customStyle="1" w:styleId="BodyText10">
    <w:name w:val="Body_Text_10"/>
    <w:aliases w:val="n10"/>
    <w:basedOn w:val="a0"/>
    <w:link w:val="BodyText10Char"/>
    <w:qFormat/>
    <w:rsid w:val="00362186"/>
    <w:pPr>
      <w:widowControl w:val="0"/>
      <w:tabs>
        <w:tab w:val="left" w:pos="360"/>
        <w:tab w:val="left" w:pos="720"/>
      </w:tabs>
      <w:suppressAutoHyphens w:val="0"/>
      <w:overflowPunct w:val="0"/>
      <w:autoSpaceDE w:val="0"/>
      <w:autoSpaceDN w:val="0"/>
      <w:adjustRightInd w:val="0"/>
      <w:snapToGrid w:val="0"/>
      <w:textAlignment w:val="baseline"/>
    </w:pPr>
    <w:rPr>
      <w:color w:val="000000"/>
      <w:kern w:val="0"/>
      <w:lang w:eastAsia="ko-KR"/>
    </w:rPr>
  </w:style>
  <w:style w:type="character" w:customStyle="1" w:styleId="BodyText9">
    <w:name w:val="Body_Text_9"/>
    <w:aliases w:val="n9"/>
    <w:rsid w:val="00362186"/>
    <w:rPr>
      <w:rFonts w:ascii="Arial" w:hAnsi="Arial" w:cs="Arial"/>
      <w:sz w:val="18"/>
      <w:szCs w:val="18"/>
    </w:rPr>
  </w:style>
  <w:style w:type="character" w:customStyle="1" w:styleId="BodyText8">
    <w:name w:val="Body_Text_8"/>
    <w:aliases w:val="n8"/>
    <w:rsid w:val="00362186"/>
    <w:rPr>
      <w:rFonts w:ascii="Arial" w:hAnsi="Arial" w:cs="Arial"/>
      <w:sz w:val="16"/>
      <w:szCs w:val="16"/>
    </w:rPr>
  </w:style>
  <w:style w:type="character" w:customStyle="1" w:styleId="BodyText7">
    <w:name w:val="Body_Text_7"/>
    <w:aliases w:val="n7"/>
    <w:rsid w:val="00362186"/>
    <w:rPr>
      <w:rFonts w:ascii="Arial" w:hAnsi="Arial" w:cs="Arial"/>
      <w:sz w:val="14"/>
      <w:szCs w:val="14"/>
    </w:rPr>
  </w:style>
  <w:style w:type="paragraph" w:customStyle="1" w:styleId="TOCHeading">
    <w:name w:val="TOC_Heading"/>
    <w:aliases w:val="TOCH"/>
    <w:basedOn w:val="a0"/>
    <w:rsid w:val="008B0311"/>
    <w:pPr>
      <w:pageBreakBefore/>
      <w:adjustRightInd w:val="0"/>
      <w:snapToGrid w:val="0"/>
      <w:spacing w:after="600"/>
      <w:jc w:val="center"/>
      <w:outlineLvl w:val="0"/>
    </w:pPr>
    <w:rPr>
      <w:b/>
      <w:bCs/>
      <w:sz w:val="36"/>
      <w:szCs w:val="36"/>
    </w:rPr>
  </w:style>
  <w:style w:type="paragraph" w:customStyle="1" w:styleId="Warning">
    <w:name w:val="Warning"/>
    <w:basedOn w:val="Caution"/>
    <w:next w:val="BodyText10"/>
    <w:rsid w:val="008B0311"/>
    <w:pPr>
      <w:numPr>
        <w:numId w:val="8"/>
      </w:numPr>
    </w:pPr>
  </w:style>
  <w:style w:type="paragraph" w:styleId="a7">
    <w:name w:val="endnote text"/>
    <w:basedOn w:val="a0"/>
    <w:link w:val="Char2"/>
    <w:uiPriority w:val="99"/>
    <w:semiHidden/>
    <w:locked/>
    <w:rsid w:val="008B0311"/>
    <w:pPr>
      <w:adjustRightInd w:val="0"/>
      <w:snapToGrid w:val="0"/>
    </w:pPr>
  </w:style>
  <w:style w:type="character" w:customStyle="1" w:styleId="Char2">
    <w:name w:val="미주 텍스트 Char"/>
    <w:link w:val="a7"/>
    <w:uiPriority w:val="99"/>
    <w:semiHidden/>
    <w:locked/>
    <w:rsid w:val="00C327E5"/>
    <w:rPr>
      <w:rFonts w:cs="Arial"/>
      <w:kern w:val="32"/>
      <w:lang w:eastAsia="en-US"/>
    </w:rPr>
  </w:style>
  <w:style w:type="paragraph" w:customStyle="1" w:styleId="TableTextCenter">
    <w:name w:val="Table_Text_Center"/>
    <w:aliases w:val="t"/>
    <w:basedOn w:val="a0"/>
    <w:qFormat/>
    <w:rsid w:val="008B0311"/>
    <w:pPr>
      <w:widowControl w:val="0"/>
      <w:suppressAutoHyphens w:val="0"/>
      <w:overflowPunct w:val="0"/>
      <w:autoSpaceDE w:val="0"/>
      <w:autoSpaceDN w:val="0"/>
      <w:adjustRightInd w:val="0"/>
      <w:snapToGrid w:val="0"/>
      <w:spacing w:before="40" w:after="40"/>
      <w:jc w:val="center"/>
      <w:textAlignment w:val="baseline"/>
    </w:pPr>
    <w:rPr>
      <w:color w:val="000000"/>
      <w:kern w:val="0"/>
      <w:lang w:eastAsia="ko-KR"/>
    </w:rPr>
  </w:style>
  <w:style w:type="character" w:styleId="a8">
    <w:name w:val="endnote reference"/>
    <w:uiPriority w:val="99"/>
    <w:semiHidden/>
    <w:locked/>
    <w:rsid w:val="008B0311"/>
    <w:rPr>
      <w:vertAlign w:val="superscript"/>
    </w:rPr>
  </w:style>
  <w:style w:type="paragraph" w:styleId="a9">
    <w:name w:val="footnote text"/>
    <w:basedOn w:val="a0"/>
    <w:link w:val="Char3"/>
    <w:uiPriority w:val="99"/>
    <w:semiHidden/>
    <w:locked/>
    <w:rsid w:val="008B0311"/>
    <w:pPr>
      <w:adjustRightInd w:val="0"/>
      <w:snapToGrid w:val="0"/>
    </w:pPr>
  </w:style>
  <w:style w:type="character" w:customStyle="1" w:styleId="Char3">
    <w:name w:val="각주 텍스트 Char"/>
    <w:link w:val="a9"/>
    <w:uiPriority w:val="99"/>
    <w:semiHidden/>
    <w:locked/>
    <w:rsid w:val="00C327E5"/>
    <w:rPr>
      <w:rFonts w:cs="Arial"/>
      <w:kern w:val="32"/>
      <w:lang w:eastAsia="en-US"/>
    </w:rPr>
  </w:style>
  <w:style w:type="character" w:styleId="aa">
    <w:name w:val="footnote reference"/>
    <w:uiPriority w:val="99"/>
    <w:semiHidden/>
    <w:locked/>
    <w:rsid w:val="008B0311"/>
    <w:rPr>
      <w:vertAlign w:val="superscript"/>
    </w:rPr>
  </w:style>
  <w:style w:type="character" w:customStyle="1" w:styleId="Hyperlinks">
    <w:name w:val="Hyperlinks"/>
    <w:aliases w:val="Hyperlink,hy"/>
    <w:qFormat/>
    <w:rsid w:val="008B0311"/>
    <w:rPr>
      <w:i/>
      <w:color w:val="0000FF"/>
      <w:u w:val="single"/>
    </w:rPr>
  </w:style>
  <w:style w:type="paragraph" w:styleId="11">
    <w:name w:val="toc 1"/>
    <w:aliases w:val="H1_TOC,toc1"/>
    <w:basedOn w:val="BodyText12"/>
    <w:next w:val="BodyText10"/>
    <w:autoRedefine/>
    <w:uiPriority w:val="39"/>
    <w:rsid w:val="008B0311"/>
    <w:pPr>
      <w:tabs>
        <w:tab w:val="left" w:pos="480"/>
        <w:tab w:val="right" w:leader="dot" w:pos="10080"/>
      </w:tabs>
      <w:spacing w:before="200" w:after="100" w:line="240" w:lineRule="auto"/>
    </w:pPr>
    <w:rPr>
      <w:b/>
      <w:bCs/>
      <w:caps/>
      <w:sz w:val="28"/>
      <w:szCs w:val="28"/>
    </w:rPr>
  </w:style>
  <w:style w:type="paragraph" w:styleId="21">
    <w:name w:val="toc 2"/>
    <w:aliases w:val="H2_TOC,toc2"/>
    <w:basedOn w:val="BodyText10"/>
    <w:next w:val="BodyText10"/>
    <w:autoRedefine/>
    <w:uiPriority w:val="39"/>
    <w:rsid w:val="008B0311"/>
    <w:pPr>
      <w:tabs>
        <w:tab w:val="left" w:pos="1080"/>
        <w:tab w:val="right" w:leader="dot" w:pos="10080"/>
      </w:tabs>
      <w:spacing w:after="0"/>
      <w:ind w:left="480"/>
    </w:pPr>
  </w:style>
  <w:style w:type="character" w:customStyle="1" w:styleId="BodyTextRed">
    <w:name w:val="Body_Text_Red"/>
    <w:aliases w:val="hr"/>
    <w:rsid w:val="00362186"/>
    <w:rPr>
      <w:color w:val="FF0000"/>
    </w:rPr>
  </w:style>
  <w:style w:type="paragraph" w:customStyle="1" w:styleId="TableBlue">
    <w:name w:val="Table_Blue"/>
    <w:aliases w:val="tb,Table-Blue"/>
    <w:basedOn w:val="a0"/>
    <w:rsid w:val="008B0311"/>
    <w:pPr>
      <w:shd w:val="solid" w:color="0000FF" w:fill="auto"/>
      <w:suppressAutoHyphens w:val="0"/>
      <w:adjustRightInd w:val="0"/>
      <w:snapToGrid w:val="0"/>
      <w:spacing w:before="40" w:after="40" w:line="240" w:lineRule="auto"/>
      <w:jc w:val="center"/>
    </w:pPr>
    <w:rPr>
      <w:color w:val="000000"/>
      <w:kern w:val="0"/>
      <w:lang w:eastAsia="ko-KR"/>
    </w:rPr>
  </w:style>
  <w:style w:type="table" w:styleId="ab">
    <w:name w:val="Table Theme"/>
    <w:aliases w:val="New_Table,table line,color,NEW_TABLE"/>
    <w:basedOn w:val="a2"/>
    <w:rsid w:val="008B0311"/>
    <w:pPr>
      <w:overflowPunct w:val="0"/>
      <w:autoSpaceDE w:val="0"/>
      <w:autoSpaceDN w:val="0"/>
      <w:adjustRightInd w:val="0"/>
      <w:snapToGrid w:val="0"/>
      <w:spacing w:before="40" w:after="40"/>
      <w:textAlignment w:val="baseline"/>
    </w:pPr>
    <w:rPr>
      <w:rFonts w:cs="Arial"/>
    </w:rPr>
    <w:tblPr>
      <w:jc w:val="center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 w:cs="Arial"/>
        <w:b w:val="0"/>
        <w:bCs w:val="0"/>
        <w:i w:val="0"/>
        <w:iCs w:val="0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  <w:tblStylePr w:type="lastRow"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</w:style>
  <w:style w:type="paragraph" w:styleId="30">
    <w:name w:val="toc 3"/>
    <w:aliases w:val="H3_TOC,toc3"/>
    <w:basedOn w:val="BodyText10"/>
    <w:next w:val="BodyText10"/>
    <w:autoRedefine/>
    <w:uiPriority w:val="39"/>
    <w:rsid w:val="008B0311"/>
    <w:pPr>
      <w:tabs>
        <w:tab w:val="left" w:pos="1200"/>
        <w:tab w:val="right" w:leader="dot" w:pos="10080"/>
      </w:tabs>
      <w:spacing w:after="0"/>
      <w:ind w:left="720"/>
    </w:pPr>
  </w:style>
  <w:style w:type="paragraph" w:styleId="41">
    <w:name w:val="toc 4"/>
    <w:aliases w:val="H4_TOC,toc4"/>
    <w:basedOn w:val="BodyText10"/>
    <w:next w:val="BodyText10"/>
    <w:link w:val="4Char0"/>
    <w:autoRedefine/>
    <w:uiPriority w:val="39"/>
    <w:rsid w:val="008B0311"/>
    <w:pPr>
      <w:tabs>
        <w:tab w:val="left" w:pos="1320"/>
        <w:tab w:val="left" w:pos="1800"/>
        <w:tab w:val="right" w:leader="dot" w:pos="10080"/>
      </w:tabs>
      <w:spacing w:after="0"/>
      <w:ind w:left="1080"/>
    </w:pPr>
    <w:rPr>
      <w:lang w:val="en-GB"/>
    </w:rPr>
  </w:style>
  <w:style w:type="paragraph" w:styleId="51">
    <w:name w:val="toc 5"/>
    <w:aliases w:val="H5_TOC,toc5"/>
    <w:basedOn w:val="a0"/>
    <w:next w:val="a0"/>
    <w:autoRedefine/>
    <w:uiPriority w:val="39"/>
    <w:rsid w:val="008B0311"/>
    <w:pPr>
      <w:widowControl w:val="0"/>
      <w:tabs>
        <w:tab w:val="left" w:pos="1440"/>
        <w:tab w:val="right" w:leader="dot" w:pos="10080"/>
      </w:tabs>
      <w:suppressAutoHyphens w:val="0"/>
      <w:overflowPunct w:val="0"/>
      <w:autoSpaceDE w:val="0"/>
      <w:autoSpaceDN w:val="0"/>
      <w:adjustRightInd w:val="0"/>
      <w:snapToGrid w:val="0"/>
      <w:spacing w:after="0"/>
      <w:textAlignment w:val="baseline"/>
    </w:pPr>
    <w:rPr>
      <w:color w:val="000000"/>
      <w:kern w:val="0"/>
      <w:lang w:eastAsia="ko-KR"/>
    </w:rPr>
  </w:style>
  <w:style w:type="paragraph" w:styleId="60">
    <w:name w:val="toc 6"/>
    <w:aliases w:val="toc6,H5-TOC"/>
    <w:basedOn w:val="a0"/>
    <w:next w:val="a0"/>
    <w:autoRedefine/>
    <w:semiHidden/>
    <w:locked/>
    <w:rsid w:val="008B0311"/>
    <w:pPr>
      <w:tabs>
        <w:tab w:val="right" w:leader="dot" w:pos="10080"/>
      </w:tabs>
      <w:adjustRightInd w:val="0"/>
      <w:snapToGrid w:val="0"/>
      <w:spacing w:after="0"/>
      <w:ind w:left="1440"/>
    </w:pPr>
  </w:style>
  <w:style w:type="paragraph" w:styleId="z-">
    <w:name w:val="HTML Bottom of Form"/>
    <w:basedOn w:val="a0"/>
    <w:next w:val="a0"/>
    <w:link w:val="z-Char"/>
    <w:hidden/>
    <w:rsid w:val="00AA5BB5"/>
    <w:pPr>
      <w:widowControl w:val="0"/>
      <w:pBdr>
        <w:top w:val="single" w:sz="6" w:space="1" w:color="auto"/>
      </w:pBdr>
      <w:spacing w:after="0"/>
      <w:jc w:val="center"/>
    </w:pPr>
    <w:rPr>
      <w:rFonts w:eastAsia="바탕체"/>
      <w:vanish/>
      <w:color w:val="000000"/>
      <w:sz w:val="16"/>
      <w:szCs w:val="16"/>
    </w:rPr>
  </w:style>
  <w:style w:type="character" w:customStyle="1" w:styleId="z-Char">
    <w:name w:val="z-양식의 맨 아래 Char"/>
    <w:link w:val="z-"/>
    <w:uiPriority w:val="99"/>
    <w:semiHidden/>
    <w:rsid w:val="00017B24"/>
    <w:rPr>
      <w:rFonts w:cs="Arial"/>
      <w:vanish/>
      <w:kern w:val="32"/>
      <w:sz w:val="16"/>
      <w:szCs w:val="16"/>
      <w:lang w:eastAsia="en-US"/>
    </w:rPr>
  </w:style>
  <w:style w:type="paragraph" w:styleId="z-0">
    <w:name w:val="HTML Top of Form"/>
    <w:basedOn w:val="a0"/>
    <w:next w:val="a0"/>
    <w:link w:val="z-Char0"/>
    <w:hidden/>
    <w:rsid w:val="00AA5BB5"/>
    <w:pPr>
      <w:widowControl w:val="0"/>
      <w:pBdr>
        <w:bottom w:val="single" w:sz="6" w:space="1" w:color="auto"/>
      </w:pBdr>
      <w:spacing w:after="0"/>
      <w:jc w:val="center"/>
    </w:pPr>
    <w:rPr>
      <w:rFonts w:eastAsia="바탕체"/>
      <w:vanish/>
      <w:color w:val="000000"/>
      <w:sz w:val="16"/>
      <w:szCs w:val="16"/>
    </w:rPr>
  </w:style>
  <w:style w:type="character" w:customStyle="1" w:styleId="z-Char0">
    <w:name w:val="z-양식의 맨 위 Char"/>
    <w:link w:val="z-0"/>
    <w:uiPriority w:val="99"/>
    <w:semiHidden/>
    <w:rsid w:val="00017B24"/>
    <w:rPr>
      <w:rFonts w:cs="Arial"/>
      <w:vanish/>
      <w:kern w:val="32"/>
      <w:sz w:val="16"/>
      <w:szCs w:val="16"/>
      <w:lang w:eastAsia="en-US"/>
    </w:rPr>
  </w:style>
  <w:style w:type="paragraph" w:customStyle="1" w:styleId="TableGray">
    <w:name w:val="Table_Gray"/>
    <w:aliases w:val="tgr"/>
    <w:basedOn w:val="TableBlue"/>
    <w:rsid w:val="008B0311"/>
    <w:pPr>
      <w:shd w:val="solid" w:color="CBCBCB" w:fill="auto"/>
    </w:pPr>
  </w:style>
  <w:style w:type="paragraph" w:customStyle="1" w:styleId="TableGrayLefttgrl">
    <w:name w:val="Table_Gray_Left.tgrl"/>
    <w:basedOn w:val="TableGray"/>
    <w:rsid w:val="008B0311"/>
    <w:pPr>
      <w:spacing w:line="240" w:lineRule="atLeast"/>
      <w:jc w:val="left"/>
    </w:pPr>
  </w:style>
  <w:style w:type="paragraph" w:customStyle="1" w:styleId="TableYellow">
    <w:name w:val="Table_Yellow"/>
    <w:aliases w:val="ty,Table-Yellow"/>
    <w:basedOn w:val="a0"/>
    <w:rsid w:val="008B0311"/>
    <w:pPr>
      <w:shd w:val="solid" w:color="FFFF00" w:fill="auto"/>
      <w:suppressAutoHyphens w:val="0"/>
      <w:adjustRightInd w:val="0"/>
      <w:snapToGrid w:val="0"/>
      <w:spacing w:before="40" w:after="40" w:line="240" w:lineRule="auto"/>
      <w:jc w:val="center"/>
    </w:pPr>
    <w:rPr>
      <w:color w:val="000000"/>
      <w:kern w:val="0"/>
      <w:lang w:eastAsia="ko-KR"/>
    </w:rPr>
  </w:style>
  <w:style w:type="paragraph" w:customStyle="1" w:styleId="TableGreen">
    <w:name w:val="Table_Green"/>
    <w:aliases w:val="tg"/>
    <w:basedOn w:val="TableYellow"/>
    <w:rsid w:val="008B0311"/>
    <w:pPr>
      <w:shd w:val="solid" w:color="00FF00" w:fill="auto"/>
    </w:pPr>
  </w:style>
  <w:style w:type="paragraph" w:customStyle="1" w:styleId="TableRed">
    <w:name w:val="Table_Red"/>
    <w:aliases w:val="tr,Table-Red"/>
    <w:basedOn w:val="TableYellow"/>
    <w:rsid w:val="008B0311"/>
    <w:pPr>
      <w:shd w:val="clear" w:color="FFFF00" w:fill="FF0000"/>
      <w:spacing w:line="240" w:lineRule="atLeast"/>
    </w:pPr>
  </w:style>
  <w:style w:type="character" w:customStyle="1" w:styleId="TableTextWhite">
    <w:name w:val="Table_Text_White"/>
    <w:aliases w:val="tw"/>
    <w:rsid w:val="008B0311"/>
    <w:rPr>
      <w:color w:val="FFFFFF"/>
    </w:rPr>
  </w:style>
  <w:style w:type="paragraph" w:customStyle="1" w:styleId="TableColumn">
    <w:name w:val="Table_Column"/>
    <w:aliases w:val="tc"/>
    <w:basedOn w:val="a0"/>
    <w:qFormat/>
    <w:rsid w:val="008B0311"/>
    <w:pPr>
      <w:widowControl w:val="0"/>
      <w:suppressAutoHyphens w:val="0"/>
      <w:overflowPunct w:val="0"/>
      <w:autoSpaceDE w:val="0"/>
      <w:autoSpaceDN w:val="0"/>
      <w:adjustRightInd w:val="0"/>
      <w:snapToGrid w:val="0"/>
      <w:spacing w:before="40" w:after="40"/>
      <w:jc w:val="center"/>
      <w:textAlignment w:val="baseline"/>
    </w:pPr>
    <w:rPr>
      <w:b/>
      <w:bCs/>
      <w:color w:val="000000"/>
      <w:kern w:val="0"/>
      <w:lang w:eastAsia="ko-KR"/>
    </w:rPr>
  </w:style>
  <w:style w:type="paragraph" w:customStyle="1" w:styleId="TableTextLeft">
    <w:name w:val="Table_Text_Left"/>
    <w:aliases w:val="tla,Table_Cell_Left,Table_Cell_Text (left-aligned),table cell (left-aligned),table-cell1,table cell tla,table-cell1 Char,Table Cell Text (left-aligned),Table Cell (left-aligned),table-cell1 + Arial,앞: 2 pt,단락 뒤: 2 pt,줄 간격:...,9 pt,9,9 "/>
    <w:basedOn w:val="a0"/>
    <w:link w:val="TableTextLeftChar"/>
    <w:qFormat/>
    <w:rsid w:val="008B0311"/>
    <w:pPr>
      <w:widowControl w:val="0"/>
      <w:suppressAutoHyphens w:val="0"/>
      <w:autoSpaceDE w:val="0"/>
      <w:autoSpaceDN w:val="0"/>
      <w:adjustRightInd w:val="0"/>
      <w:snapToGrid w:val="0"/>
      <w:spacing w:before="40" w:after="40"/>
      <w:textAlignment w:val="baseline"/>
    </w:pPr>
    <w:rPr>
      <w:rFonts w:eastAsia="바탕체"/>
      <w:kern w:val="0"/>
      <w:lang w:eastAsia="ko-KR"/>
    </w:rPr>
  </w:style>
  <w:style w:type="character" w:customStyle="1" w:styleId="BodyText10Char">
    <w:name w:val="Body_Text_10 Char"/>
    <w:aliases w:val="n10 Char"/>
    <w:link w:val="BodyText10"/>
    <w:locked/>
    <w:rsid w:val="0087458B"/>
    <w:rPr>
      <w:rFonts w:cs="Arial"/>
      <w:color w:val="000000"/>
      <w:kern w:val="0"/>
    </w:rPr>
  </w:style>
  <w:style w:type="character" w:customStyle="1" w:styleId="NoteTextChar">
    <w:name w:val="Note_Text Char"/>
    <w:aliases w:val="nt Char Char"/>
    <w:link w:val="NoteText"/>
    <w:locked/>
    <w:rsid w:val="00D41B38"/>
    <w:rPr>
      <w:rFonts w:cs="Arial"/>
      <w:color w:val="000000"/>
      <w:kern w:val="0"/>
      <w:sz w:val="18"/>
      <w:szCs w:val="18"/>
    </w:rPr>
  </w:style>
  <w:style w:type="paragraph" w:customStyle="1" w:styleId="NoteHeading">
    <w:name w:val="Note_Heading"/>
    <w:aliases w:val="nh"/>
    <w:basedOn w:val="a0"/>
    <w:next w:val="NoteText"/>
    <w:link w:val="NoteHeadingChar"/>
    <w:rsid w:val="008B0311"/>
    <w:pPr>
      <w:numPr>
        <w:numId w:val="5"/>
      </w:numPr>
      <w:tabs>
        <w:tab w:val="left" w:pos="720"/>
      </w:tabs>
      <w:suppressAutoHyphens w:val="0"/>
      <w:adjustRightInd w:val="0"/>
      <w:snapToGrid w:val="0"/>
      <w:spacing w:before="100" w:after="40"/>
    </w:pPr>
    <w:rPr>
      <w:color w:val="000000"/>
      <w:kern w:val="0"/>
      <w:sz w:val="18"/>
      <w:szCs w:val="18"/>
      <w:lang w:val="en-IE"/>
    </w:rPr>
  </w:style>
  <w:style w:type="character" w:customStyle="1" w:styleId="NoteHeadingChar">
    <w:name w:val="Note_Heading Char"/>
    <w:aliases w:val="nh Char Char"/>
    <w:link w:val="NoteHeading"/>
    <w:locked/>
    <w:rsid w:val="00D41B38"/>
    <w:rPr>
      <w:rFonts w:cs="Arial"/>
      <w:color w:val="000000"/>
      <w:sz w:val="18"/>
      <w:szCs w:val="18"/>
      <w:lang w:val="en-IE" w:eastAsia="en-US"/>
    </w:rPr>
  </w:style>
  <w:style w:type="character" w:customStyle="1" w:styleId="YearChar">
    <w:name w:val="Year Char"/>
    <w:link w:val="Year"/>
    <w:locked/>
    <w:rsid w:val="003A42D0"/>
    <w:rPr>
      <w:rFonts w:cs="Arial"/>
      <w:color w:val="5F5F5F"/>
      <w:kern w:val="0"/>
      <w:sz w:val="12"/>
      <w:szCs w:val="12"/>
    </w:rPr>
  </w:style>
  <w:style w:type="character" w:customStyle="1" w:styleId="ListMultiLevel1EndChar">
    <w:name w:val="List_Multi_Level_1_End Char"/>
    <w:aliases w:val="lme Char"/>
    <w:link w:val="ListMultiLevel1End"/>
    <w:locked/>
    <w:rsid w:val="008414ED"/>
    <w:rPr>
      <w:rFonts w:cs="Arial"/>
      <w:color w:val="000000"/>
    </w:rPr>
  </w:style>
  <w:style w:type="character" w:customStyle="1" w:styleId="4Char0">
    <w:name w:val="목차 4 Char"/>
    <w:aliases w:val="H4_TOC Char,toc4 Char"/>
    <w:link w:val="41"/>
    <w:uiPriority w:val="39"/>
    <w:locked/>
    <w:rsid w:val="00CF3E3D"/>
    <w:rPr>
      <w:rFonts w:cs="Arial"/>
      <w:color w:val="000000"/>
      <w:kern w:val="0"/>
      <w:lang w:val="en-GB"/>
    </w:rPr>
  </w:style>
  <w:style w:type="paragraph" w:customStyle="1" w:styleId="ExampleBox">
    <w:name w:val="Example_Box"/>
    <w:aliases w:val="eb"/>
    <w:basedOn w:val="FigureBox"/>
    <w:next w:val="BodyText10"/>
    <w:rsid w:val="00362186"/>
    <w:pPr>
      <w:pBdr>
        <w:top w:val="single" w:sz="6" w:space="5" w:color="auto"/>
        <w:left w:val="single" w:sz="6" w:space="4" w:color="auto"/>
        <w:bottom w:val="single" w:sz="6" w:space="5" w:color="auto"/>
        <w:right w:val="single" w:sz="6" w:space="4" w:color="auto"/>
      </w:pBdr>
      <w:tabs>
        <w:tab w:val="clear" w:pos="372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</w:tabs>
      <w:spacing w:before="20" w:after="20"/>
      <w:ind w:left="120" w:right="120"/>
      <w:jc w:val="left"/>
    </w:pPr>
    <w:rPr>
      <w:sz w:val="18"/>
      <w:szCs w:val="18"/>
    </w:rPr>
  </w:style>
  <w:style w:type="character" w:customStyle="1" w:styleId="TableTextLeftChar">
    <w:name w:val="Table_Text_Left Char"/>
    <w:aliases w:val="tla Char"/>
    <w:link w:val="TableTextLeft"/>
    <w:locked/>
    <w:rsid w:val="00E7396B"/>
    <w:rPr>
      <w:rFonts w:eastAsia="바탕체" w:cs="Arial"/>
      <w:kern w:val="0"/>
    </w:rPr>
  </w:style>
  <w:style w:type="character" w:customStyle="1" w:styleId="BodyTextLine">
    <w:name w:val="Body_Text_Line"/>
    <w:aliases w:val="btl"/>
    <w:rsid w:val="00362186"/>
    <w:rPr>
      <w:dstrike/>
    </w:rPr>
  </w:style>
  <w:style w:type="paragraph" w:customStyle="1" w:styleId="BodyTextNumbered">
    <w:name w:val="Body_Text_Numbered"/>
    <w:aliases w:val="bn"/>
    <w:rsid w:val="00362186"/>
    <w:pPr>
      <w:numPr>
        <w:numId w:val="14"/>
      </w:numPr>
      <w:overflowPunct w:val="0"/>
      <w:autoSpaceDE w:val="0"/>
      <w:autoSpaceDN w:val="0"/>
      <w:adjustRightInd w:val="0"/>
      <w:snapToGrid w:val="0"/>
      <w:spacing w:after="100" w:line="240" w:lineRule="atLeast"/>
      <w:textAlignment w:val="baseline"/>
    </w:pPr>
    <w:rPr>
      <w:rFonts w:cs="Arial"/>
      <w:lang w:eastAsia="en-US"/>
    </w:rPr>
  </w:style>
  <w:style w:type="character" w:customStyle="1" w:styleId="Hidden">
    <w:name w:val="Hidden"/>
    <w:aliases w:val="hi"/>
    <w:rsid w:val="008B0311"/>
    <w:rPr>
      <w:vanish/>
      <w:color w:val="5F5F5F"/>
    </w:rPr>
  </w:style>
  <w:style w:type="paragraph" w:customStyle="1" w:styleId="Part">
    <w:name w:val="Part"/>
    <w:aliases w:val="p"/>
    <w:basedOn w:val="a0"/>
    <w:rsid w:val="008B0311"/>
    <w:pPr>
      <w:widowControl w:val="0"/>
      <w:suppressAutoHyphens w:val="0"/>
      <w:overflowPunct w:val="0"/>
      <w:autoSpaceDE w:val="0"/>
      <w:autoSpaceDN w:val="0"/>
      <w:adjustRightInd w:val="0"/>
      <w:snapToGrid w:val="0"/>
      <w:spacing w:before="1600"/>
      <w:jc w:val="center"/>
      <w:textAlignment w:val="baseline"/>
    </w:pPr>
    <w:rPr>
      <w:rFonts w:ascii="SamsungImaginationBold" w:eastAsia="산돌광수 L" w:hAnsi="SamsungImaginationBold" w:cs="SamsungImaginationBold"/>
      <w:b/>
      <w:bCs/>
      <w:caps/>
      <w:noProof/>
      <w:color w:val="808080"/>
      <w:kern w:val="0"/>
      <w:sz w:val="96"/>
      <w:szCs w:val="96"/>
      <w:lang w:eastAsia="ko-KR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SecurityLevel">
    <w:name w:val="Security_Level"/>
    <w:aliases w:val="sl,Security Level"/>
    <w:basedOn w:val="a0"/>
    <w:rsid w:val="008B0311"/>
    <w:pPr>
      <w:suppressAutoHyphens w:val="0"/>
      <w:overflowPunct w:val="0"/>
      <w:autoSpaceDE w:val="0"/>
      <w:autoSpaceDN w:val="0"/>
      <w:adjustRightInd w:val="0"/>
      <w:snapToGrid w:val="0"/>
      <w:spacing w:line="240" w:lineRule="auto"/>
      <w:jc w:val="right"/>
      <w:textAlignment w:val="baseline"/>
    </w:pPr>
    <w:rPr>
      <w:rFonts w:ascii="Times New Roman" w:hAnsi="Times New Roman" w:cs="Times New Roman"/>
      <w:b/>
      <w:bCs/>
      <w:i/>
      <w:iCs/>
      <w:color w:val="FF0000"/>
      <w:kern w:val="0"/>
      <w:sz w:val="28"/>
      <w:szCs w:val="28"/>
      <w:lang w:val="en-GB" w:eastAsia="ko-KR"/>
    </w:rPr>
  </w:style>
  <w:style w:type="paragraph" w:customStyle="1" w:styleId="TableList">
    <w:name w:val="Table_List"/>
    <w:aliases w:val="tlm"/>
    <w:basedOn w:val="TableTextLeft"/>
    <w:rsid w:val="008B0311"/>
    <w:pPr>
      <w:numPr>
        <w:numId w:val="6"/>
      </w:numPr>
      <w:overflowPunct w:val="0"/>
    </w:pPr>
  </w:style>
  <w:style w:type="paragraph" w:customStyle="1" w:styleId="TableList2">
    <w:name w:val="Table_List_2"/>
    <w:aliases w:val="tlm2"/>
    <w:basedOn w:val="TableList"/>
    <w:rsid w:val="008B0311"/>
    <w:pPr>
      <w:numPr>
        <w:numId w:val="7"/>
      </w:numPr>
    </w:pPr>
  </w:style>
  <w:style w:type="character" w:customStyle="1" w:styleId="BodyText6">
    <w:name w:val="Body_Text_6"/>
    <w:aliases w:val="n6"/>
    <w:rsid w:val="00362186"/>
    <w:rPr>
      <w:rFonts w:ascii="Arial" w:hAnsi="Arial" w:cs="Arial"/>
      <w:sz w:val="12"/>
      <w:szCs w:val="12"/>
    </w:rPr>
  </w:style>
  <w:style w:type="character" w:customStyle="1" w:styleId="Superscript">
    <w:name w:val="Superscript"/>
    <w:aliases w:val="sup"/>
    <w:rsid w:val="008B0311"/>
    <w:rPr>
      <w:vertAlign w:val="superscript"/>
      <w:lang w:eastAsia="ko-KR"/>
    </w:rPr>
  </w:style>
  <w:style w:type="character" w:customStyle="1" w:styleId="Subscript">
    <w:name w:val="Subscript"/>
    <w:aliases w:val="sub"/>
    <w:rsid w:val="008B0311"/>
    <w:rPr>
      <w:vertAlign w:val="subscript"/>
    </w:rPr>
  </w:style>
  <w:style w:type="paragraph" w:styleId="ac">
    <w:name w:val="table of figures"/>
    <w:basedOn w:val="a0"/>
    <w:next w:val="a0"/>
    <w:uiPriority w:val="99"/>
    <w:locked/>
    <w:rsid w:val="008B0311"/>
    <w:pPr>
      <w:adjustRightInd w:val="0"/>
      <w:snapToGrid w:val="0"/>
      <w:spacing w:after="0"/>
      <w:ind w:leftChars="400" w:left="600" w:hangingChars="200" w:hanging="200"/>
    </w:pPr>
  </w:style>
  <w:style w:type="table" w:styleId="ad">
    <w:name w:val="Table Grid"/>
    <w:basedOn w:val="a2"/>
    <w:uiPriority w:val="99"/>
    <w:locked/>
    <w:rsid w:val="008B0311"/>
    <w:rPr>
      <w:rFonts w:cs="Arial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BodyTextBlue">
    <w:name w:val="Body_Text_Blue"/>
    <w:aliases w:val="hb,blue"/>
    <w:rsid w:val="00362186"/>
    <w:rPr>
      <w:color w:val="0000CC"/>
    </w:rPr>
  </w:style>
  <w:style w:type="character" w:customStyle="1" w:styleId="BodyTextGray">
    <w:name w:val="Body_Text_Gray"/>
    <w:aliases w:val="bg,gr"/>
    <w:rsid w:val="00362186"/>
    <w:rPr>
      <w:color w:val="808080"/>
    </w:rPr>
  </w:style>
  <w:style w:type="paragraph" w:styleId="ae">
    <w:name w:val="header"/>
    <w:basedOn w:val="a0"/>
    <w:link w:val="Char4"/>
    <w:uiPriority w:val="99"/>
    <w:semiHidden/>
    <w:unhideWhenUsed/>
    <w:locked/>
    <w:rsid w:val="008B0311"/>
    <w:pPr>
      <w:tabs>
        <w:tab w:val="center" w:pos="4513"/>
        <w:tab w:val="right" w:pos="9026"/>
      </w:tabs>
      <w:adjustRightInd w:val="0"/>
      <w:snapToGrid w:val="0"/>
    </w:pPr>
  </w:style>
  <w:style w:type="character" w:customStyle="1" w:styleId="Char4">
    <w:name w:val="머리글 Char"/>
    <w:link w:val="ae"/>
    <w:uiPriority w:val="99"/>
    <w:semiHidden/>
    <w:rsid w:val="0080654A"/>
    <w:rPr>
      <w:rFonts w:cs="Arial"/>
      <w:kern w:val="32"/>
      <w:lang w:eastAsia="en-US"/>
    </w:rPr>
  </w:style>
  <w:style w:type="paragraph" w:styleId="2">
    <w:name w:val="List Bullet 2"/>
    <w:basedOn w:val="a0"/>
    <w:uiPriority w:val="99"/>
    <w:semiHidden/>
    <w:unhideWhenUsed/>
    <w:locked/>
    <w:rsid w:val="008B0311"/>
    <w:pPr>
      <w:numPr>
        <w:numId w:val="9"/>
      </w:numPr>
      <w:adjustRightInd w:val="0"/>
      <w:snapToGrid w:val="0"/>
      <w:contextualSpacing/>
    </w:pPr>
  </w:style>
  <w:style w:type="paragraph" w:styleId="4">
    <w:name w:val="List Bullet 4"/>
    <w:basedOn w:val="a0"/>
    <w:uiPriority w:val="99"/>
    <w:semiHidden/>
    <w:unhideWhenUsed/>
    <w:locked/>
    <w:rsid w:val="008B0311"/>
    <w:pPr>
      <w:numPr>
        <w:numId w:val="10"/>
      </w:numPr>
      <w:adjustRightInd w:val="0"/>
      <w:snapToGrid w:val="0"/>
      <w:contextualSpacing/>
    </w:pPr>
  </w:style>
  <w:style w:type="paragraph" w:styleId="5">
    <w:name w:val="List Bullet 5"/>
    <w:basedOn w:val="a0"/>
    <w:uiPriority w:val="99"/>
    <w:semiHidden/>
    <w:unhideWhenUsed/>
    <w:locked/>
    <w:rsid w:val="008B0311"/>
    <w:pPr>
      <w:numPr>
        <w:numId w:val="11"/>
      </w:numPr>
      <w:adjustRightInd w:val="0"/>
      <w:snapToGrid w:val="0"/>
      <w:contextualSpacing/>
    </w:pPr>
  </w:style>
  <w:style w:type="paragraph" w:styleId="a">
    <w:name w:val="List Number"/>
    <w:basedOn w:val="a0"/>
    <w:uiPriority w:val="99"/>
    <w:semiHidden/>
    <w:unhideWhenUsed/>
    <w:locked/>
    <w:rsid w:val="008B0311"/>
    <w:pPr>
      <w:numPr>
        <w:numId w:val="12"/>
      </w:numPr>
      <w:adjustRightInd w:val="0"/>
      <w:snapToGrid w:val="0"/>
      <w:contextualSpacing/>
    </w:pPr>
  </w:style>
  <w:style w:type="character" w:customStyle="1" w:styleId="HyperlinkNOTE">
    <w:name w:val="Hyperlink_NOTE"/>
    <w:aliases w:val="hn"/>
    <w:rsid w:val="008B0311"/>
    <w:rPr>
      <w:rFonts w:ascii="Arial" w:hAnsi="Arial"/>
      <w:color w:val="0000FF"/>
      <w:position w:val="6"/>
      <w:sz w:val="16"/>
      <w:u w:val="none"/>
    </w:rPr>
  </w:style>
  <w:style w:type="character" w:styleId="af">
    <w:name w:val="Hyperlink"/>
    <w:uiPriority w:val="99"/>
    <w:locked/>
    <w:rsid w:val="00AE7458"/>
    <w:rPr>
      <w:color w:val="0000FF"/>
      <w:u w:val="single"/>
    </w:rPr>
  </w:style>
  <w:style w:type="paragraph" w:styleId="af0">
    <w:name w:val="Date"/>
    <w:basedOn w:val="a0"/>
    <w:next w:val="a0"/>
    <w:link w:val="Char5"/>
    <w:uiPriority w:val="99"/>
    <w:semiHidden/>
    <w:unhideWhenUsed/>
    <w:locked/>
    <w:rsid w:val="008B0311"/>
    <w:pPr>
      <w:adjustRightInd w:val="0"/>
      <w:snapToGrid w:val="0"/>
    </w:pPr>
  </w:style>
  <w:style w:type="character" w:customStyle="1" w:styleId="Char5">
    <w:name w:val="날짜 Char"/>
    <w:link w:val="af0"/>
    <w:uiPriority w:val="99"/>
    <w:semiHidden/>
    <w:rsid w:val="00E0276F"/>
    <w:rPr>
      <w:rFonts w:cs="Arial"/>
      <w:kern w:val="32"/>
      <w:lang w:eastAsia="en-US"/>
    </w:rPr>
  </w:style>
  <w:style w:type="paragraph" w:customStyle="1" w:styleId="TableOrange">
    <w:name w:val="Table_Orange"/>
    <w:basedOn w:val="TableGreen"/>
    <w:qFormat/>
    <w:rsid w:val="008B0311"/>
    <w:pPr>
      <w:shd w:val="clear" w:color="00FF00" w:fill="FABF8F"/>
      <w:overflowPunct w:val="0"/>
      <w:autoSpaceDE w:val="0"/>
      <w:autoSpaceDN w:val="0"/>
      <w:jc w:val="left"/>
      <w:textAlignment w:val="baseline"/>
    </w:pPr>
  </w:style>
  <w:style w:type="paragraph" w:customStyle="1" w:styleId="TableLime">
    <w:name w:val="Table_Lime"/>
    <w:basedOn w:val="TableOrange"/>
    <w:qFormat/>
    <w:rsid w:val="008B0311"/>
    <w:pPr>
      <w:shd w:val="clear" w:color="00FF00" w:fill="92D050"/>
    </w:pPr>
  </w:style>
  <w:style w:type="paragraph" w:customStyle="1" w:styleId="TableSkyblue">
    <w:name w:val="Table_Skyblue"/>
    <w:basedOn w:val="TableOrange"/>
    <w:qFormat/>
    <w:rsid w:val="008B0311"/>
    <w:pPr>
      <w:shd w:val="clear" w:color="00FF00" w:fill="92CDDC"/>
    </w:pPr>
  </w:style>
  <w:style w:type="character" w:styleId="af1">
    <w:name w:val="Strong"/>
    <w:qFormat/>
    <w:locked/>
    <w:rsid w:val="00AE1412"/>
    <w:rPr>
      <w:b/>
      <w:bCs/>
    </w:rPr>
  </w:style>
  <w:style w:type="paragraph" w:styleId="af2">
    <w:name w:val="caption"/>
    <w:basedOn w:val="a0"/>
    <w:next w:val="a0"/>
    <w:qFormat/>
    <w:locked/>
    <w:rsid w:val="008B0311"/>
    <w:pPr>
      <w:adjustRightInd w:val="0"/>
      <w:snapToGrid w:val="0"/>
    </w:pPr>
    <w:rPr>
      <w:b/>
      <w:bCs/>
    </w:rPr>
  </w:style>
  <w:style w:type="paragraph" w:customStyle="1" w:styleId="CellDescription">
    <w:name w:val="Cell_Description"/>
    <w:basedOn w:val="BodyText10"/>
    <w:qFormat/>
    <w:rsid w:val="00362186"/>
    <w:pPr>
      <w:outlineLvl w:val="1"/>
    </w:pPr>
    <w:rPr>
      <w:b/>
      <w:sz w:val="24"/>
    </w:rPr>
  </w:style>
  <w:style w:type="paragraph" w:customStyle="1" w:styleId="CellName">
    <w:name w:val="Cell_Name"/>
    <w:basedOn w:val="a0"/>
    <w:qFormat/>
    <w:rsid w:val="00362186"/>
    <w:pPr>
      <w:pBdr>
        <w:bottom w:val="thinThickMediumGap" w:sz="24" w:space="6" w:color="auto"/>
      </w:pBdr>
      <w:adjustRightInd w:val="0"/>
      <w:snapToGrid w:val="0"/>
      <w:spacing w:before="100" w:after="600"/>
      <w:outlineLvl w:val="0"/>
    </w:pPr>
    <w:rPr>
      <w:b/>
      <w:sz w:val="36"/>
    </w:rPr>
  </w:style>
  <w:style w:type="paragraph" w:customStyle="1" w:styleId="Guide">
    <w:name w:val="Guide"/>
    <w:aliases w:val="g"/>
    <w:basedOn w:val="Caution"/>
    <w:next w:val="BodyText10"/>
    <w:qFormat/>
    <w:rsid w:val="00362186"/>
    <w:pPr>
      <w:numPr>
        <w:numId w:val="17"/>
      </w:numPr>
      <w:shd w:val="clear" w:color="auto" w:fill="F3F3F3"/>
    </w:pPr>
  </w:style>
  <w:style w:type="paragraph" w:customStyle="1" w:styleId="ReferenceCaption">
    <w:name w:val="Reference_Caption"/>
    <w:aliases w:val="rc"/>
    <w:basedOn w:val="ExampleCaption"/>
    <w:qFormat/>
    <w:rsid w:val="008B0311"/>
  </w:style>
  <w:style w:type="character" w:customStyle="1" w:styleId="H2CharChar">
    <w:name w:val="H2 Char Char"/>
    <w:locked/>
    <w:rsid w:val="00055A75"/>
    <w:rPr>
      <w:rFonts w:eastAsia="바탕체"/>
      <w:b/>
      <w:sz w:val="24"/>
      <w:szCs w:val="22"/>
    </w:rPr>
  </w:style>
  <w:style w:type="paragraph" w:styleId="af3">
    <w:name w:val="Body Text"/>
    <w:basedOn w:val="a0"/>
    <w:locked/>
    <w:rsid w:val="001D663E"/>
    <w:pPr>
      <w:spacing w:after="180"/>
    </w:pPr>
  </w:style>
  <w:style w:type="paragraph" w:styleId="af4">
    <w:name w:val="Normal (Web)"/>
    <w:basedOn w:val="a0"/>
    <w:uiPriority w:val="99"/>
    <w:semiHidden/>
    <w:unhideWhenUsed/>
    <w:locked/>
    <w:rsid w:val="003449B3"/>
    <w:pPr>
      <w:suppressAutoHyphens w:val="0"/>
      <w:spacing w:before="100" w:beforeAutospacing="1" w:after="100" w:afterAutospacing="1" w:line="240" w:lineRule="auto"/>
    </w:pPr>
    <w:rPr>
      <w:rFonts w:ascii="굴림" w:eastAsia="굴림" w:hAnsi="굴림" w:cs="굴림"/>
      <w:kern w:val="0"/>
      <w:sz w:val="24"/>
      <w:szCs w:val="24"/>
      <w:lang w:eastAsia="ko-KR"/>
    </w:rPr>
  </w:style>
  <w:style w:type="paragraph" w:styleId="af5">
    <w:name w:val="List Paragraph"/>
    <w:basedOn w:val="a0"/>
    <w:uiPriority w:val="34"/>
    <w:qFormat/>
    <w:rsid w:val="00B570CF"/>
    <w:pPr>
      <w:ind w:leftChars="400" w:left="800"/>
    </w:pPr>
  </w:style>
  <w:style w:type="paragraph" w:customStyle="1" w:styleId="af6">
    <w:name w:val="바탕글"/>
    <w:basedOn w:val="a0"/>
    <w:rsid w:val="003D77C6"/>
    <w:pPr>
      <w:suppressAutoHyphens w:val="0"/>
      <w:snapToGrid w:val="0"/>
      <w:spacing w:after="0" w:line="384" w:lineRule="auto"/>
      <w:jc w:val="both"/>
    </w:pPr>
    <w:rPr>
      <w:rFonts w:ascii="바탕" w:hAnsi="바탕" w:cs="굴림"/>
      <w:color w:val="000000"/>
      <w:kern w:val="0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965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8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5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6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5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2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3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3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4504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4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9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header" Target="header7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9" Type="http://schemas.openxmlformats.org/officeDocument/2006/relationships/image" Target="media/image15.png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footer" Target="footer5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eader" Target="header6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footer" Target="footer4.xml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wmf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http://www.gobizmail.com/images/attaches/hjchoi@nexuschips.com_56332_0.gif" TargetMode="External"/><Relationship Id="rId1" Type="http://schemas.openxmlformats.org/officeDocument/2006/relationships/image" Target="media/image4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ject&#51088;&#47308;\NXSC301%20IP%20(SLSI)\&#44277;&#49885;&#47928;&#49436;\S.LSI_Standard_Template_REV1.14_English_20110603.dotx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AE72BB-6966-40E5-A5FA-8B13DB71DE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S.LSI_Standard_Template_REV1.14_English_20110603.dotx</Template>
  <TotalTime>157</TotalTime>
  <Pages>1</Pages>
  <Words>2819</Words>
  <Characters>16070</Characters>
  <Application>Microsoft Office Word</Application>
  <DocSecurity>0</DocSecurity>
  <Lines>133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NX_SVM_Datasheet_rev1.0</vt:lpstr>
    </vt:vector>
  </TitlesOfParts>
  <Company>NexusChips</Company>
  <LinksUpToDate>false</LinksUpToDate>
  <CharactersWithSpaces>18852</CharactersWithSpaces>
  <SharedDoc>false</SharedDoc>
  <HLinks>
    <vt:vector size="180" baseType="variant">
      <vt:variant>
        <vt:i4>1966134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_Toc415677091</vt:lpwstr>
      </vt:variant>
      <vt:variant>
        <vt:i4>1966134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_Toc415677090</vt:lpwstr>
      </vt:variant>
      <vt:variant>
        <vt:i4>2031670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_Toc415677089</vt:lpwstr>
      </vt:variant>
      <vt:variant>
        <vt:i4>2031670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_Toc415677088</vt:lpwstr>
      </vt:variant>
      <vt:variant>
        <vt:i4>2031670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_Toc415677087</vt:lpwstr>
      </vt:variant>
      <vt:variant>
        <vt:i4>2031670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_Toc415677086</vt:lpwstr>
      </vt:variant>
      <vt:variant>
        <vt:i4>2031670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_Toc415677085</vt:lpwstr>
      </vt:variant>
      <vt:variant>
        <vt:i4>2031670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_Toc415677084</vt:lpwstr>
      </vt:variant>
      <vt:variant>
        <vt:i4>2031670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_Toc415677083</vt:lpwstr>
      </vt:variant>
      <vt:variant>
        <vt:i4>2031670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_Toc415677082</vt:lpwstr>
      </vt:variant>
      <vt:variant>
        <vt:i4>2031670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_Toc415677081</vt:lpwstr>
      </vt:variant>
      <vt:variant>
        <vt:i4>2031670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_Toc415677080</vt:lpwstr>
      </vt:variant>
      <vt:variant>
        <vt:i4>1048630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_Toc415677079</vt:lpwstr>
      </vt:variant>
      <vt:variant>
        <vt:i4>1048630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_Toc415677078</vt:lpwstr>
      </vt:variant>
      <vt:variant>
        <vt:i4>1048630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_Toc415677077</vt:lpwstr>
      </vt:variant>
      <vt:variant>
        <vt:i4>1048630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_Toc415677076</vt:lpwstr>
      </vt:variant>
      <vt:variant>
        <vt:i4>1048630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_Toc415677075</vt:lpwstr>
      </vt:variant>
      <vt:variant>
        <vt:i4>1048630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_Toc415677074</vt:lpwstr>
      </vt:variant>
      <vt:variant>
        <vt:i4>1048630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_Toc415677073</vt:lpwstr>
      </vt:variant>
      <vt:variant>
        <vt:i4>1048630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_Toc415677072</vt:lpwstr>
      </vt:variant>
      <vt:variant>
        <vt:i4>1048630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_Toc415677071</vt:lpwstr>
      </vt:variant>
      <vt:variant>
        <vt:i4>1048630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_Toc415677070</vt:lpwstr>
      </vt:variant>
      <vt:variant>
        <vt:i4>1114166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_Toc415677069</vt:lpwstr>
      </vt:variant>
      <vt:variant>
        <vt:i4>1114166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_Toc415677068</vt:lpwstr>
      </vt:variant>
      <vt:variant>
        <vt:i4>3670071</vt:i4>
      </vt:variant>
      <vt:variant>
        <vt:i4>12</vt:i4>
      </vt:variant>
      <vt:variant>
        <vt:i4>0</vt:i4>
      </vt:variant>
      <vt:variant>
        <vt:i4>5</vt:i4>
      </vt:variant>
      <vt:variant>
        <vt:lpwstr>http://www.nexuschips.com/</vt:lpwstr>
      </vt:variant>
      <vt:variant>
        <vt:lpwstr/>
      </vt:variant>
      <vt:variant>
        <vt:i4>1114165</vt:i4>
      </vt:variant>
      <vt:variant>
        <vt:i4>9</vt:i4>
      </vt:variant>
      <vt:variant>
        <vt:i4>0</vt:i4>
      </vt:variant>
      <vt:variant>
        <vt:i4>5</vt:i4>
      </vt:variant>
      <vt:variant>
        <vt:lpwstr>mailto:misko@samsung.com</vt:lpwstr>
      </vt:variant>
      <vt:variant>
        <vt:lpwstr/>
      </vt:variant>
      <vt:variant>
        <vt:i4>6094956</vt:i4>
      </vt:variant>
      <vt:variant>
        <vt:i4>-1</vt:i4>
      </vt:variant>
      <vt:variant>
        <vt:i4>2269</vt:i4>
      </vt:variant>
      <vt:variant>
        <vt:i4>1</vt:i4>
      </vt:variant>
      <vt:variant>
        <vt:lpwstr>http://www.gobizmail.com/images/attaches/hjchoi@nexuschips.com_56332_0.gif</vt:lpwstr>
      </vt:variant>
      <vt:variant>
        <vt:lpwstr/>
      </vt:variant>
      <vt:variant>
        <vt:i4>6094956</vt:i4>
      </vt:variant>
      <vt:variant>
        <vt:i4>-1</vt:i4>
      </vt:variant>
      <vt:variant>
        <vt:i4>2270</vt:i4>
      </vt:variant>
      <vt:variant>
        <vt:i4>1</vt:i4>
      </vt:variant>
      <vt:variant>
        <vt:lpwstr>http://www.gobizmail.com/images/attaches/hjchoi@nexuschips.com_56332_0.gif</vt:lpwstr>
      </vt:variant>
      <vt:variant>
        <vt:lpwstr/>
      </vt:variant>
      <vt:variant>
        <vt:i4>6094956</vt:i4>
      </vt:variant>
      <vt:variant>
        <vt:i4>-1</vt:i4>
      </vt:variant>
      <vt:variant>
        <vt:i4>2271</vt:i4>
      </vt:variant>
      <vt:variant>
        <vt:i4>1</vt:i4>
      </vt:variant>
      <vt:variant>
        <vt:lpwstr>http://www.gobizmail.com/images/attaches/hjchoi@nexuschips.com_56332_0.gif</vt:lpwstr>
      </vt:variant>
      <vt:variant>
        <vt:lpwstr/>
      </vt:variant>
      <vt:variant>
        <vt:i4>6094956</vt:i4>
      </vt:variant>
      <vt:variant>
        <vt:i4>-1</vt:i4>
      </vt:variant>
      <vt:variant>
        <vt:i4>2272</vt:i4>
      </vt:variant>
      <vt:variant>
        <vt:i4>1</vt:i4>
      </vt:variant>
      <vt:variant>
        <vt:lpwstr>http://www.gobizmail.com/images/attaches/hjchoi@nexuschips.com_56332_0.gif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NX_SVM_Datasheet_rev1.0</dc:title>
  <dc:creator>Harry</dc:creator>
  <cp:lastModifiedBy>최한준</cp:lastModifiedBy>
  <cp:revision>25</cp:revision>
  <cp:lastPrinted>2017-02-22T00:46:00Z</cp:lastPrinted>
  <dcterms:created xsi:type="dcterms:W3CDTF">2017-02-20T11:44:00Z</dcterms:created>
  <dcterms:modified xsi:type="dcterms:W3CDTF">2017-02-22T00:46:00Z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Year">
    <vt:lpwstr>2011</vt:lpwstr>
  </property>
  <property fmtid="{D5CDD505-2E9C-101B-9397-08002B2CF9AE}" pid="3" name="Part">
    <vt:lpwstr> </vt:lpwstr>
  </property>
  <property fmtid="{D5CDD505-2E9C-101B-9397-08002B2CF9AE}" pid="4" name="Revision_Number">
    <vt:lpwstr>1.11</vt:lpwstr>
  </property>
  <property fmtid="{D5CDD505-2E9C-101B-9397-08002B2CF9AE}" pid="5" name="Product_Description">
    <vt:lpwstr>Product Description (Sub-Title)</vt:lpwstr>
  </property>
  <property fmtid="{D5CDD505-2E9C-101B-9397-08002B2CF9AE}" pid="6" name="Product_Name">
    <vt:lpwstr>Product Name</vt:lpwstr>
  </property>
  <property fmtid="{D5CDD505-2E9C-101B-9397-08002B2CF9AE}" pid="7" name="Document_Type">
    <vt:lpwstr>UM</vt:lpwstr>
  </property>
  <property fmtid="{D5CDD505-2E9C-101B-9397-08002B2CF9AE}" pid="8" name="Document_Name">
    <vt:lpwstr>Document Name (ex: User's Manual)</vt:lpwstr>
  </property>
  <property fmtid="{D5CDD505-2E9C-101B-9397-08002B2CF9AE}" pid="9" name="Revision_Date">
    <vt:lpwstr>February 2011</vt:lpwstr>
  </property>
  <property fmtid="{D5CDD505-2E9C-101B-9397-08002B2CF9AE}" pid="10" name="Security_Level">
    <vt:lpwstr>Samsung Confidential</vt:lpwstr>
  </property>
</Properties>
</file>